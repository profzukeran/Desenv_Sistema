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129F3893" w:rsidR="00E227A8" w:rsidRPr="00454835" w:rsidRDefault="31F94306" w:rsidP="31F94306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31F94306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5550046F" w:rsidR="0060776C" w:rsidRPr="00454835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Pr="000D596E">
        <w:rPr>
          <w:rFonts w:ascii="Poppins" w:hAnsi="Poppins" w:cs="Poppins"/>
          <w:b/>
          <w:bCs/>
          <w:noProof/>
          <w:sz w:val="32"/>
          <w:szCs w:val="32"/>
        </w:rPr>
        <w:t>Classe Simples - Lampada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A11C2B8" w14:textId="29F1DFCF" w:rsidR="000D596E" w:rsidRDefault="000D596E" w:rsidP="00E227A8">
      <w:pPr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t>Antes de resolver este exercício, é importante entender o que é uma classe e como criar objetos a partir dela. Uma classe é definida usando a palavra-chave class, seguida do nome da classe e dois-pontos. Dentro da classe, podemos definir métodos (funções) e atributos (dados).</w:t>
      </w:r>
    </w:p>
    <w:p w14:paraId="7396C438" w14:textId="77777777" w:rsidR="000D596E" w:rsidRDefault="000D596E" w:rsidP="00E227A8">
      <w:pPr>
        <w:rPr>
          <w:rFonts w:ascii="Poppins Light" w:hAnsi="Poppins Light" w:cs="Poppins Light"/>
          <w:noProof/>
        </w:rPr>
      </w:pPr>
    </w:p>
    <w:p w14:paraId="2422201E" w14:textId="3F2887FF" w:rsidR="000D596E" w:rsidRPr="000D596E" w:rsidRDefault="000D596E" w:rsidP="000D596E">
      <w:pPr>
        <w:rPr>
          <w:rFonts w:ascii="Poppins Light" w:hAnsi="Poppins Light" w:cs="Poppins Light"/>
          <w:b/>
          <w:bCs/>
          <w:noProof/>
        </w:rPr>
      </w:pPr>
      <w:r w:rsidRPr="000D596E">
        <w:rPr>
          <w:rFonts w:ascii="Poppins Light" w:hAnsi="Poppins Light" w:cs="Poppins Light"/>
          <w:b/>
          <w:bCs/>
          <w:noProof/>
        </w:rPr>
        <w:t xml:space="preserve">Descrição do </w:t>
      </w:r>
      <w:r w:rsidR="00006B21">
        <w:rPr>
          <w:rFonts w:ascii="Poppins Light" w:hAnsi="Poppins Light" w:cs="Poppins Light"/>
          <w:b/>
          <w:bCs/>
          <w:noProof/>
        </w:rPr>
        <w:t>ex</w:t>
      </w:r>
      <w:r w:rsidRPr="000D596E">
        <w:rPr>
          <w:rFonts w:ascii="Poppins Light" w:hAnsi="Poppins Light" w:cs="Poppins Light"/>
          <w:b/>
          <w:bCs/>
          <w:noProof/>
        </w:rPr>
        <w:t>ercício:</w:t>
      </w:r>
    </w:p>
    <w:p w14:paraId="66833644" w14:textId="1A9DD7FA" w:rsidR="000D596E" w:rsidRPr="000D596E" w:rsidRDefault="000D596E" w:rsidP="000D596E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Ulizando a linguagem de programação Python, c</w:t>
      </w:r>
      <w:r w:rsidRPr="000D596E">
        <w:rPr>
          <w:rFonts w:ascii="Poppins Light" w:hAnsi="Poppins Light" w:cs="Poppins Light"/>
          <w:noProof/>
        </w:rPr>
        <w:t>rie uma classe Lampada com um atributo estado (ligado/desligado) e um método para alterar seu estado.</w:t>
      </w:r>
    </w:p>
    <w:p w14:paraId="3219D0C5" w14:textId="77777777" w:rsidR="000D596E" w:rsidRDefault="000D596E" w:rsidP="000D596E">
      <w:pPr>
        <w:rPr>
          <w:noProof/>
        </w:rPr>
      </w:pPr>
    </w:p>
    <w:p w14:paraId="1C4C3FE0" w14:textId="459801E2" w:rsidR="00C96A8D" w:rsidRPr="00875DD6" w:rsidRDefault="00875DD6" w:rsidP="00E227A8">
      <w:pPr>
        <w:rPr>
          <w:rFonts w:ascii="Poppins Light" w:hAnsi="Poppins Light" w:cs="Poppins Light"/>
          <w:noProof/>
        </w:rPr>
      </w:pPr>
      <w:r w:rsidRPr="00875DD6">
        <w:rPr>
          <w:rFonts w:ascii="Poppins Light" w:hAnsi="Poppins Light" w:cs="Poppins Light"/>
          <w:b/>
          <w:bCs/>
          <w:noProof/>
        </w:rPr>
        <w:t>Tempo estimado:</w:t>
      </w:r>
      <w:r w:rsidRPr="00875DD6">
        <w:rPr>
          <w:rFonts w:ascii="Poppins Light" w:hAnsi="Poppins Light" w:cs="Poppins Light"/>
          <w:noProof/>
        </w:rPr>
        <w:t xml:space="preserve"> 1</w:t>
      </w:r>
      <w:r w:rsidR="000D596E">
        <w:rPr>
          <w:rFonts w:ascii="Poppins Light" w:hAnsi="Poppins Light" w:cs="Poppins Light"/>
          <w:noProof/>
        </w:rPr>
        <w:t>5</w:t>
      </w:r>
      <w:r w:rsidRPr="00875DD6">
        <w:rPr>
          <w:rFonts w:ascii="Poppins Light" w:hAnsi="Poppins Light" w:cs="Poppins Light"/>
          <w:noProof/>
        </w:rPr>
        <w:t xml:space="preserve"> minutos</w:t>
      </w:r>
      <w:r>
        <w:rPr>
          <w:rFonts w:ascii="Poppins Light" w:hAnsi="Poppins Light" w:cs="Poppins Light"/>
          <w:noProof/>
        </w:rP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69FB7F1D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006B21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006B21">
        <w:rPr>
          <w:rFonts w:ascii="Poppins Light" w:hAnsi="Poppins Light" w:cs="Poppins Light"/>
          <w:noProof/>
        </w:rPr>
        <w:t>;</w:t>
      </w:r>
    </w:p>
    <w:p w14:paraId="1A62976A" w14:textId="76A23B4B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006B21">
        <w:rPr>
          <w:rFonts w:ascii="Poppins Light" w:hAnsi="Poppins Light" w:cs="Poppins Light"/>
          <w:noProof/>
        </w:rPr>
        <w:t>;</w:t>
      </w:r>
    </w:p>
    <w:p w14:paraId="08004E8D" w14:textId="4AD3C322" w:rsidR="00E227A8" w:rsidRPr="00814E58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006B21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2CD5A47A" w14:textId="41074564" w:rsid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Analise o exemplo</w:t>
      </w:r>
      <w:r w:rsidR="00B75631">
        <w:rPr>
          <w:rFonts w:ascii="Poppins Light" w:hAnsi="Poppins Light" w:cs="Poppins Light"/>
          <w:noProof/>
        </w:rPr>
        <w:t>-</w:t>
      </w:r>
      <w:r>
        <w:rPr>
          <w:rFonts w:ascii="Poppins Light" w:hAnsi="Poppins Light" w:cs="Poppins Light"/>
          <w:noProof/>
        </w:rPr>
        <w:t>base para criação do código:</w:t>
      </w:r>
    </w:p>
    <w:p w14:paraId="7E15C8BA" w14:textId="77777777" w:rsidR="00B7672D" w:rsidRPr="00B7672D" w:rsidRDefault="00B7672D" w:rsidP="00B7672D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2F70328E" w14:textId="1B1397BE" w:rsidR="000D596E" w:rsidRPr="000D596E" w:rsidRDefault="000D596E" w:rsidP="000D596E">
      <w:pPr>
        <w:spacing w:line="276" w:lineRule="auto"/>
        <w:rPr>
          <w:rFonts w:ascii="Poppins Light" w:hAnsi="Poppins Light" w:cs="Poppins Light"/>
          <w:noProof/>
          <w:lang w:val="en-US"/>
        </w:rPr>
      </w:pPr>
      <w:r w:rsidRPr="000D596E">
        <w:rPr>
          <w:rFonts w:ascii="Poppins Light" w:hAnsi="Poppins Light" w:cs="Poppins Light"/>
          <w:noProof/>
          <w:lang w:val="en-US"/>
        </w:rPr>
        <w:t>class Lampada:</w:t>
      </w:r>
    </w:p>
    <w:p w14:paraId="7E503518" w14:textId="5290551C" w:rsidR="000D596E" w:rsidRPr="000D596E" w:rsidRDefault="000D596E" w:rsidP="000D596E">
      <w:pPr>
        <w:spacing w:line="276" w:lineRule="auto"/>
        <w:rPr>
          <w:rFonts w:ascii="Poppins Light" w:hAnsi="Poppins Light" w:cs="Poppins Light"/>
          <w:noProof/>
          <w:lang w:val="en-US"/>
        </w:rPr>
      </w:pPr>
      <w:r w:rsidRPr="000D596E">
        <w:rPr>
          <w:rFonts w:ascii="Poppins Light" w:hAnsi="Poppins Light" w:cs="Poppins Light"/>
          <w:noProof/>
          <w:lang w:val="en-US"/>
        </w:rPr>
        <w:t xml:space="preserve">    def __init__(</w:t>
      </w:r>
      <w:r w:rsidR="00CF1BD1">
        <w:rPr>
          <w:rFonts w:ascii="Poppins Light" w:hAnsi="Poppins Light" w:cs="Poppins Light"/>
          <w:noProof/>
          <w:lang w:val="en-US"/>
        </w:rPr>
        <w:t>/</w:t>
      </w:r>
      <w:r w:rsidRPr="000D596E">
        <w:rPr>
          <w:rFonts w:ascii="Poppins Light" w:hAnsi="Poppins Light" w:cs="Poppins Light"/>
          <w:noProof/>
          <w:lang w:val="en-US"/>
        </w:rPr>
        <w:t>self):</w:t>
      </w:r>
    </w:p>
    <w:p w14:paraId="046F27BD" w14:textId="77F01773" w:rsidR="000D596E" w:rsidRPr="000D596E" w:rsidRDefault="000D596E" w:rsidP="000D596E">
      <w:pPr>
        <w:spacing w:line="276" w:lineRule="auto"/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  <w:lang w:val="en-US"/>
        </w:rPr>
        <w:t xml:space="preserve">        </w:t>
      </w:r>
      <w:r w:rsidRPr="000D596E">
        <w:rPr>
          <w:rFonts w:ascii="Poppins Light" w:hAnsi="Poppins Light" w:cs="Poppins Light"/>
          <w:noProof/>
        </w:rPr>
        <w:t>self.estado = False  # Começa desligada</w:t>
      </w:r>
    </w:p>
    <w:p w14:paraId="37541F27" w14:textId="77777777" w:rsidR="000D596E" w:rsidRPr="000D596E" w:rsidRDefault="000D596E" w:rsidP="000D596E">
      <w:pPr>
        <w:spacing w:line="276" w:lineRule="auto"/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t># Uso da classe</w:t>
      </w:r>
    </w:p>
    <w:p w14:paraId="313BFC6D" w14:textId="77777777" w:rsidR="000D596E" w:rsidRPr="000D596E" w:rsidRDefault="000D596E" w:rsidP="000D596E">
      <w:pPr>
        <w:spacing w:line="276" w:lineRule="auto"/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t>lampada = Lampada()</w:t>
      </w:r>
    </w:p>
    <w:p w14:paraId="654FB298" w14:textId="77777777" w:rsidR="000D596E" w:rsidRPr="000D596E" w:rsidRDefault="000D596E" w:rsidP="000D596E">
      <w:pPr>
        <w:spacing w:line="276" w:lineRule="auto"/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t>print(lampada.alterar_estado())  # Liga a lâmpada</w:t>
      </w:r>
    </w:p>
    <w:p w14:paraId="1421F65D" w14:textId="3D83589F" w:rsidR="000D596E" w:rsidRDefault="000D596E" w:rsidP="000D596E">
      <w:pPr>
        <w:spacing w:line="276" w:lineRule="auto"/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lastRenderedPageBreak/>
        <w:t>print(lampada.alterar_estado())  # Desliga a lâmpada</w:t>
      </w:r>
    </w:p>
    <w:p w14:paraId="57149C83" w14:textId="77777777" w:rsidR="000D596E" w:rsidRDefault="000D596E" w:rsidP="000D596E">
      <w:pPr>
        <w:spacing w:line="276" w:lineRule="auto"/>
        <w:rPr>
          <w:rFonts w:ascii="Poppins Light" w:hAnsi="Poppins Light" w:cs="Poppins Light"/>
          <w:noProof/>
        </w:rPr>
      </w:pPr>
    </w:p>
    <w:p w14:paraId="41F6BF19" w14:textId="5DA3463D" w:rsid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Agora, crie uma definição para alterar</w:t>
      </w:r>
      <w:r w:rsidR="00B75631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o seu estado entre ligada e desligada de acordo com o exemplo disponibilizado.</w:t>
      </w:r>
    </w:p>
    <w:p w14:paraId="3DA1E9A8" w14:textId="23CEE0BA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o código desenvolvido nas linhas seguintes e envie </w:t>
      </w:r>
      <w:r w:rsidR="00B75631">
        <w:rPr>
          <w:rFonts w:ascii="Poppins Light" w:hAnsi="Poppins Light" w:cs="Poppins Light"/>
          <w:noProof/>
        </w:rPr>
        <w:t xml:space="preserve">por meio </w:t>
      </w:r>
      <w:r>
        <w:rPr>
          <w:rFonts w:ascii="Poppins Light" w:hAnsi="Poppins Light" w:cs="Poppins Light"/>
          <w:noProof/>
        </w:rPr>
        <w:t>do A</w:t>
      </w:r>
      <w:r w:rsidR="006761D5">
        <w:rPr>
          <w:rFonts w:ascii="Poppins Light" w:hAnsi="Poppins Light" w:cs="Poppins Light"/>
          <w:noProof/>
        </w:rPr>
        <w:t>VA</w:t>
      </w:r>
      <w:r>
        <w:rPr>
          <w:rFonts w:ascii="Poppins Light" w:hAnsi="Poppins Light" w:cs="Poppins Light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694B014E" w14:textId="77777777" w:rsidR="00E227A8" w:rsidRDefault="00CF1BD1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Def alterar_estado(self):</w:t>
            </w:r>
          </w:p>
          <w:p w14:paraId="6C627B6A" w14:textId="112EC7A5" w:rsidR="00CF1BD1" w:rsidRDefault="00CF1BD1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     self.estado  = not self.estado</w:t>
            </w:r>
          </w:p>
          <w:p w14:paraId="36559B10" w14:textId="37CF139F" w:rsidR="00CF1BD1" w:rsidRPr="00814E58" w:rsidRDefault="00CF1BD1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     return </w:t>
            </w:r>
            <w:r w:rsidR="00913A6D">
              <w:rPr>
                <w:rFonts w:ascii="Poppins Light" w:hAnsi="Poppins Light" w:cs="Poppins Light"/>
                <w:noProof/>
              </w:rPr>
              <w:t xml:space="preserve"> </w:t>
            </w:r>
            <w:r>
              <w:rPr>
                <w:rFonts w:ascii="Poppins Light" w:hAnsi="Poppins Light" w:cs="Poppins Light"/>
                <w:noProof/>
              </w:rPr>
              <w:t>“Ligada” if</w:t>
            </w:r>
            <w:r w:rsidR="00913A6D">
              <w:rPr>
                <w:rFonts w:ascii="Poppins Light" w:hAnsi="Poppins Light" w:cs="Poppins Light"/>
                <w:noProof/>
              </w:rPr>
              <w:t xml:space="preserve"> self.estado else   “Desligada”</w:t>
            </w: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D65493F" w14:textId="77777777" w:rsidR="00E71901" w:rsidRDefault="00E71901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53D06DBA" w14:textId="087733CF" w:rsidR="000D596E" w:rsidRDefault="000D596E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2: </w:t>
      </w:r>
      <w:r w:rsidRPr="000D596E">
        <w:rPr>
          <w:rFonts w:ascii="Poppins" w:hAnsi="Poppins" w:cs="Poppins"/>
          <w:b/>
          <w:bCs/>
          <w:noProof/>
          <w:sz w:val="32"/>
          <w:szCs w:val="32"/>
        </w:rPr>
        <w:t>Encapsulamento com Atributos Privados</w:t>
      </w:r>
    </w:p>
    <w:p w14:paraId="48EB3277" w14:textId="77777777" w:rsidR="000D596E" w:rsidRDefault="000D596E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F29C66B" w14:textId="77777777" w:rsidR="000D596E" w:rsidRPr="0083474B" w:rsidRDefault="000D596E" w:rsidP="000D596E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31CBC5BD" w14:textId="48F07750" w:rsidR="000D596E" w:rsidRDefault="000D596E" w:rsidP="000D596E">
      <w:pPr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t>Entenda que encapsulamento em Python é mais uma convenção do que uma restrição técnica. Atributos privados são definidos com um sublinhado duplo (__). Eles não são acessíveis diretamente de fora da classe, promovendo o encapsulamento.</w:t>
      </w:r>
    </w:p>
    <w:p w14:paraId="716DA824" w14:textId="52900DB8" w:rsidR="000D596E" w:rsidRPr="000D596E" w:rsidRDefault="000D596E" w:rsidP="000D596E">
      <w:pPr>
        <w:rPr>
          <w:rFonts w:ascii="Poppins Light" w:hAnsi="Poppins Light" w:cs="Poppins Light"/>
          <w:b/>
          <w:bCs/>
          <w:noProof/>
        </w:rPr>
      </w:pPr>
      <w:r w:rsidRPr="000D596E">
        <w:rPr>
          <w:rFonts w:ascii="Poppins Light" w:hAnsi="Poppins Light" w:cs="Poppins Light"/>
          <w:b/>
          <w:bCs/>
          <w:noProof/>
        </w:rPr>
        <w:t xml:space="preserve">Descrição do </w:t>
      </w:r>
      <w:r w:rsidR="00B75631">
        <w:rPr>
          <w:rFonts w:ascii="Poppins Light" w:hAnsi="Poppins Light" w:cs="Poppins Light"/>
          <w:b/>
          <w:bCs/>
          <w:noProof/>
        </w:rPr>
        <w:t>e</w:t>
      </w:r>
      <w:r w:rsidRPr="000D596E">
        <w:rPr>
          <w:rFonts w:ascii="Poppins Light" w:hAnsi="Poppins Light" w:cs="Poppins Light"/>
          <w:b/>
          <w:bCs/>
          <w:noProof/>
        </w:rPr>
        <w:t>xercício:</w:t>
      </w:r>
    </w:p>
    <w:p w14:paraId="38E83500" w14:textId="104B268E" w:rsidR="000D596E" w:rsidRDefault="000D596E" w:rsidP="000D596E">
      <w:pPr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t>Crie uma classe Contador que mantenha um valor interno privado e tenha métodos para incrementar, decrementar e obter esse valor.</w:t>
      </w:r>
    </w:p>
    <w:p w14:paraId="0E4ED46F" w14:textId="77777777" w:rsidR="000D596E" w:rsidRDefault="000D596E" w:rsidP="000D596E">
      <w:pPr>
        <w:rPr>
          <w:rFonts w:ascii="Poppins Light" w:hAnsi="Poppins Light" w:cs="Poppins Light"/>
          <w:noProof/>
        </w:rPr>
      </w:pPr>
    </w:p>
    <w:p w14:paraId="28A0080A" w14:textId="1E6132DD" w:rsidR="000D596E" w:rsidRDefault="000D596E" w:rsidP="000D596E">
      <w:pPr>
        <w:rPr>
          <w:rFonts w:ascii="Poppins Light" w:hAnsi="Poppins Light" w:cs="Poppins Light"/>
          <w:noProof/>
        </w:rPr>
      </w:pPr>
      <w:r w:rsidRPr="00875DD6">
        <w:rPr>
          <w:rFonts w:ascii="Poppins Light" w:hAnsi="Poppins Light" w:cs="Poppins Light"/>
          <w:b/>
          <w:bCs/>
          <w:noProof/>
        </w:rPr>
        <w:t>Tempo estimado:</w:t>
      </w:r>
      <w:r w:rsidRPr="00875DD6">
        <w:rPr>
          <w:rFonts w:ascii="Poppins Light" w:hAnsi="Poppins Light" w:cs="Poppins Light"/>
          <w:noProof/>
        </w:rPr>
        <w:t xml:space="preserve"> 1</w:t>
      </w:r>
      <w:r>
        <w:rPr>
          <w:rFonts w:ascii="Poppins Light" w:hAnsi="Poppins Light" w:cs="Poppins Light"/>
          <w:noProof/>
        </w:rPr>
        <w:t>5</w:t>
      </w:r>
      <w:r w:rsidRPr="00875DD6">
        <w:rPr>
          <w:rFonts w:ascii="Poppins Light" w:hAnsi="Poppins Light" w:cs="Poppins Light"/>
          <w:noProof/>
        </w:rPr>
        <w:t xml:space="preserve"> minutos</w:t>
      </w:r>
    </w:p>
    <w:p w14:paraId="106DD461" w14:textId="77777777" w:rsidR="000D596E" w:rsidRDefault="000D596E" w:rsidP="000D596E">
      <w:pPr>
        <w:rPr>
          <w:rFonts w:ascii="Poppins Light" w:hAnsi="Poppins Light" w:cs="Poppins Light"/>
          <w:noProof/>
        </w:rPr>
      </w:pPr>
    </w:p>
    <w:p w14:paraId="3EAC891B" w14:textId="77777777" w:rsidR="000D596E" w:rsidRPr="00814E58" w:rsidRDefault="000D596E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7C14B5E2" w14:textId="77777777" w:rsidR="000D596E" w:rsidRPr="00814E58" w:rsidRDefault="000D596E" w:rsidP="000D596E">
      <w:pPr>
        <w:ind w:left="357"/>
        <w:jc w:val="both"/>
        <w:rPr>
          <w:rFonts w:ascii="Poppins Light" w:hAnsi="Poppins Light" w:cs="Poppins Light"/>
          <w:noProof/>
        </w:rPr>
      </w:pPr>
    </w:p>
    <w:p w14:paraId="6880EEA9" w14:textId="6E8BFA75" w:rsidR="000D596E" w:rsidRPr="000D596E" w:rsidRDefault="000D596E" w:rsidP="000D596E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Analise o exemplo base para criação do código:</w:t>
      </w:r>
    </w:p>
    <w:p w14:paraId="6DF34AB0" w14:textId="77777777" w:rsidR="000D596E" w:rsidRPr="000D596E" w:rsidRDefault="000D596E" w:rsidP="000D596E">
      <w:pPr>
        <w:ind w:left="720"/>
        <w:rPr>
          <w:rFonts w:ascii="Poppins Light" w:eastAsia="Arial Unicode MS" w:hAnsi="Poppins Light" w:cs="Poppins Light"/>
          <w:lang w:val="en-US"/>
        </w:rPr>
      </w:pPr>
      <w:r w:rsidRPr="000D596E">
        <w:rPr>
          <w:rFonts w:ascii="Poppins Light" w:eastAsia="Arial Unicode MS" w:hAnsi="Poppins Light" w:cs="Poppins Light"/>
          <w:lang w:val="en-US"/>
        </w:rPr>
        <w:lastRenderedPageBreak/>
        <w:t>class Contador:</w:t>
      </w:r>
    </w:p>
    <w:p w14:paraId="29852811" w14:textId="77777777" w:rsidR="000D596E" w:rsidRPr="000D596E" w:rsidRDefault="000D596E" w:rsidP="000D596E">
      <w:pPr>
        <w:ind w:left="720"/>
        <w:rPr>
          <w:rFonts w:ascii="Poppins Light" w:eastAsia="Arial Unicode MS" w:hAnsi="Poppins Light" w:cs="Poppins Light"/>
          <w:lang w:val="en-US"/>
        </w:rPr>
      </w:pPr>
      <w:r w:rsidRPr="000D596E">
        <w:rPr>
          <w:rFonts w:ascii="Poppins Light" w:eastAsia="Arial Unicode MS" w:hAnsi="Poppins Light" w:cs="Poppins Light"/>
          <w:lang w:val="en-US"/>
        </w:rPr>
        <w:t xml:space="preserve">    def __</w:t>
      </w:r>
      <w:proofErr w:type="spellStart"/>
      <w:r w:rsidRPr="000D596E">
        <w:rPr>
          <w:rFonts w:ascii="Poppins Light" w:eastAsia="Arial Unicode MS" w:hAnsi="Poppins Light" w:cs="Poppins Light"/>
          <w:lang w:val="en-US"/>
        </w:rPr>
        <w:t>init</w:t>
      </w:r>
      <w:proofErr w:type="spellEnd"/>
      <w:r w:rsidRPr="000D596E">
        <w:rPr>
          <w:rFonts w:ascii="Poppins Light" w:eastAsia="Arial Unicode MS" w:hAnsi="Poppins Light" w:cs="Poppins Light"/>
          <w:lang w:val="en-US"/>
        </w:rPr>
        <w:t>__(self):</w:t>
      </w:r>
    </w:p>
    <w:p w14:paraId="7670FD0E" w14:textId="339E11AE" w:rsidR="000D596E" w:rsidRPr="00B7672D" w:rsidRDefault="000D596E" w:rsidP="000D596E">
      <w:pPr>
        <w:ind w:left="720"/>
        <w:rPr>
          <w:rFonts w:ascii="Poppins Light" w:eastAsia="Arial Unicode MS" w:hAnsi="Poppins Light" w:cs="Poppins Light"/>
        </w:rPr>
      </w:pPr>
      <w:r w:rsidRPr="000D596E">
        <w:rPr>
          <w:rFonts w:ascii="Poppins Light" w:eastAsia="Arial Unicode MS" w:hAnsi="Poppins Light" w:cs="Poppins Light"/>
          <w:lang w:val="en-US"/>
        </w:rPr>
        <w:t xml:space="preserve">        </w:t>
      </w:r>
      <w:proofErr w:type="spellStart"/>
      <w:proofErr w:type="gramStart"/>
      <w:r w:rsidRPr="00B7672D">
        <w:rPr>
          <w:rFonts w:ascii="Poppins Light" w:eastAsia="Arial Unicode MS" w:hAnsi="Poppins Light" w:cs="Poppins Light"/>
        </w:rPr>
        <w:t>self._</w:t>
      </w:r>
      <w:proofErr w:type="gramEnd"/>
      <w:r w:rsidRPr="00B7672D">
        <w:rPr>
          <w:rFonts w:ascii="Poppins Light" w:eastAsia="Arial Unicode MS" w:hAnsi="Poppins Light" w:cs="Poppins Light"/>
        </w:rPr>
        <w:t>_valor</w:t>
      </w:r>
      <w:proofErr w:type="spellEnd"/>
      <w:r w:rsidRPr="00B7672D">
        <w:rPr>
          <w:rFonts w:ascii="Poppins Light" w:eastAsia="Arial Unicode MS" w:hAnsi="Poppins Light" w:cs="Poppins Light"/>
        </w:rPr>
        <w:t xml:space="preserve"> = 0</w:t>
      </w:r>
    </w:p>
    <w:p w14:paraId="4A5715AB" w14:textId="28E9A191" w:rsidR="000D596E" w:rsidRPr="000D596E" w:rsidRDefault="000D596E" w:rsidP="000D596E">
      <w:pPr>
        <w:ind w:left="720"/>
        <w:rPr>
          <w:rFonts w:ascii="Poppins Light" w:eastAsia="Arial Unicode MS" w:hAnsi="Poppins Light" w:cs="Poppins Light"/>
        </w:rPr>
      </w:pPr>
      <w:r w:rsidRPr="00B7672D">
        <w:rPr>
          <w:rFonts w:ascii="Poppins Light" w:eastAsia="Arial Unicode MS" w:hAnsi="Poppins Light" w:cs="Poppins Light"/>
        </w:rPr>
        <w:t xml:space="preserve">    </w:t>
      </w:r>
    </w:p>
    <w:p w14:paraId="09E72827" w14:textId="77777777" w:rsidR="000D596E" w:rsidRPr="000D596E" w:rsidRDefault="000D596E" w:rsidP="000D596E">
      <w:pPr>
        <w:ind w:left="720"/>
        <w:rPr>
          <w:rFonts w:ascii="Poppins Light" w:eastAsia="Arial Unicode MS" w:hAnsi="Poppins Light" w:cs="Poppins Light"/>
        </w:rPr>
      </w:pPr>
      <w:r w:rsidRPr="000D596E">
        <w:rPr>
          <w:rFonts w:ascii="Poppins Light" w:eastAsia="Arial Unicode MS" w:hAnsi="Poppins Light" w:cs="Poppins Light"/>
        </w:rPr>
        <w:t># Uso da classe</w:t>
      </w:r>
    </w:p>
    <w:p w14:paraId="772322C7" w14:textId="462D0EF4" w:rsidR="000D596E" w:rsidRPr="000D596E" w:rsidRDefault="000D596E" w:rsidP="000D596E">
      <w:pPr>
        <w:ind w:left="720"/>
        <w:rPr>
          <w:rFonts w:ascii="Poppins Light" w:eastAsia="Arial Unicode MS" w:hAnsi="Poppins Light" w:cs="Poppins Light"/>
        </w:rPr>
      </w:pPr>
      <w:r w:rsidRPr="000D596E">
        <w:rPr>
          <w:rFonts w:ascii="Poppins Light" w:eastAsia="Arial Unicode MS" w:hAnsi="Poppins Light" w:cs="Poppins Light"/>
        </w:rPr>
        <w:t>contador = Contador()</w:t>
      </w:r>
      <w:r>
        <w:rPr>
          <w:rFonts w:ascii="Poppins Light" w:eastAsia="Arial Unicode MS" w:hAnsi="Poppins Light" w:cs="Poppins Light"/>
        </w:rPr>
        <w:br/>
      </w:r>
      <w:proofErr w:type="spellStart"/>
      <w:proofErr w:type="gramStart"/>
      <w:r w:rsidRPr="000D596E">
        <w:rPr>
          <w:rFonts w:ascii="Poppins Light" w:eastAsia="Arial Unicode MS" w:hAnsi="Poppins Light" w:cs="Poppins Light"/>
        </w:rPr>
        <w:t>contador.incrementar</w:t>
      </w:r>
      <w:proofErr w:type="spellEnd"/>
      <w:proofErr w:type="gramEnd"/>
      <w:r w:rsidRPr="000D596E">
        <w:rPr>
          <w:rFonts w:ascii="Poppins Light" w:eastAsia="Arial Unicode MS" w:hAnsi="Poppins Light" w:cs="Poppins Light"/>
        </w:rPr>
        <w:t>()</w:t>
      </w:r>
    </w:p>
    <w:p w14:paraId="19FA1618" w14:textId="77777777" w:rsidR="000D596E" w:rsidRPr="000D596E" w:rsidRDefault="000D596E" w:rsidP="000D596E">
      <w:pPr>
        <w:ind w:left="720"/>
        <w:rPr>
          <w:rFonts w:ascii="Poppins Light" w:eastAsia="Arial Unicode MS" w:hAnsi="Poppins Light" w:cs="Poppins Light"/>
        </w:rPr>
      </w:pPr>
      <w:proofErr w:type="spellStart"/>
      <w:proofErr w:type="gramStart"/>
      <w:r w:rsidRPr="000D596E">
        <w:rPr>
          <w:rFonts w:ascii="Poppins Light" w:eastAsia="Arial Unicode MS" w:hAnsi="Poppins Light" w:cs="Poppins Light"/>
        </w:rPr>
        <w:t>contador.incrementar</w:t>
      </w:r>
      <w:proofErr w:type="spellEnd"/>
      <w:proofErr w:type="gramEnd"/>
      <w:r w:rsidRPr="000D596E">
        <w:rPr>
          <w:rFonts w:ascii="Poppins Light" w:eastAsia="Arial Unicode MS" w:hAnsi="Poppins Light" w:cs="Poppins Light"/>
        </w:rPr>
        <w:t>()</w:t>
      </w:r>
    </w:p>
    <w:p w14:paraId="2A2E5C7B" w14:textId="77777777" w:rsidR="000D596E" w:rsidRPr="000D596E" w:rsidRDefault="000D596E" w:rsidP="000D596E">
      <w:pPr>
        <w:ind w:left="720"/>
        <w:rPr>
          <w:rFonts w:ascii="Poppins Light" w:eastAsia="Arial Unicode MS" w:hAnsi="Poppins Light" w:cs="Poppins Light"/>
        </w:rPr>
      </w:pPr>
      <w:r w:rsidRPr="000D596E">
        <w:rPr>
          <w:rFonts w:ascii="Poppins Light" w:eastAsia="Arial Unicode MS" w:hAnsi="Poppins Light" w:cs="Poppins Light"/>
        </w:rPr>
        <w:t>print(</w:t>
      </w:r>
      <w:proofErr w:type="spellStart"/>
      <w:r w:rsidRPr="000D596E">
        <w:rPr>
          <w:rFonts w:ascii="Poppins Light" w:eastAsia="Arial Unicode MS" w:hAnsi="Poppins Light" w:cs="Poppins Light"/>
        </w:rPr>
        <w:t>contador.get_</w:t>
      </w:r>
      <w:proofErr w:type="gramStart"/>
      <w:r w:rsidRPr="000D596E">
        <w:rPr>
          <w:rFonts w:ascii="Poppins Light" w:eastAsia="Arial Unicode MS" w:hAnsi="Poppins Light" w:cs="Poppins Light"/>
        </w:rPr>
        <w:t>valor</w:t>
      </w:r>
      <w:proofErr w:type="spellEnd"/>
      <w:r w:rsidRPr="000D596E">
        <w:rPr>
          <w:rFonts w:ascii="Poppins Light" w:eastAsia="Arial Unicode MS" w:hAnsi="Poppins Light" w:cs="Poppins Light"/>
        </w:rPr>
        <w:t>())  #</w:t>
      </w:r>
      <w:proofErr w:type="gramEnd"/>
      <w:r w:rsidRPr="000D596E">
        <w:rPr>
          <w:rFonts w:ascii="Poppins Light" w:eastAsia="Arial Unicode MS" w:hAnsi="Poppins Light" w:cs="Poppins Light"/>
        </w:rPr>
        <w:t xml:space="preserve"> Deve mostrar 2</w:t>
      </w:r>
    </w:p>
    <w:p w14:paraId="4F9E9248" w14:textId="77777777" w:rsidR="000D596E" w:rsidRPr="000D596E" w:rsidRDefault="000D596E" w:rsidP="000D596E">
      <w:pPr>
        <w:ind w:left="720"/>
        <w:rPr>
          <w:rFonts w:ascii="Poppins Light" w:eastAsia="Arial Unicode MS" w:hAnsi="Poppins Light" w:cs="Poppins Light"/>
        </w:rPr>
      </w:pPr>
      <w:proofErr w:type="spellStart"/>
      <w:proofErr w:type="gramStart"/>
      <w:r w:rsidRPr="000D596E">
        <w:rPr>
          <w:rFonts w:ascii="Poppins Light" w:eastAsia="Arial Unicode MS" w:hAnsi="Poppins Light" w:cs="Poppins Light"/>
        </w:rPr>
        <w:t>contador.decrementar</w:t>
      </w:r>
      <w:proofErr w:type="spellEnd"/>
      <w:proofErr w:type="gramEnd"/>
      <w:r w:rsidRPr="000D596E">
        <w:rPr>
          <w:rFonts w:ascii="Poppins Light" w:eastAsia="Arial Unicode MS" w:hAnsi="Poppins Light" w:cs="Poppins Light"/>
        </w:rPr>
        <w:t>()</w:t>
      </w:r>
    </w:p>
    <w:p w14:paraId="6359768C" w14:textId="115EA575" w:rsidR="005A5A09" w:rsidRDefault="000D596E" w:rsidP="000D596E">
      <w:pPr>
        <w:ind w:left="720"/>
        <w:rPr>
          <w:rFonts w:ascii="Poppins Light" w:eastAsia="Arial Unicode MS" w:hAnsi="Poppins Light" w:cs="Poppins Light"/>
        </w:rPr>
      </w:pPr>
      <w:r w:rsidRPr="000D596E">
        <w:rPr>
          <w:rFonts w:ascii="Poppins Light" w:eastAsia="Arial Unicode MS" w:hAnsi="Poppins Light" w:cs="Poppins Light"/>
        </w:rPr>
        <w:t>print(</w:t>
      </w:r>
      <w:proofErr w:type="spellStart"/>
      <w:r w:rsidRPr="000D596E">
        <w:rPr>
          <w:rFonts w:ascii="Poppins Light" w:eastAsia="Arial Unicode MS" w:hAnsi="Poppins Light" w:cs="Poppins Light"/>
        </w:rPr>
        <w:t>contador.get_</w:t>
      </w:r>
      <w:proofErr w:type="gramStart"/>
      <w:r w:rsidRPr="000D596E">
        <w:rPr>
          <w:rFonts w:ascii="Poppins Light" w:eastAsia="Arial Unicode MS" w:hAnsi="Poppins Light" w:cs="Poppins Light"/>
        </w:rPr>
        <w:t>valor</w:t>
      </w:r>
      <w:proofErr w:type="spellEnd"/>
      <w:r w:rsidRPr="000D596E">
        <w:rPr>
          <w:rFonts w:ascii="Poppins Light" w:eastAsia="Arial Unicode MS" w:hAnsi="Poppins Light" w:cs="Poppins Light"/>
        </w:rPr>
        <w:t>())  #</w:t>
      </w:r>
      <w:proofErr w:type="gramEnd"/>
      <w:r w:rsidRPr="000D596E">
        <w:rPr>
          <w:rFonts w:ascii="Poppins Light" w:eastAsia="Arial Unicode MS" w:hAnsi="Poppins Light" w:cs="Poppins Light"/>
        </w:rPr>
        <w:t xml:space="preserve"> Deve mostrar 1</w:t>
      </w:r>
    </w:p>
    <w:p w14:paraId="25586983" w14:textId="77777777" w:rsidR="000D596E" w:rsidRDefault="000D596E" w:rsidP="000D596E">
      <w:pPr>
        <w:ind w:left="720"/>
        <w:rPr>
          <w:rFonts w:ascii="Poppins Light" w:eastAsia="Arial Unicode MS" w:hAnsi="Poppins Light" w:cs="Poppins Light"/>
        </w:rPr>
      </w:pPr>
    </w:p>
    <w:p w14:paraId="741BE6E2" w14:textId="015307C7" w:rsidR="000D596E" w:rsidRPr="00B7672D" w:rsidRDefault="000D596E" w:rsidP="000D596E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t xml:space="preserve">Agora, </w:t>
      </w:r>
      <w:r>
        <w:rPr>
          <w:rFonts w:ascii="Poppins Light" w:hAnsi="Poppins Light" w:cs="Poppins Light"/>
          <w:noProof/>
        </w:rPr>
        <w:t>a partir do código analisado, crie as definições para incrementar, decrementar e obter esse valor.</w:t>
      </w:r>
    </w:p>
    <w:p w14:paraId="486A9077" w14:textId="77777777" w:rsidR="000D596E" w:rsidRPr="000D596E" w:rsidRDefault="000D596E" w:rsidP="000D596E">
      <w:pPr>
        <w:spacing w:line="276" w:lineRule="auto"/>
        <w:rPr>
          <w:rFonts w:ascii="Poppins Light" w:hAnsi="Poppins Light" w:cs="Poppins Light"/>
          <w:noProof/>
        </w:rPr>
      </w:pPr>
    </w:p>
    <w:p w14:paraId="64E2EED5" w14:textId="7B6B36FD" w:rsidR="000D596E" w:rsidRPr="000D596E" w:rsidRDefault="000D596E" w:rsidP="000D596E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o código desenvolvido nas linhas seguintes e envie </w:t>
      </w:r>
      <w:r w:rsidR="00B75631">
        <w:rPr>
          <w:rFonts w:ascii="Poppins Light" w:hAnsi="Poppins Light" w:cs="Poppins Light"/>
          <w:noProof/>
        </w:rPr>
        <w:t xml:space="preserve">por meio </w:t>
      </w:r>
      <w:r>
        <w:rPr>
          <w:rFonts w:ascii="Poppins Light" w:hAnsi="Poppins Light" w:cs="Poppins Light"/>
          <w:noProof/>
        </w:rPr>
        <w:t>do A</w:t>
      </w:r>
      <w:r w:rsidR="006761D5">
        <w:rPr>
          <w:rFonts w:ascii="Poppins Light" w:hAnsi="Poppins Light" w:cs="Poppins Light"/>
          <w:noProof/>
        </w:rPr>
        <w:t>VA</w:t>
      </w:r>
      <w:r>
        <w:rPr>
          <w:rFonts w:ascii="Poppins Light" w:hAnsi="Poppins Light" w:cs="Poppins Light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0D596E" w:rsidRPr="00814E58" w14:paraId="73179264" w14:textId="77777777" w:rsidTr="000A21FF">
        <w:tc>
          <w:tcPr>
            <w:tcW w:w="8919" w:type="dxa"/>
          </w:tcPr>
          <w:p w14:paraId="70F14601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4B4200B5" w14:textId="77777777" w:rsidTr="000A21FF">
        <w:tc>
          <w:tcPr>
            <w:tcW w:w="8919" w:type="dxa"/>
          </w:tcPr>
          <w:p w14:paraId="25AE1B9D" w14:textId="77777777" w:rsidR="000D596E" w:rsidRDefault="00913A6D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>Class contador:</w:t>
            </w:r>
          </w:p>
          <w:p w14:paraId="5BA34FBE" w14:textId="77777777" w:rsidR="00913A6D" w:rsidRDefault="00913A6D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    def </w:t>
            </w:r>
            <w:r w:rsidR="00A26E66">
              <w:rPr>
                <w:rFonts w:ascii="Poppins Light" w:hAnsi="Poppins Light" w:cs="Poppins Light"/>
                <w:noProof/>
              </w:rPr>
              <w:t>__init__(self):</w:t>
            </w:r>
          </w:p>
          <w:p w14:paraId="2BEA7514" w14:textId="77777777" w:rsidR="00A26E66" w:rsidRDefault="00A26E66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          self.__valor = 0</w:t>
            </w:r>
          </w:p>
          <w:p w14:paraId="52D5D76B" w14:textId="77777777" w:rsidR="00A26E66" w:rsidRDefault="00A26E66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  def incrementar(self):</w:t>
            </w:r>
          </w:p>
          <w:p w14:paraId="3F9E9EC1" w14:textId="77777777" w:rsidR="00A26E66" w:rsidRDefault="00A26E66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        self.__valor += 1</w:t>
            </w:r>
          </w:p>
          <w:p w14:paraId="40E3FD74" w14:textId="77777777" w:rsidR="00A26E66" w:rsidRDefault="00A26E66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 def decremetar(self):</w:t>
            </w:r>
          </w:p>
          <w:p w14:paraId="6FFF46FD" w14:textId="77777777" w:rsidR="00A26E66" w:rsidRDefault="00A26E66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      if self.__valor &gt; 0:</w:t>
            </w:r>
          </w:p>
          <w:p w14:paraId="4AB79073" w14:textId="77777777" w:rsidR="00A26E66" w:rsidRDefault="00A26E66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          self.__valor -= 1</w:t>
            </w:r>
          </w:p>
          <w:p w14:paraId="451B76DC" w14:textId="30CEE175" w:rsidR="00A26E66" w:rsidRDefault="00A26E66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def get_valor(self):</w:t>
            </w:r>
          </w:p>
          <w:p w14:paraId="07138B4F" w14:textId="77777777" w:rsidR="00DC34FE" w:rsidRDefault="00A26E66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   return self.__valor</w:t>
            </w:r>
          </w:p>
          <w:p w14:paraId="6A57F43F" w14:textId="2B44BD01" w:rsidR="00A26E66" w:rsidRPr="00814E58" w:rsidRDefault="00A26E66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t xml:space="preserve">    </w:t>
            </w:r>
          </w:p>
        </w:tc>
      </w:tr>
      <w:tr w:rsidR="000D596E" w:rsidRPr="00814E58" w14:paraId="3AA194AC" w14:textId="77777777" w:rsidTr="000A21FF">
        <w:tc>
          <w:tcPr>
            <w:tcW w:w="8919" w:type="dxa"/>
          </w:tcPr>
          <w:p w14:paraId="3E220834" w14:textId="401E5172" w:rsidR="000D596E" w:rsidRPr="00814E58" w:rsidRDefault="00A26E66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hAnsi="Poppins Light" w:cs="Poppins Light"/>
                <w:noProof/>
              </w:rPr>
              <w:lastRenderedPageBreak/>
              <w:t xml:space="preserve">   </w:t>
            </w:r>
          </w:p>
        </w:tc>
      </w:tr>
      <w:tr w:rsidR="000D596E" w:rsidRPr="00814E58" w14:paraId="733EF31B" w14:textId="77777777" w:rsidTr="000A21FF">
        <w:tc>
          <w:tcPr>
            <w:tcW w:w="8919" w:type="dxa"/>
          </w:tcPr>
          <w:p w14:paraId="63D165E5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39509DA1" w14:textId="77777777" w:rsidTr="000A21FF">
        <w:tc>
          <w:tcPr>
            <w:tcW w:w="8919" w:type="dxa"/>
          </w:tcPr>
          <w:p w14:paraId="510148BF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1AEEA30" w14:textId="77777777" w:rsid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34A62190" w14:textId="306C5699" w:rsidR="000D596E" w:rsidRDefault="000D596E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3: </w:t>
      </w:r>
      <w:r w:rsidRPr="000D596E">
        <w:rPr>
          <w:rFonts w:ascii="Poppins" w:hAnsi="Poppins" w:cs="Poppins"/>
          <w:b/>
          <w:bCs/>
          <w:noProof/>
          <w:sz w:val="32"/>
          <w:szCs w:val="32"/>
        </w:rPr>
        <w:t>Uso de Getters e Setters</w:t>
      </w:r>
    </w:p>
    <w:p w14:paraId="711CD2F0" w14:textId="77777777" w:rsidR="000D596E" w:rsidRDefault="000D596E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64624EAD" w14:textId="77777777" w:rsidR="000D596E" w:rsidRPr="0083474B" w:rsidRDefault="000D596E" w:rsidP="000D596E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01595A47" w14:textId="038004A8" w:rsidR="000D596E" w:rsidRDefault="000D596E" w:rsidP="000D596E">
      <w:pPr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t xml:space="preserve">Getters e Setters são métodos usados para obter e definir o valor de atributos privados. Eles são úteis para adicionar lógica adicional durante a obtenção ou </w:t>
      </w:r>
      <w:r w:rsidR="00B75631">
        <w:rPr>
          <w:rFonts w:ascii="Poppins Light" w:hAnsi="Poppins Light" w:cs="Poppins Light"/>
          <w:noProof/>
        </w:rPr>
        <w:t xml:space="preserve">a </w:t>
      </w:r>
      <w:r w:rsidRPr="000D596E">
        <w:rPr>
          <w:rFonts w:ascii="Poppins Light" w:hAnsi="Poppins Light" w:cs="Poppins Light"/>
          <w:noProof/>
        </w:rPr>
        <w:t>definição de um valor, como validações.</w:t>
      </w:r>
    </w:p>
    <w:p w14:paraId="634DB4A3" w14:textId="77777777" w:rsidR="000D596E" w:rsidRDefault="000D596E" w:rsidP="000D596E">
      <w:pPr>
        <w:rPr>
          <w:rFonts w:ascii="Poppins Light" w:hAnsi="Poppins Light" w:cs="Poppins Light"/>
          <w:noProof/>
        </w:rPr>
      </w:pPr>
    </w:p>
    <w:p w14:paraId="54CA4B0B" w14:textId="5B297E5F" w:rsidR="000D596E" w:rsidRPr="000D596E" w:rsidRDefault="000D596E" w:rsidP="000D596E">
      <w:pPr>
        <w:rPr>
          <w:rFonts w:ascii="Poppins Light" w:hAnsi="Poppins Light" w:cs="Poppins Light"/>
          <w:b/>
          <w:bCs/>
          <w:noProof/>
        </w:rPr>
      </w:pPr>
      <w:r w:rsidRPr="000D596E">
        <w:rPr>
          <w:rFonts w:ascii="Poppins Light" w:hAnsi="Poppins Light" w:cs="Poppins Light"/>
          <w:b/>
          <w:bCs/>
          <w:noProof/>
        </w:rPr>
        <w:t xml:space="preserve">Descrição do </w:t>
      </w:r>
      <w:r w:rsidR="00B75631">
        <w:rPr>
          <w:rFonts w:ascii="Poppins Light" w:hAnsi="Poppins Light" w:cs="Poppins Light"/>
          <w:b/>
          <w:bCs/>
          <w:noProof/>
        </w:rPr>
        <w:t>e</w:t>
      </w:r>
      <w:r w:rsidRPr="000D596E">
        <w:rPr>
          <w:rFonts w:ascii="Poppins Light" w:hAnsi="Poppins Light" w:cs="Poppins Light"/>
          <w:b/>
          <w:bCs/>
          <w:noProof/>
        </w:rPr>
        <w:t>xercício:</w:t>
      </w:r>
    </w:p>
    <w:p w14:paraId="776ACA51" w14:textId="3E50FF26" w:rsidR="000D596E" w:rsidRDefault="000D596E" w:rsidP="000D596E">
      <w:pPr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t>Crie uma classe Termometro que armazene a temperatura em graus Celsius, mas permita definir e obter a temperatura em Fahrenheit.</w:t>
      </w:r>
    </w:p>
    <w:p w14:paraId="1E6FEA31" w14:textId="77777777" w:rsidR="000D596E" w:rsidRDefault="000D596E" w:rsidP="000D596E">
      <w:pPr>
        <w:rPr>
          <w:rFonts w:ascii="Poppins Light" w:hAnsi="Poppins Light" w:cs="Poppins Light"/>
          <w:noProof/>
        </w:rPr>
      </w:pPr>
    </w:p>
    <w:p w14:paraId="56E07BBD" w14:textId="0B877615" w:rsidR="000D596E" w:rsidRDefault="000D596E" w:rsidP="000D596E">
      <w:pPr>
        <w:rPr>
          <w:rFonts w:ascii="Poppins Light" w:hAnsi="Poppins Light" w:cs="Poppins Light"/>
          <w:noProof/>
        </w:rPr>
      </w:pPr>
      <w:r w:rsidRPr="00875DD6">
        <w:rPr>
          <w:rFonts w:ascii="Poppins Light" w:hAnsi="Poppins Light" w:cs="Poppins Light"/>
          <w:b/>
          <w:bCs/>
          <w:noProof/>
        </w:rPr>
        <w:t>Tempo estimado:</w:t>
      </w:r>
      <w:r w:rsidRPr="00875DD6">
        <w:rPr>
          <w:rFonts w:ascii="Poppins Light" w:hAnsi="Poppins Light" w:cs="Poppins Light"/>
          <w:noProof/>
        </w:rPr>
        <w:t xml:space="preserve"> 1</w:t>
      </w:r>
      <w:r>
        <w:rPr>
          <w:rFonts w:ascii="Poppins Light" w:hAnsi="Poppins Light" w:cs="Poppins Light"/>
          <w:noProof/>
        </w:rPr>
        <w:t>0</w:t>
      </w:r>
      <w:r w:rsidRPr="00875DD6">
        <w:rPr>
          <w:rFonts w:ascii="Poppins Light" w:hAnsi="Poppins Light" w:cs="Poppins Light"/>
          <w:noProof/>
        </w:rPr>
        <w:t xml:space="preserve"> minutos</w:t>
      </w:r>
    </w:p>
    <w:p w14:paraId="7CF7D44D" w14:textId="77777777" w:rsidR="000D596E" w:rsidRDefault="000D596E" w:rsidP="000D596E">
      <w:pPr>
        <w:rPr>
          <w:rFonts w:ascii="Poppins Light" w:hAnsi="Poppins Light" w:cs="Poppins Light"/>
          <w:noProof/>
        </w:rPr>
      </w:pPr>
    </w:p>
    <w:p w14:paraId="7BF91DE5" w14:textId="4A989B96" w:rsidR="000D596E" w:rsidRDefault="000D596E" w:rsidP="000D596E">
      <w:pPr>
        <w:spacing w:line="360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628AC451" w14:textId="61E1E318" w:rsidR="000D596E" w:rsidRDefault="000D596E" w:rsidP="000D596E">
      <w:pPr>
        <w:pStyle w:val="PargrafodaLista"/>
        <w:numPr>
          <w:ilvl w:val="0"/>
          <w:numId w:val="7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Analise o exemplo</w:t>
      </w:r>
      <w:r w:rsidR="00B75631">
        <w:rPr>
          <w:rFonts w:ascii="Poppins Light" w:hAnsi="Poppins Light" w:cs="Poppins Light"/>
          <w:noProof/>
        </w:rPr>
        <w:t>-</w:t>
      </w:r>
      <w:r>
        <w:rPr>
          <w:rFonts w:ascii="Poppins Light" w:hAnsi="Poppins Light" w:cs="Poppins Light"/>
          <w:noProof/>
        </w:rPr>
        <w:t>base para criação do código:</w:t>
      </w:r>
    </w:p>
    <w:p w14:paraId="591F85B3" w14:textId="77777777" w:rsidR="000D596E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3FEF3710" w14:textId="77777777" w:rsidR="000D596E" w:rsidRPr="000D596E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  <w:lang w:val="en-US"/>
        </w:rPr>
      </w:pPr>
      <w:r w:rsidRPr="000D596E">
        <w:rPr>
          <w:rFonts w:ascii="Poppins Light" w:hAnsi="Poppins Light" w:cs="Poppins Light"/>
          <w:noProof/>
          <w:lang w:val="en-US"/>
        </w:rPr>
        <w:t>class Termometro:</w:t>
      </w:r>
    </w:p>
    <w:p w14:paraId="572032C8" w14:textId="77777777" w:rsidR="000D596E" w:rsidRPr="000D596E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  <w:lang w:val="en-US"/>
        </w:rPr>
      </w:pPr>
      <w:r w:rsidRPr="000D596E">
        <w:rPr>
          <w:rFonts w:ascii="Poppins Light" w:hAnsi="Poppins Light" w:cs="Poppins Light"/>
          <w:noProof/>
          <w:lang w:val="en-US"/>
        </w:rPr>
        <w:t xml:space="preserve">    def __init__(self, temperatura=0):</w:t>
      </w:r>
    </w:p>
    <w:p w14:paraId="094917EC" w14:textId="77777777" w:rsidR="000D596E" w:rsidRPr="00B7672D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  <w:lang w:val="en-US"/>
        </w:rPr>
        <w:t xml:space="preserve">        </w:t>
      </w:r>
      <w:r w:rsidRPr="00B7672D">
        <w:rPr>
          <w:rFonts w:ascii="Poppins Light" w:hAnsi="Poppins Light" w:cs="Poppins Light"/>
          <w:noProof/>
        </w:rPr>
        <w:t>self.__temperatura_celsius = temperatura</w:t>
      </w:r>
    </w:p>
    <w:p w14:paraId="54277679" w14:textId="77777777" w:rsidR="000D596E" w:rsidRPr="00B7672D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08F8F393" w14:textId="77777777" w:rsidR="000D596E" w:rsidRPr="00B7672D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</w:rPr>
      </w:pPr>
      <w:r w:rsidRPr="00B7672D">
        <w:rPr>
          <w:rFonts w:ascii="Poppins Light" w:hAnsi="Poppins Light" w:cs="Poppins Light"/>
          <w:noProof/>
        </w:rPr>
        <w:t xml:space="preserve">    def get_temperatura_fahrenheit(self):</w:t>
      </w:r>
    </w:p>
    <w:p w14:paraId="51A50C4B" w14:textId="77777777" w:rsidR="000D596E" w:rsidRPr="00B7672D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</w:rPr>
      </w:pPr>
      <w:r w:rsidRPr="00B7672D">
        <w:rPr>
          <w:rFonts w:ascii="Poppins Light" w:hAnsi="Poppins Light" w:cs="Poppins Light"/>
          <w:noProof/>
        </w:rPr>
        <w:t xml:space="preserve">        return (self.__temperatura_celsius * 9/5) + 32</w:t>
      </w:r>
    </w:p>
    <w:p w14:paraId="09C14EC2" w14:textId="77777777" w:rsidR="000D596E" w:rsidRPr="00B7672D" w:rsidRDefault="000D596E" w:rsidP="000D596E">
      <w:pPr>
        <w:spacing w:line="276" w:lineRule="auto"/>
        <w:rPr>
          <w:rFonts w:ascii="Poppins Light" w:hAnsi="Poppins Light" w:cs="Poppins Light"/>
          <w:noProof/>
        </w:rPr>
      </w:pPr>
    </w:p>
    <w:p w14:paraId="57F7222C" w14:textId="77777777" w:rsidR="000D596E" w:rsidRPr="00B7672D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</w:rPr>
      </w:pPr>
      <w:r w:rsidRPr="00B7672D">
        <w:rPr>
          <w:rFonts w:ascii="Poppins Light" w:hAnsi="Poppins Light" w:cs="Poppins Light"/>
          <w:noProof/>
        </w:rPr>
        <w:t># Uso da classe</w:t>
      </w:r>
    </w:p>
    <w:p w14:paraId="3EE6C694" w14:textId="77777777" w:rsidR="000D596E" w:rsidRPr="00B7672D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</w:rPr>
      </w:pPr>
      <w:r w:rsidRPr="00B7672D">
        <w:rPr>
          <w:rFonts w:ascii="Poppins Light" w:hAnsi="Poppins Light" w:cs="Poppins Light"/>
          <w:noProof/>
        </w:rPr>
        <w:t>termometro = Termometro()</w:t>
      </w:r>
    </w:p>
    <w:p w14:paraId="365CF861" w14:textId="77777777" w:rsidR="000D596E" w:rsidRPr="00B7672D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</w:rPr>
      </w:pPr>
      <w:r w:rsidRPr="00B7672D">
        <w:rPr>
          <w:rFonts w:ascii="Poppins Light" w:hAnsi="Poppins Light" w:cs="Poppins Light"/>
          <w:noProof/>
        </w:rPr>
        <w:t>termometro.set_temperatura_fahrenheit(68)</w:t>
      </w:r>
    </w:p>
    <w:p w14:paraId="56DEF602" w14:textId="27B16832" w:rsidR="000D596E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t>print(termometro.get_temperatura_fahrenheit())  # Deve mostrar 68</w:t>
      </w:r>
    </w:p>
    <w:p w14:paraId="77C013AD" w14:textId="77777777" w:rsidR="000D596E" w:rsidRDefault="000D596E" w:rsidP="000D596E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960C379" w14:textId="59655F0E" w:rsidR="000D596E" w:rsidRPr="000D596E" w:rsidRDefault="000D596E" w:rsidP="000D596E">
      <w:pPr>
        <w:pStyle w:val="PargrafodaLista"/>
        <w:numPr>
          <w:ilvl w:val="0"/>
          <w:numId w:val="7"/>
        </w:numPr>
        <w:spacing w:line="276" w:lineRule="auto"/>
        <w:rPr>
          <w:rFonts w:ascii="Poppins Light" w:hAnsi="Poppins Light" w:cs="Poppins Light"/>
          <w:noProof/>
        </w:rPr>
      </w:pPr>
      <w:r w:rsidRPr="000D596E">
        <w:rPr>
          <w:rFonts w:ascii="Poppins Light" w:hAnsi="Poppins Light" w:cs="Poppins Light"/>
          <w:noProof/>
        </w:rPr>
        <w:t xml:space="preserve">Agora, a partir do código analisado, crie as definições para </w:t>
      </w:r>
      <w:r>
        <w:rPr>
          <w:rFonts w:ascii="Poppins Light" w:hAnsi="Poppins Light" w:cs="Poppins Light"/>
          <w:noProof/>
        </w:rPr>
        <w:t xml:space="preserve">que a temperatura também possa ser obtida em Celsius. </w:t>
      </w:r>
      <w:r w:rsidR="006761D5">
        <w:rPr>
          <w:rFonts w:ascii="Poppins Light" w:hAnsi="Poppins Light" w:cs="Poppins Light"/>
          <w:noProof/>
        </w:rPr>
        <w:br/>
      </w:r>
    </w:p>
    <w:p w14:paraId="25C5329A" w14:textId="31D1EEBB" w:rsidR="006761D5" w:rsidRPr="000D596E" w:rsidRDefault="006761D5" w:rsidP="006761D5">
      <w:pPr>
        <w:pStyle w:val="PargrafodaLista"/>
        <w:numPr>
          <w:ilvl w:val="0"/>
          <w:numId w:val="7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o código desenvolvido nas linhas seguintes e envie </w:t>
      </w:r>
      <w:r w:rsidR="00B75631">
        <w:rPr>
          <w:rFonts w:ascii="Poppins Light" w:hAnsi="Poppins Light" w:cs="Poppins Light"/>
          <w:noProof/>
        </w:rPr>
        <w:t xml:space="preserve">por meio </w:t>
      </w:r>
      <w:r>
        <w:rPr>
          <w:rFonts w:ascii="Poppins Light" w:hAnsi="Poppins Light" w:cs="Poppins Light"/>
          <w:noProof/>
        </w:rPr>
        <w:t>do AVA.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6761D5" w:rsidRPr="00814E58" w14:paraId="5275CD21" w14:textId="77777777" w:rsidTr="000A21FF">
        <w:tc>
          <w:tcPr>
            <w:tcW w:w="8919" w:type="dxa"/>
          </w:tcPr>
          <w:p w14:paraId="1932F1E0" w14:textId="77777777" w:rsidR="006761D5" w:rsidRPr="00814E58" w:rsidRDefault="006761D5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6761D5" w:rsidRPr="00814E58" w14:paraId="409633ED" w14:textId="77777777" w:rsidTr="000A21FF">
        <w:tc>
          <w:tcPr>
            <w:tcW w:w="8919" w:type="dxa"/>
          </w:tcPr>
          <w:p w14:paraId="0C4B5205" w14:textId="77777777" w:rsidR="006761D5" w:rsidRPr="00814E58" w:rsidRDefault="006761D5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6761D5" w:rsidRPr="00814E58" w14:paraId="509E576D" w14:textId="77777777" w:rsidTr="000A21FF">
        <w:tc>
          <w:tcPr>
            <w:tcW w:w="8919" w:type="dxa"/>
          </w:tcPr>
          <w:p w14:paraId="5D52E815" w14:textId="77777777" w:rsidR="006761D5" w:rsidRPr="00814E58" w:rsidRDefault="006761D5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6761D5" w:rsidRPr="00814E58" w14:paraId="67FC5CCD" w14:textId="77777777" w:rsidTr="000A21FF">
        <w:tc>
          <w:tcPr>
            <w:tcW w:w="8919" w:type="dxa"/>
          </w:tcPr>
          <w:p w14:paraId="658CDCB8" w14:textId="77777777" w:rsidR="006761D5" w:rsidRPr="00814E58" w:rsidRDefault="006761D5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6761D5" w:rsidRPr="00814E58" w14:paraId="0F212144" w14:textId="77777777" w:rsidTr="000A21FF">
        <w:tc>
          <w:tcPr>
            <w:tcW w:w="8919" w:type="dxa"/>
          </w:tcPr>
          <w:p w14:paraId="57811C22" w14:textId="77777777" w:rsidR="006761D5" w:rsidRPr="00814E58" w:rsidRDefault="006761D5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2D501" w14:textId="77777777" w:rsidR="00070CAB" w:rsidRDefault="00070CAB">
      <w:r>
        <w:separator/>
      </w:r>
    </w:p>
  </w:endnote>
  <w:endnote w:type="continuationSeparator" w:id="0">
    <w:p w14:paraId="67F67F61" w14:textId="77777777" w:rsidR="00070CAB" w:rsidRDefault="00070CAB">
      <w:r>
        <w:continuationSeparator/>
      </w:r>
    </w:p>
  </w:endnote>
  <w:endnote w:type="continuationNotice" w:id="1">
    <w:p w14:paraId="66BBA87D" w14:textId="77777777" w:rsidR="00070CAB" w:rsidRDefault="00070C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08EAF" w14:textId="77777777" w:rsidR="00070CAB" w:rsidRDefault="00070CAB">
      <w:r>
        <w:separator/>
      </w:r>
    </w:p>
  </w:footnote>
  <w:footnote w:type="continuationSeparator" w:id="0">
    <w:p w14:paraId="7B7B5C8A" w14:textId="77777777" w:rsidR="00070CAB" w:rsidRDefault="00070CAB">
      <w:r>
        <w:continuationSeparator/>
      </w:r>
    </w:p>
  </w:footnote>
  <w:footnote w:type="continuationNotice" w:id="1">
    <w:p w14:paraId="1FAF4C67" w14:textId="77777777" w:rsidR="00070CAB" w:rsidRDefault="00070C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6"/>
  </w:num>
  <w:num w:numId="4" w16cid:durableId="1682665340">
    <w:abstractNumId w:val="4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06B21"/>
    <w:rsid w:val="00016193"/>
    <w:rsid w:val="000278D8"/>
    <w:rsid w:val="00070CAB"/>
    <w:rsid w:val="00085C4D"/>
    <w:rsid w:val="00093C5A"/>
    <w:rsid w:val="000A4E65"/>
    <w:rsid w:val="000C15D2"/>
    <w:rsid w:val="000C6619"/>
    <w:rsid w:val="000D596E"/>
    <w:rsid w:val="000F7DE9"/>
    <w:rsid w:val="00124756"/>
    <w:rsid w:val="00160195"/>
    <w:rsid w:val="001904F2"/>
    <w:rsid w:val="001A2D86"/>
    <w:rsid w:val="001A32C9"/>
    <w:rsid w:val="001C335A"/>
    <w:rsid w:val="001C7268"/>
    <w:rsid w:val="001E7BC0"/>
    <w:rsid w:val="002344C7"/>
    <w:rsid w:val="0023450C"/>
    <w:rsid w:val="002372B1"/>
    <w:rsid w:val="00252F67"/>
    <w:rsid w:val="00256D8D"/>
    <w:rsid w:val="002632D3"/>
    <w:rsid w:val="00264B6B"/>
    <w:rsid w:val="0028344B"/>
    <w:rsid w:val="002C6EC9"/>
    <w:rsid w:val="002D1A6D"/>
    <w:rsid w:val="002D51E3"/>
    <w:rsid w:val="002E6314"/>
    <w:rsid w:val="002F35DC"/>
    <w:rsid w:val="003009B4"/>
    <w:rsid w:val="003031BD"/>
    <w:rsid w:val="003164ED"/>
    <w:rsid w:val="003365AE"/>
    <w:rsid w:val="00367C72"/>
    <w:rsid w:val="003C032E"/>
    <w:rsid w:val="003D71CA"/>
    <w:rsid w:val="00454835"/>
    <w:rsid w:val="00464B32"/>
    <w:rsid w:val="00491C71"/>
    <w:rsid w:val="00493B10"/>
    <w:rsid w:val="004B66A3"/>
    <w:rsid w:val="004E713D"/>
    <w:rsid w:val="0054587F"/>
    <w:rsid w:val="005517B2"/>
    <w:rsid w:val="00585F34"/>
    <w:rsid w:val="005A5A09"/>
    <w:rsid w:val="005E4165"/>
    <w:rsid w:val="005F74BB"/>
    <w:rsid w:val="0060776C"/>
    <w:rsid w:val="0063273B"/>
    <w:rsid w:val="006761D5"/>
    <w:rsid w:val="00676B29"/>
    <w:rsid w:val="006B3AE9"/>
    <w:rsid w:val="00723D5E"/>
    <w:rsid w:val="00761909"/>
    <w:rsid w:val="007671B4"/>
    <w:rsid w:val="00773A8C"/>
    <w:rsid w:val="0078262D"/>
    <w:rsid w:val="007B6ABF"/>
    <w:rsid w:val="00814E58"/>
    <w:rsid w:val="0083474B"/>
    <w:rsid w:val="00841D59"/>
    <w:rsid w:val="00851368"/>
    <w:rsid w:val="00875DD6"/>
    <w:rsid w:val="008925A9"/>
    <w:rsid w:val="00896814"/>
    <w:rsid w:val="008B4C24"/>
    <w:rsid w:val="008F775A"/>
    <w:rsid w:val="00913A6D"/>
    <w:rsid w:val="0092769D"/>
    <w:rsid w:val="00966015"/>
    <w:rsid w:val="009B33B6"/>
    <w:rsid w:val="00A26E66"/>
    <w:rsid w:val="00AA60A0"/>
    <w:rsid w:val="00AD78A6"/>
    <w:rsid w:val="00B45591"/>
    <w:rsid w:val="00B75631"/>
    <w:rsid w:val="00B7672D"/>
    <w:rsid w:val="00BA6A76"/>
    <w:rsid w:val="00C12E4A"/>
    <w:rsid w:val="00C42339"/>
    <w:rsid w:val="00C4723D"/>
    <w:rsid w:val="00C6070E"/>
    <w:rsid w:val="00C62CE1"/>
    <w:rsid w:val="00C96A8D"/>
    <w:rsid w:val="00CA4523"/>
    <w:rsid w:val="00CC2A45"/>
    <w:rsid w:val="00CF1BD1"/>
    <w:rsid w:val="00CF76E4"/>
    <w:rsid w:val="00D03B93"/>
    <w:rsid w:val="00D05B9C"/>
    <w:rsid w:val="00D553AB"/>
    <w:rsid w:val="00D61A8F"/>
    <w:rsid w:val="00DC34FE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472E5"/>
    <w:rsid w:val="00F51FEF"/>
    <w:rsid w:val="00F52AA0"/>
    <w:rsid w:val="00F57059"/>
    <w:rsid w:val="00FB2ADB"/>
    <w:rsid w:val="00FD7F1E"/>
    <w:rsid w:val="00FF3340"/>
    <w:rsid w:val="00FF3ECB"/>
    <w:rsid w:val="31F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e7dba-315e-4e15-9bf0-9209d8ae9fd2">
      <Terms xmlns="http://schemas.microsoft.com/office/infopath/2007/PartnerControls"/>
    </lcf76f155ced4ddcb4097134ff3c332f>
    <TaxCatchAll xmlns="9107e5d7-11fb-4fc5-a87e-036300f4714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7EF9536E10C46A31C4B4228E6097B" ma:contentTypeVersion="13" ma:contentTypeDescription="Create a new document." ma:contentTypeScope="" ma:versionID="67e13b72b7423c3fe3707d36e5231367">
  <xsd:schema xmlns:xsd="http://www.w3.org/2001/XMLSchema" xmlns:xs="http://www.w3.org/2001/XMLSchema" xmlns:p="http://schemas.microsoft.com/office/2006/metadata/properties" xmlns:ns2="daee7dba-315e-4e15-9bf0-9209d8ae9fd2" xmlns:ns3="9107e5d7-11fb-4fc5-a87e-036300f47142" targetNamespace="http://schemas.microsoft.com/office/2006/metadata/properties" ma:root="true" ma:fieldsID="b59810a6c28621384193108050d5434c" ns2:_="" ns3:_="">
    <xsd:import namespace="daee7dba-315e-4e15-9bf0-9209d8ae9fd2"/>
    <xsd:import namespace="9107e5d7-11fb-4fc5-a87e-036300f47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7dba-315e-4e15-9bf0-9209d8ae9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e5d7-11fb-4fc5-a87e-036300f47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708344-8526-4f3a-9330-84f14007ab5d}" ma:internalName="TaxCatchAll" ma:showField="CatchAllData" ma:web="9107e5d7-11fb-4fc5-a87e-036300f4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  <ds:schemaRef ds:uri="daee7dba-315e-4e15-9bf0-9209d8ae9fd2"/>
    <ds:schemaRef ds:uri="9107e5d7-11fb-4fc5-a87e-036300f47142"/>
  </ds:schemaRefs>
</ds:datastoreItem>
</file>

<file path=customXml/itemProps3.xml><?xml version="1.0" encoding="utf-8"?>
<ds:datastoreItem xmlns:ds="http://schemas.openxmlformats.org/officeDocument/2006/customXml" ds:itemID="{CB0DD3C8-3E47-4F47-9121-9EFBF573E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e7dba-315e-4e15-9bf0-9209d8ae9fd2"/>
    <ds:schemaRef ds:uri="9107e5d7-11fb-4fc5-a87e-036300f47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5</Pages>
  <Words>486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Douglas Kukeran Dos Santos</cp:lastModifiedBy>
  <cp:revision>2</cp:revision>
  <cp:lastPrinted>2006-08-31T06:40:00Z</cp:lastPrinted>
  <dcterms:created xsi:type="dcterms:W3CDTF">2025-05-07T11:47:00Z</dcterms:created>
  <dcterms:modified xsi:type="dcterms:W3CDTF">2025-05-07T11:47:00Z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0x0101000837EF9536E10C46A31C4B4228E6097B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