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312D7" w14:textId="5BDAD4D5" w:rsidR="00ED4101" w:rsidRDefault="00ED4101" w:rsidP="00ED4101">
      <w:pPr>
        <w:pStyle w:val="Ttulo9"/>
        <w:spacing w:line="288" w:lineRule="auto"/>
        <w:ind w:left="425" w:hanging="425"/>
        <w:rPr>
          <w:rFonts w:ascii="Poppins Light" w:hAnsi="Poppins Light" w:cs="Poppins Light"/>
          <w:bCs/>
          <w:szCs w:val="32"/>
        </w:rPr>
      </w:pPr>
      <w:r w:rsidRPr="005D28A7">
        <w:rPr>
          <w:rFonts w:ascii="Poppins Light" w:hAnsi="Poppins Light" w:cs="Poppins Light"/>
          <w:bCs/>
          <w:szCs w:val="32"/>
        </w:rPr>
        <w:t>Roteiro de atividade</w:t>
      </w:r>
    </w:p>
    <w:p w14:paraId="11CB4724" w14:textId="77777777" w:rsidR="005D28A7" w:rsidRPr="005D28A7" w:rsidRDefault="005D28A7" w:rsidP="005D28A7"/>
    <w:p w14:paraId="3859BC60" w14:textId="6BB35E3C" w:rsidR="00E227A8" w:rsidRPr="00814E58" w:rsidRDefault="00E227A8" w:rsidP="00395B38">
      <w:pPr>
        <w:pStyle w:val="Ttulo9"/>
        <w:spacing w:line="288" w:lineRule="auto"/>
        <w:ind w:left="425" w:hanging="425"/>
        <w:jc w:val="both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57BD01FF" w14:textId="77777777" w:rsidR="00143C61" w:rsidRPr="00814E58" w:rsidRDefault="00143C61" w:rsidP="00143C61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09026683" w14:textId="77777777" w:rsidR="00143C61" w:rsidRPr="00814E58" w:rsidRDefault="00143C61" w:rsidP="00143C61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3C235F05" w14:textId="77777777" w:rsidR="00143C61" w:rsidRPr="00814E58" w:rsidRDefault="00143C61" w:rsidP="00143C61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34011BD5" w14:textId="77777777" w:rsidR="00143C61" w:rsidRPr="00814E58" w:rsidRDefault="00143C61" w:rsidP="00143C61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732B877E" w14:textId="77777777" w:rsidR="00143C61" w:rsidRDefault="00143C61" w:rsidP="00395B3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46DA5D69" w14:textId="3E2D83F1" w:rsidR="00143C61" w:rsidRPr="00454835" w:rsidRDefault="00143C61" w:rsidP="00143C61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drawing>
          <wp:inline distT="0" distB="0" distL="0" distR="0" wp14:anchorId="4F2DF379" wp14:editId="1019F597">
            <wp:extent cx="5057775" cy="1999863"/>
            <wp:effectExtent l="0" t="0" r="0" b="635"/>
            <wp:docPr id="1395308164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8164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96" cy="20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FF6" w14:textId="77777777" w:rsidR="0060776C" w:rsidRDefault="0060776C" w:rsidP="00395B38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3974BAAA" w14:textId="77777777" w:rsidR="00993C18" w:rsidRPr="00993C18" w:rsidRDefault="00143C61" w:rsidP="00993C18">
      <w:pPr>
        <w:pStyle w:val="NormalWeb"/>
        <w:textAlignment w:val="baseline"/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Título da atividade: </w:t>
      </w:r>
      <w:r w:rsidR="00993C18" w:rsidRPr="00993C18">
        <w:rPr>
          <w:rFonts w:ascii="Poppins" w:eastAsia="+mn-ea" w:hAnsi="Poppins" w:cs="+mn-cs"/>
          <w:b/>
          <w:bCs/>
          <w:color w:val="000000"/>
          <w:sz w:val="32"/>
          <w:szCs w:val="32"/>
        </w:rPr>
        <w:t>MVP na prática</w:t>
      </w:r>
    </w:p>
    <w:p w14:paraId="6663FDC2" w14:textId="4E29EAD7" w:rsidR="00143C61" w:rsidRPr="00814E58" w:rsidRDefault="00143C61" w:rsidP="00993C18">
      <w:pPr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26EF8FAC" w14:textId="10B2FE7F" w:rsidR="005C18D9" w:rsidRPr="0083474B" w:rsidRDefault="00E227A8" w:rsidP="00395B38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080D6FD" w14:textId="39979A15" w:rsidR="00993C18" w:rsidRPr="00993C18" w:rsidRDefault="00993C18" w:rsidP="00993C18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>Planejar a simulação do funcionamento de um MVP, focando as funcionalidades essenciais para obter insights práticos sobre a experiência do usuário.</w:t>
      </w:r>
    </w:p>
    <w:p w14:paraId="5D21EF81" w14:textId="77777777" w:rsidR="00993C18" w:rsidRDefault="00993C18" w:rsidP="00395B38">
      <w:pPr>
        <w:jc w:val="both"/>
        <w:rPr>
          <w:rFonts w:ascii="Poppins Light" w:hAnsi="Poppins Light" w:cs="Poppins Light"/>
          <w:noProof/>
        </w:rPr>
      </w:pPr>
    </w:p>
    <w:p w14:paraId="050BB83B" w14:textId="4991100F" w:rsidR="00E227A8" w:rsidRDefault="00E227A8" w:rsidP="00395B3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601200AD" w14:textId="576F3D84" w:rsidR="00993C18" w:rsidRPr="00993C18" w:rsidRDefault="00993C18" w:rsidP="00993C18">
      <w:pPr>
        <w:pStyle w:val="PargrafodaLista"/>
        <w:numPr>
          <w:ilvl w:val="0"/>
          <w:numId w:val="41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>Papel, canetas</w:t>
      </w:r>
      <w:r w:rsidR="00501C99">
        <w:rPr>
          <w:rFonts w:ascii="Poppins Light" w:hAnsi="Poppins Light" w:cs="Poppins Light"/>
          <w:noProof/>
        </w:rPr>
        <w:t>;</w:t>
      </w:r>
    </w:p>
    <w:p w14:paraId="3559D529" w14:textId="1326F811" w:rsidR="00993C18" w:rsidRPr="00993C18" w:rsidRDefault="00993C18" w:rsidP="000467E2">
      <w:pPr>
        <w:pStyle w:val="PargrafodaLista"/>
        <w:numPr>
          <w:ilvl w:val="0"/>
          <w:numId w:val="41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>Se possível, um computador ou tablet para pesquisa.</w:t>
      </w:r>
    </w:p>
    <w:p w14:paraId="2468B158" w14:textId="0D51F5FB" w:rsidR="00C91768" w:rsidRPr="005C18D9" w:rsidRDefault="005C18D9" w:rsidP="007F149B">
      <w:pPr>
        <w:spacing w:line="276" w:lineRule="auto"/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5C18D9">
        <w:rPr>
          <w:rFonts w:ascii="Poppins" w:hAnsi="Poppins" w:cs="Poppins"/>
          <w:b/>
          <w:bCs/>
          <w:noProof/>
          <w:sz w:val="32"/>
          <w:szCs w:val="32"/>
        </w:rPr>
        <w:t>Orientações:</w:t>
      </w:r>
    </w:p>
    <w:p w14:paraId="631DE2D3" w14:textId="58DDE2EA" w:rsidR="00993C18" w:rsidRPr="00993C18" w:rsidRDefault="00993C18" w:rsidP="00993C18">
      <w:pPr>
        <w:pStyle w:val="PargrafodaLista"/>
        <w:numPr>
          <w:ilvl w:val="0"/>
          <w:numId w:val="42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 xml:space="preserve">Realizar a atividade </w:t>
      </w:r>
      <w:r w:rsidR="00501C99">
        <w:rPr>
          <w:rFonts w:ascii="Poppins Light" w:hAnsi="Poppins Light" w:cs="Poppins Light"/>
          <w:noProof/>
        </w:rPr>
        <w:t xml:space="preserve">nos </w:t>
      </w:r>
      <w:r w:rsidRPr="00993C18">
        <w:rPr>
          <w:rFonts w:ascii="Poppins Light" w:hAnsi="Poppins Light" w:cs="Poppins Light"/>
          <w:noProof/>
        </w:rPr>
        <w:t xml:space="preserve">grupos do </w:t>
      </w:r>
      <w:r w:rsidR="00501C99">
        <w:rPr>
          <w:rFonts w:ascii="Poppins Light" w:hAnsi="Poppins Light" w:cs="Poppins Light"/>
          <w:noProof/>
        </w:rPr>
        <w:t>p</w:t>
      </w:r>
      <w:r w:rsidRPr="00993C18">
        <w:rPr>
          <w:rFonts w:ascii="Poppins Light" w:hAnsi="Poppins Light" w:cs="Poppins Light"/>
          <w:noProof/>
        </w:rPr>
        <w:t xml:space="preserve">rojeto </w:t>
      </w:r>
      <w:r w:rsidR="00501C99">
        <w:rPr>
          <w:rFonts w:ascii="Poppins Light" w:hAnsi="Poppins Light" w:cs="Poppins Light"/>
          <w:noProof/>
        </w:rPr>
        <w:t>m</w:t>
      </w:r>
      <w:r w:rsidRPr="00993C18">
        <w:rPr>
          <w:rFonts w:ascii="Poppins Light" w:hAnsi="Poppins Light" w:cs="Poppins Light"/>
          <w:noProof/>
        </w:rPr>
        <w:t>ultidisciplinar.</w:t>
      </w:r>
    </w:p>
    <w:p w14:paraId="15F74B79" w14:textId="1686A36F" w:rsidR="00993C18" w:rsidRPr="00993C18" w:rsidRDefault="00993C18" w:rsidP="0088450B">
      <w:pPr>
        <w:pStyle w:val="PargrafodaLista"/>
        <w:numPr>
          <w:ilvl w:val="0"/>
          <w:numId w:val="42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>Com base nos exemplos apresentado</w:t>
      </w:r>
      <w:r w:rsidR="00504D73">
        <w:rPr>
          <w:rFonts w:ascii="Poppins Light" w:hAnsi="Poppins Light" w:cs="Poppins Light"/>
          <w:noProof/>
        </w:rPr>
        <w:t>s</w:t>
      </w:r>
      <w:r w:rsidRPr="00993C18">
        <w:rPr>
          <w:rFonts w:ascii="Poppins Light" w:hAnsi="Poppins Light" w:cs="Poppins Light"/>
          <w:noProof/>
        </w:rPr>
        <w:t xml:space="preserve"> e nos passos indicados no “Procedimento”,  escrevam</w:t>
      </w:r>
      <w:r w:rsidR="00504D73">
        <w:rPr>
          <w:rFonts w:ascii="Poppins Light" w:hAnsi="Poppins Light" w:cs="Poppins Light"/>
          <w:noProof/>
        </w:rPr>
        <w:t>,</w:t>
      </w:r>
      <w:r w:rsidRPr="00993C18">
        <w:rPr>
          <w:rFonts w:ascii="Poppins Light" w:hAnsi="Poppins Light" w:cs="Poppins Light"/>
          <w:noProof/>
        </w:rPr>
        <w:t xml:space="preserve"> com suas palavras</w:t>
      </w:r>
      <w:r w:rsidR="00504D73">
        <w:rPr>
          <w:rFonts w:ascii="Poppins Light" w:hAnsi="Poppins Light" w:cs="Poppins Light"/>
          <w:noProof/>
        </w:rPr>
        <w:t>,</w:t>
      </w:r>
      <w:r w:rsidRPr="00993C18">
        <w:rPr>
          <w:rFonts w:ascii="Poppins Light" w:hAnsi="Poppins Light" w:cs="Poppins Light"/>
          <w:noProof/>
        </w:rPr>
        <w:t xml:space="preserve"> os pontos solicitados no item </w:t>
      </w:r>
      <w:r w:rsidRPr="005040ED">
        <w:rPr>
          <w:rFonts w:ascii="Poppins Light" w:hAnsi="Poppins Light" w:cs="Poppins Light"/>
          <w:noProof/>
        </w:rPr>
        <w:t>4</w:t>
      </w:r>
      <w:r w:rsidR="005040ED" w:rsidRPr="005040ED">
        <w:rPr>
          <w:rFonts w:ascii="Poppins Light" w:hAnsi="Poppins Light" w:cs="Poppins Light"/>
          <w:noProof/>
        </w:rPr>
        <w:t xml:space="preserve"> (</w:t>
      </w:r>
      <w:r w:rsidR="005040ED" w:rsidRPr="00993C18">
        <w:rPr>
          <w:rFonts w:ascii="Poppins Light" w:hAnsi="Poppins Light" w:cs="Poppins Light"/>
          <w:noProof/>
        </w:rPr>
        <w:t>Anotações para apresentação</w:t>
      </w:r>
      <w:r w:rsidR="005040ED" w:rsidRPr="005040ED">
        <w:rPr>
          <w:rFonts w:ascii="Poppins Light" w:hAnsi="Poppins Light" w:cs="Poppins Light"/>
          <w:noProof/>
        </w:rPr>
        <w:t>).</w:t>
      </w:r>
    </w:p>
    <w:p w14:paraId="5544BB1B" w14:textId="4B17169B" w:rsidR="005C18D9" w:rsidRDefault="00993C18" w:rsidP="00993C18">
      <w:pPr>
        <w:pStyle w:val="PargrafodaLista"/>
        <w:numPr>
          <w:ilvl w:val="0"/>
          <w:numId w:val="42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lastRenderedPageBreak/>
        <w:t>Registrar as respostas e ideias no caderno.</w:t>
      </w:r>
    </w:p>
    <w:p w14:paraId="5892DC15" w14:textId="77777777" w:rsidR="00504D73" w:rsidRPr="000C3A7E" w:rsidRDefault="00504D73" w:rsidP="000C3A7E">
      <w:pPr>
        <w:spacing w:line="276" w:lineRule="auto"/>
        <w:ind w:left="360"/>
        <w:jc w:val="both"/>
        <w:rPr>
          <w:rFonts w:ascii="Poppins Light" w:hAnsi="Poppins Light" w:cs="Poppins Light"/>
          <w:noProof/>
        </w:rPr>
      </w:pPr>
    </w:p>
    <w:p w14:paraId="0ED21B0B" w14:textId="4D016923" w:rsidR="00E227A8" w:rsidRPr="00814E58" w:rsidRDefault="005C18D9" w:rsidP="00395B3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2F22D5">
        <w:rPr>
          <w:rFonts w:ascii="Poppins Light" w:hAnsi="Poppins Light" w:cs="Poppins Light"/>
          <w:b/>
          <w:bCs/>
          <w:i/>
          <w:iCs/>
          <w:noProof/>
          <w:color w:val="808080" w:themeColor="background1" w:themeShade="80"/>
        </w:rPr>
        <w:drawing>
          <wp:anchor distT="0" distB="0" distL="114300" distR="114300" simplePos="0" relativeHeight="251658240" behindDoc="0" locked="0" layoutInCell="1" allowOverlap="1" wp14:anchorId="0BE39D9B" wp14:editId="4A2B4A2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1800000" cy="381818"/>
            <wp:effectExtent l="0" t="0" r="0" b="0"/>
            <wp:wrapTopAndBottom/>
            <wp:docPr id="2" name="Imagem 1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0B798B1-9080-85F2-CBE3-7CDE70CDF2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10B798B1-9080-85F2-CBE3-7CDE70CDF2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7A8"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E227A8"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49EF73D5" w14:textId="7AAE0F60" w:rsidR="00993C18" w:rsidRDefault="00993C18" w:rsidP="00B7317D">
      <w:pPr>
        <w:pStyle w:val="PargrafodaLista"/>
        <w:numPr>
          <w:ilvl w:val="0"/>
          <w:numId w:val="43"/>
        </w:numPr>
        <w:ind w:left="357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b/>
          <w:bCs/>
          <w:noProof/>
        </w:rPr>
        <w:t>Divisão em grupos:</w:t>
      </w:r>
      <w:r w:rsidRPr="00993C18">
        <w:rPr>
          <w:rFonts w:ascii="Poppins Light" w:hAnsi="Poppins Light" w:cs="Poppins Light"/>
          <w:noProof/>
        </w:rPr>
        <w:t xml:space="preserve"> </w:t>
      </w:r>
      <w:r w:rsidR="00504D73">
        <w:rPr>
          <w:rFonts w:ascii="Poppins Light" w:hAnsi="Poppins Light" w:cs="Poppins Light"/>
          <w:noProof/>
        </w:rPr>
        <w:t>m</w:t>
      </w:r>
      <w:r w:rsidRPr="00993C18">
        <w:rPr>
          <w:rFonts w:ascii="Poppins Light" w:hAnsi="Poppins Light" w:cs="Poppins Light"/>
          <w:noProof/>
        </w:rPr>
        <w:t xml:space="preserve">antenham os grupos do </w:t>
      </w:r>
      <w:r w:rsidR="00504D73">
        <w:rPr>
          <w:rFonts w:ascii="Poppins Light" w:hAnsi="Poppins Light" w:cs="Poppins Light"/>
          <w:noProof/>
        </w:rPr>
        <w:t>p</w:t>
      </w:r>
      <w:r w:rsidRPr="00993C18">
        <w:rPr>
          <w:rFonts w:ascii="Poppins Light" w:hAnsi="Poppins Light" w:cs="Poppins Light"/>
          <w:noProof/>
        </w:rPr>
        <w:t xml:space="preserve">rojeto </w:t>
      </w:r>
      <w:r w:rsidR="00504D73">
        <w:rPr>
          <w:rFonts w:ascii="Poppins Light" w:hAnsi="Poppins Light" w:cs="Poppins Light"/>
          <w:noProof/>
        </w:rPr>
        <w:t>m</w:t>
      </w:r>
      <w:r w:rsidRPr="00993C18">
        <w:rPr>
          <w:rFonts w:ascii="Poppins Light" w:hAnsi="Poppins Light" w:cs="Poppins Light"/>
          <w:noProof/>
        </w:rPr>
        <w:t>ultidisciplinar.</w:t>
      </w:r>
    </w:p>
    <w:p w14:paraId="1AEE82B5" w14:textId="0290C5AC" w:rsidR="00993C18" w:rsidRDefault="00993C18" w:rsidP="00C957A2">
      <w:pPr>
        <w:pStyle w:val="PargrafodaLista"/>
        <w:numPr>
          <w:ilvl w:val="0"/>
          <w:numId w:val="43"/>
        </w:numPr>
        <w:ind w:left="357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b/>
          <w:bCs/>
          <w:noProof/>
        </w:rPr>
        <w:t>Escolha do tipo de MVP:</w:t>
      </w:r>
      <w:r w:rsidRPr="00993C18">
        <w:rPr>
          <w:rFonts w:ascii="Poppins Light" w:hAnsi="Poppins Light" w:cs="Poppins Light"/>
          <w:noProof/>
        </w:rPr>
        <w:t xml:space="preserve"> </w:t>
      </w:r>
      <w:r w:rsidR="00504D73">
        <w:rPr>
          <w:rFonts w:ascii="Poppins Light" w:hAnsi="Poppins Light" w:cs="Poppins Light"/>
          <w:noProof/>
        </w:rPr>
        <w:t>c</w:t>
      </w:r>
      <w:r w:rsidRPr="00993C18">
        <w:rPr>
          <w:rFonts w:ascii="Poppins Light" w:hAnsi="Poppins Light" w:cs="Poppins Light"/>
          <w:noProof/>
        </w:rPr>
        <w:t>ada grupo deve escolher um único tipo de MVP (Concierge, Mágico de Oz, Duplo, Single Feature ou Fumaça) que melhor se adapte ao seu projeto.</w:t>
      </w:r>
    </w:p>
    <w:p w14:paraId="43E6CA1F" w14:textId="06FC0B43" w:rsidR="00993C18" w:rsidRPr="00993C18" w:rsidRDefault="00993C18" w:rsidP="00C957A2">
      <w:pPr>
        <w:pStyle w:val="PargrafodaLista"/>
        <w:numPr>
          <w:ilvl w:val="0"/>
          <w:numId w:val="43"/>
        </w:numPr>
        <w:ind w:left="357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b/>
          <w:bCs/>
          <w:noProof/>
        </w:rPr>
        <w:t>Planejamento da simulação:</w:t>
      </w:r>
      <w:r w:rsidRPr="00993C18">
        <w:rPr>
          <w:rFonts w:ascii="Poppins Light" w:hAnsi="Poppins Light" w:cs="Poppins Light"/>
          <w:noProof/>
        </w:rPr>
        <w:t xml:space="preserve"> </w:t>
      </w:r>
      <w:r w:rsidR="008B309F">
        <w:rPr>
          <w:rFonts w:ascii="Poppins Light" w:hAnsi="Poppins Light" w:cs="Poppins Light"/>
          <w:noProof/>
        </w:rPr>
        <w:t>c</w:t>
      </w:r>
      <w:r w:rsidRPr="00993C18">
        <w:rPr>
          <w:rFonts w:ascii="Poppins Light" w:hAnsi="Poppins Light" w:cs="Poppins Light"/>
          <w:noProof/>
        </w:rPr>
        <w:t>om base no tipo de MVP escolhido, cada grupo deve planejar a simulação. Isso inclui:</w:t>
      </w:r>
    </w:p>
    <w:p w14:paraId="0FAB7145" w14:textId="49A5A512" w:rsidR="00E227A8" w:rsidRPr="00EC4150" w:rsidRDefault="008B309F" w:rsidP="000C3A7E">
      <w:pPr>
        <w:pStyle w:val="PargrafodaLista"/>
        <w:numPr>
          <w:ilvl w:val="1"/>
          <w:numId w:val="44"/>
        </w:numPr>
        <w:ind w:left="1843" w:hanging="425"/>
        <w:jc w:val="both"/>
        <w:rPr>
          <w:rFonts w:ascii="Poppins Light" w:hAnsi="Poppins Light" w:cs="Poppins Light"/>
          <w:noProof/>
        </w:rPr>
      </w:pPr>
      <w:r w:rsidRPr="001C57C8">
        <w:rPr>
          <w:rFonts w:ascii="Poppins Light" w:hAnsi="Poppins Light" w:cs="Poppins Light"/>
          <w:b/>
          <w:bCs/>
          <w:noProof/>
        </w:rPr>
        <w:t>d</w:t>
      </w:r>
      <w:r w:rsidR="00993C18" w:rsidRPr="001C57C8">
        <w:rPr>
          <w:rFonts w:ascii="Poppins Light" w:hAnsi="Poppins Light" w:cs="Poppins Light"/>
          <w:b/>
          <w:bCs/>
          <w:noProof/>
        </w:rPr>
        <w:t>efinição de cenários:</w:t>
      </w:r>
      <w:r w:rsidR="00993C18" w:rsidRPr="001C57C8">
        <w:rPr>
          <w:rFonts w:ascii="Poppins Light" w:hAnsi="Poppins Light" w:cs="Poppins Light"/>
          <w:noProof/>
        </w:rPr>
        <w:t xml:space="preserve"> </w:t>
      </w:r>
      <w:r w:rsidRPr="001C57C8">
        <w:rPr>
          <w:rFonts w:ascii="Poppins Light" w:hAnsi="Poppins Light" w:cs="Poppins Light"/>
          <w:noProof/>
        </w:rPr>
        <w:t>e</w:t>
      </w:r>
      <w:r w:rsidR="00993C18" w:rsidRPr="001C57C8">
        <w:rPr>
          <w:rFonts w:ascii="Poppins Light" w:hAnsi="Poppins Light" w:cs="Poppins Light"/>
          <w:noProof/>
        </w:rPr>
        <w:t>scolher um ou dois cenários reais de uso</w:t>
      </w:r>
      <w:r w:rsidR="00EC4150">
        <w:rPr>
          <w:rFonts w:ascii="Poppins Light" w:hAnsi="Poppins Light" w:cs="Poppins Light"/>
          <w:noProof/>
        </w:rPr>
        <w:t xml:space="preserve"> </w:t>
      </w:r>
      <w:r w:rsidR="00993C18" w:rsidRPr="001C57C8">
        <w:rPr>
          <w:rFonts w:ascii="Poppins Light" w:hAnsi="Poppins Light" w:cs="Poppins Light"/>
          <w:noProof/>
        </w:rPr>
        <w:t>para o MVP</w:t>
      </w:r>
      <w:r w:rsidR="001C57C8" w:rsidRPr="001C57C8">
        <w:rPr>
          <w:rFonts w:ascii="Poppins Light" w:hAnsi="Poppins Light" w:cs="Poppins Light"/>
          <w:noProof/>
        </w:rPr>
        <w:t>;</w:t>
      </w:r>
      <w:r w:rsidR="001C57C8" w:rsidRPr="006E06DB">
        <w:rPr>
          <w:rFonts w:ascii="Poppins Light" w:hAnsi="Poppins Light" w:cs="Poppins Light"/>
          <w:noProof/>
        </w:rPr>
        <w:t xml:space="preserve"> e</w:t>
      </w:r>
      <w:r w:rsidR="00993C18" w:rsidRPr="006E06DB">
        <w:rPr>
          <w:rFonts w:ascii="Poppins Light" w:hAnsi="Poppins Light" w:cs="Poppins Light"/>
          <w:noProof/>
        </w:rPr>
        <w:t>xemplo</w:t>
      </w:r>
      <w:r w:rsidR="001C57C8" w:rsidRPr="006E06DB">
        <w:rPr>
          <w:rFonts w:ascii="Poppins Light" w:hAnsi="Poppins Light" w:cs="Poppins Light"/>
          <w:noProof/>
        </w:rPr>
        <w:t>:</w:t>
      </w:r>
      <w:r w:rsidR="00993C18" w:rsidRPr="006E06DB">
        <w:rPr>
          <w:rFonts w:ascii="Poppins Light" w:hAnsi="Poppins Light" w:cs="Poppins Light"/>
          <w:noProof/>
        </w:rPr>
        <w:t xml:space="preserve"> </w:t>
      </w:r>
      <w:r w:rsidR="001C57C8" w:rsidRPr="006E06DB">
        <w:rPr>
          <w:rFonts w:ascii="Poppins Light" w:hAnsi="Poppins Light" w:cs="Poppins Light"/>
          <w:noProof/>
        </w:rPr>
        <w:t>a</w:t>
      </w:r>
      <w:r w:rsidR="00993C18" w:rsidRPr="006E06DB">
        <w:rPr>
          <w:rFonts w:ascii="Poppins Light" w:hAnsi="Poppins Light" w:cs="Poppins Light"/>
          <w:noProof/>
        </w:rPr>
        <w:t>plicativo de agendamento de consultas:</w:t>
      </w:r>
      <w:r w:rsidR="006E06DB" w:rsidRPr="006E06DB">
        <w:rPr>
          <w:rFonts w:ascii="Poppins Light" w:hAnsi="Poppins Light" w:cs="Poppins Light"/>
          <w:noProof/>
        </w:rPr>
        <w:t xml:space="preserve"> </w:t>
      </w:r>
      <w:r w:rsidR="00993C18" w:rsidRPr="00EC4150">
        <w:rPr>
          <w:rFonts w:ascii="Poppins Light" w:hAnsi="Poppins Light" w:cs="Poppins Light"/>
          <w:noProof/>
        </w:rPr>
        <w:t xml:space="preserve">                       "Um paciente agendando uma consulta“</w:t>
      </w:r>
      <w:r w:rsidR="00EC4150" w:rsidRPr="00EC4150">
        <w:rPr>
          <w:rFonts w:ascii="Poppins Light" w:hAnsi="Poppins Light" w:cs="Poppins Light"/>
          <w:noProof/>
        </w:rPr>
        <w:t xml:space="preserve">; </w:t>
      </w:r>
      <w:r w:rsidR="00993C18" w:rsidRPr="00EC4150">
        <w:rPr>
          <w:rFonts w:ascii="Poppins Light" w:hAnsi="Poppins Light" w:cs="Poppins Light"/>
          <w:noProof/>
        </w:rPr>
        <w:t>"Um profissional de saúde respondendo uma dúvida rápida"</w:t>
      </w:r>
      <w:r w:rsidR="00A916A9">
        <w:rPr>
          <w:rFonts w:ascii="Poppins Light" w:hAnsi="Poppins Light" w:cs="Poppins Light"/>
          <w:noProof/>
        </w:rPr>
        <w:t>;</w:t>
      </w:r>
    </w:p>
    <w:p w14:paraId="398096CA" w14:textId="6B472954" w:rsidR="00993C18" w:rsidRPr="00A916A9" w:rsidRDefault="00A916A9" w:rsidP="000C3A7E">
      <w:pPr>
        <w:pStyle w:val="PargrafodaLista"/>
        <w:numPr>
          <w:ilvl w:val="1"/>
          <w:numId w:val="44"/>
        </w:numPr>
        <w:ind w:left="1843"/>
        <w:jc w:val="both"/>
        <w:rPr>
          <w:rFonts w:ascii="Poppins Light" w:hAnsi="Poppins Light" w:cs="Poppins Light"/>
          <w:noProof/>
        </w:rPr>
      </w:pPr>
      <w:r w:rsidRPr="00A916A9">
        <w:rPr>
          <w:rFonts w:ascii="Poppins Light" w:hAnsi="Poppins Light" w:cs="Poppins Light"/>
          <w:b/>
          <w:bCs/>
          <w:noProof/>
        </w:rPr>
        <w:t>e</w:t>
      </w:r>
      <w:r w:rsidR="00993C18" w:rsidRPr="00A916A9">
        <w:rPr>
          <w:rFonts w:ascii="Poppins Light" w:hAnsi="Poppins Light" w:cs="Poppins Light"/>
          <w:b/>
          <w:bCs/>
          <w:noProof/>
        </w:rPr>
        <w:t xml:space="preserve">struturação da </w:t>
      </w:r>
      <w:r w:rsidRPr="00A916A9">
        <w:rPr>
          <w:rFonts w:ascii="Poppins Light" w:hAnsi="Poppins Light" w:cs="Poppins Light"/>
          <w:b/>
          <w:bCs/>
          <w:noProof/>
        </w:rPr>
        <w:t>s</w:t>
      </w:r>
      <w:r w:rsidR="00993C18" w:rsidRPr="00A916A9">
        <w:rPr>
          <w:rFonts w:ascii="Poppins Light" w:hAnsi="Poppins Light" w:cs="Poppins Light"/>
          <w:b/>
          <w:bCs/>
          <w:noProof/>
        </w:rPr>
        <w:t>imulação</w:t>
      </w:r>
      <w:r w:rsidR="00993C18" w:rsidRPr="00A916A9">
        <w:rPr>
          <w:rFonts w:ascii="Poppins Light" w:hAnsi="Poppins Light" w:cs="Poppins Light"/>
          <w:noProof/>
        </w:rPr>
        <w:t xml:space="preserve">: </w:t>
      </w:r>
      <w:r w:rsidRPr="00A916A9">
        <w:rPr>
          <w:rFonts w:ascii="Poppins Light" w:hAnsi="Poppins Light" w:cs="Poppins Light"/>
          <w:noProof/>
        </w:rPr>
        <w:t>e</w:t>
      </w:r>
      <w:r w:rsidR="00993C18" w:rsidRPr="00A916A9">
        <w:rPr>
          <w:rFonts w:ascii="Poppins Light" w:hAnsi="Poppins Light" w:cs="Poppins Light"/>
          <w:noProof/>
        </w:rPr>
        <w:t>laborar diálogos simples</w:t>
      </w:r>
      <w:r w:rsidRPr="00A916A9">
        <w:rPr>
          <w:rFonts w:ascii="Poppins Light" w:hAnsi="Poppins Light" w:cs="Poppins Light"/>
          <w:noProof/>
        </w:rPr>
        <w:t>,</w:t>
      </w:r>
      <w:r w:rsidR="00993C18" w:rsidRPr="00A916A9">
        <w:rPr>
          <w:rFonts w:ascii="Poppins Light" w:hAnsi="Poppins Light" w:cs="Poppins Light"/>
          <w:noProof/>
        </w:rPr>
        <w:t xml:space="preserve"> que ilustram como o usuário interagiria com o MVP, definindo os papéis (usuário, observador, produto)</w:t>
      </w:r>
      <w:r w:rsidRPr="00A916A9">
        <w:rPr>
          <w:rFonts w:ascii="Poppins Light" w:hAnsi="Poppins Light" w:cs="Poppins Light"/>
          <w:noProof/>
        </w:rPr>
        <w:t xml:space="preserve">; </w:t>
      </w:r>
      <w:r>
        <w:rPr>
          <w:rFonts w:ascii="Poppins Light" w:hAnsi="Poppins Light" w:cs="Poppins Light"/>
          <w:noProof/>
        </w:rPr>
        <w:t>e</w:t>
      </w:r>
      <w:r w:rsidR="00993C18" w:rsidRPr="00A916A9">
        <w:rPr>
          <w:rFonts w:ascii="Poppins Light" w:hAnsi="Poppins Light" w:cs="Poppins Light"/>
          <w:noProof/>
        </w:rPr>
        <w:t>xemplos de diálogos</w:t>
      </w:r>
      <w:r w:rsidR="00770F4A">
        <w:rPr>
          <w:rFonts w:ascii="Poppins Light" w:hAnsi="Poppins Light" w:cs="Poppins Light"/>
          <w:noProof/>
        </w:rPr>
        <w:t xml:space="preserve"> (</w:t>
      </w:r>
      <w:r w:rsidR="00993C18" w:rsidRPr="00A916A9">
        <w:rPr>
          <w:rFonts w:ascii="Poppins Light" w:hAnsi="Poppins Light" w:cs="Poppins Light"/>
          <w:noProof/>
        </w:rPr>
        <w:t>para o aplicativo de agendamento</w:t>
      </w:r>
      <w:r w:rsidR="00770F4A">
        <w:rPr>
          <w:rFonts w:ascii="Poppins Light" w:hAnsi="Poppins Light" w:cs="Poppins Light"/>
          <w:noProof/>
        </w:rPr>
        <w:t>)</w:t>
      </w:r>
      <w:r w:rsidR="00993C18" w:rsidRPr="00A916A9">
        <w:rPr>
          <w:rFonts w:ascii="Poppins Light" w:hAnsi="Poppins Light" w:cs="Poppins Light"/>
          <w:noProof/>
        </w:rPr>
        <w:t>:</w:t>
      </w:r>
    </w:p>
    <w:p w14:paraId="1525A1F2" w14:textId="131823AA" w:rsidR="00993C18" w:rsidRPr="00993C18" w:rsidRDefault="00770F4A" w:rsidP="005040ED">
      <w:pPr>
        <w:ind w:left="1843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- </w:t>
      </w:r>
      <w:r w:rsidR="00993C18" w:rsidRPr="00993C18">
        <w:rPr>
          <w:rFonts w:ascii="Poppins Light" w:hAnsi="Poppins Light" w:cs="Poppins Light"/>
          <w:noProof/>
        </w:rPr>
        <w:t>Usuário: "Gostaria de agendar uma consulta com o Dr. Silva."</w:t>
      </w:r>
    </w:p>
    <w:p w14:paraId="5FC27D3B" w14:textId="1458162F" w:rsidR="00993C18" w:rsidRPr="00993C18" w:rsidRDefault="00354960" w:rsidP="005040ED">
      <w:pPr>
        <w:ind w:left="1843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drawing>
          <wp:anchor distT="0" distB="0" distL="114300" distR="114300" simplePos="0" relativeHeight="251659264" behindDoc="0" locked="0" layoutInCell="1" allowOverlap="1" wp14:anchorId="6D8E665E" wp14:editId="07E86312">
            <wp:simplePos x="0" y="0"/>
            <wp:positionH relativeFrom="column">
              <wp:posOffset>4095750</wp:posOffset>
            </wp:positionH>
            <wp:positionV relativeFrom="paragraph">
              <wp:posOffset>441325</wp:posOffset>
            </wp:positionV>
            <wp:extent cx="1924050" cy="476250"/>
            <wp:effectExtent l="0" t="0" r="0" b="0"/>
            <wp:wrapTopAndBottom/>
            <wp:docPr id="178014572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572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F4A">
        <w:rPr>
          <w:rFonts w:ascii="Poppins Light" w:hAnsi="Poppins Light" w:cs="Poppins Light"/>
          <w:noProof/>
        </w:rPr>
        <w:t xml:space="preserve">- </w:t>
      </w:r>
      <w:r w:rsidR="00993C18" w:rsidRPr="00993C18">
        <w:rPr>
          <w:rFonts w:ascii="Poppins Light" w:hAnsi="Poppins Light" w:cs="Poppins Light"/>
          <w:noProof/>
        </w:rPr>
        <w:t>Produto: "Claro! Qual data e horário você prefere?“</w:t>
      </w:r>
      <w:r w:rsidR="00770F4A">
        <w:rPr>
          <w:rFonts w:ascii="Poppins Light" w:hAnsi="Poppins Light" w:cs="Poppins Light"/>
          <w:noProof/>
        </w:rPr>
        <w:t>.</w:t>
      </w:r>
    </w:p>
    <w:p w14:paraId="434B22BD" w14:textId="12C17874" w:rsidR="00993C18" w:rsidRPr="00993C18" w:rsidRDefault="00993C18" w:rsidP="00993C18">
      <w:pPr>
        <w:ind w:left="357"/>
        <w:rPr>
          <w:rFonts w:ascii="Poppins Light" w:hAnsi="Poppins Light" w:cs="Poppins Light"/>
          <w:noProof/>
        </w:rPr>
      </w:pPr>
    </w:p>
    <w:p w14:paraId="3480927D" w14:textId="1D048CDA" w:rsidR="00993C18" w:rsidRPr="00993C18" w:rsidRDefault="00993C18" w:rsidP="000C3A7E">
      <w:pPr>
        <w:ind w:left="357"/>
        <w:jc w:val="both"/>
        <w:rPr>
          <w:rFonts w:ascii="Poppins Light" w:hAnsi="Poppins Light" w:cs="Poppins Light"/>
          <w:noProof/>
        </w:rPr>
      </w:pPr>
      <w:r w:rsidRPr="00993C18">
        <w:rPr>
          <w:rFonts w:ascii="Poppins Light" w:hAnsi="Poppins Light" w:cs="Poppins Light"/>
          <w:noProof/>
        </w:rPr>
        <w:t xml:space="preserve">4. </w:t>
      </w:r>
      <w:r w:rsidRPr="00993C18">
        <w:rPr>
          <w:rFonts w:ascii="Poppins Light" w:hAnsi="Poppins Light" w:cs="Poppins Light"/>
          <w:b/>
          <w:bCs/>
          <w:noProof/>
        </w:rPr>
        <w:t>Anotações para apresentação:</w:t>
      </w:r>
      <w:r w:rsidRPr="00993C18">
        <w:rPr>
          <w:rFonts w:ascii="Poppins Light" w:hAnsi="Poppins Light" w:cs="Poppins Light"/>
          <w:noProof/>
        </w:rPr>
        <w:t xml:space="preserve"> </w:t>
      </w:r>
      <w:r w:rsidR="002066C0">
        <w:rPr>
          <w:rFonts w:ascii="Poppins Light" w:hAnsi="Poppins Light" w:cs="Poppins Light"/>
          <w:noProof/>
        </w:rPr>
        <w:t>f</w:t>
      </w:r>
      <w:r w:rsidRPr="00993C18">
        <w:rPr>
          <w:rFonts w:ascii="Poppins Light" w:hAnsi="Poppins Light" w:cs="Poppins Light"/>
          <w:noProof/>
        </w:rPr>
        <w:t xml:space="preserve">açam anotações detalhadas no caderno sobre o tipo de MVP escolhido, os cenários definidos e os diálogos estruturados. Essas anotações serão essenciais </w:t>
      </w:r>
      <w:r w:rsidR="005040ED">
        <w:rPr>
          <w:rFonts w:ascii="Poppins Light" w:hAnsi="Poppins Light" w:cs="Poppins Light"/>
          <w:noProof/>
        </w:rPr>
        <w:t>à</w:t>
      </w:r>
      <w:r w:rsidRPr="00993C18">
        <w:rPr>
          <w:rFonts w:ascii="Poppins Light" w:hAnsi="Poppins Light" w:cs="Poppins Light"/>
          <w:noProof/>
        </w:rPr>
        <w:t xml:space="preserve"> apresentação que ocorrerá na primeira semana do terceiro bimestre (</w:t>
      </w:r>
      <w:r w:rsidR="00CE3B29">
        <w:rPr>
          <w:rFonts w:ascii="Poppins Light" w:hAnsi="Poppins Light" w:cs="Poppins Light"/>
          <w:noProof/>
        </w:rPr>
        <w:t>s</w:t>
      </w:r>
      <w:r w:rsidRPr="00993C18">
        <w:rPr>
          <w:rFonts w:ascii="Poppins Light" w:hAnsi="Poppins Light" w:cs="Poppins Light"/>
          <w:noProof/>
        </w:rPr>
        <w:t>emana 15)</w:t>
      </w:r>
      <w:r w:rsidR="005040ED">
        <w:rPr>
          <w:rFonts w:ascii="Poppins Light" w:hAnsi="Poppins Light" w:cs="Poppins Light"/>
          <w:noProof/>
        </w:rPr>
        <w:t>.</w:t>
      </w:r>
      <w:r w:rsidR="00354960">
        <w:rPr>
          <w:rFonts w:ascii="Poppins Light" w:hAnsi="Poppins Light" w:cs="Poppins Light"/>
          <w:noProof/>
        </w:rPr>
        <w:t xml:space="preserve"> </w:t>
      </w:r>
      <w:r w:rsidRPr="00993C18">
        <w:rPr>
          <w:rFonts w:ascii="Poppins Light" w:hAnsi="Poppins Light" w:cs="Poppins Light"/>
          <w:noProof/>
        </w:rPr>
        <w:t xml:space="preserve"> </w:t>
      </w:r>
    </w:p>
    <w:p w14:paraId="4380997B" w14:textId="77777777" w:rsidR="00993C18" w:rsidRPr="00993C18" w:rsidRDefault="00993C18" w:rsidP="00993C18">
      <w:pPr>
        <w:ind w:left="357"/>
        <w:rPr>
          <w:rFonts w:ascii="Poppins Light" w:hAnsi="Poppins Light" w:cs="Poppins Light"/>
          <w:noProof/>
        </w:rPr>
      </w:pPr>
    </w:p>
    <w:p w14:paraId="1AD2A578" w14:textId="1F493429" w:rsidR="00993C18" w:rsidRPr="009F68CB" w:rsidRDefault="00993C18" w:rsidP="009F68CB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9F68CB">
        <w:rPr>
          <w:rFonts w:ascii="Poppins Light" w:hAnsi="Poppins Light" w:cs="Poppins Light"/>
          <w:b/>
          <w:bCs/>
          <w:noProof/>
        </w:rPr>
        <w:t xml:space="preserve">Envio </w:t>
      </w:r>
      <w:r w:rsidR="00CE3B29" w:rsidRPr="009F68CB">
        <w:rPr>
          <w:rFonts w:ascii="Poppins Light" w:hAnsi="Poppins Light" w:cs="Poppins Light"/>
          <w:b/>
          <w:bCs/>
          <w:noProof/>
        </w:rPr>
        <w:t>por meio do</w:t>
      </w:r>
      <w:r w:rsidRPr="009F68CB">
        <w:rPr>
          <w:rFonts w:ascii="Poppins Light" w:hAnsi="Poppins Light" w:cs="Poppins Light"/>
          <w:b/>
          <w:bCs/>
          <w:noProof/>
        </w:rPr>
        <w:t xml:space="preserve"> AVA:</w:t>
      </w:r>
      <w:r w:rsidRPr="009F68CB">
        <w:rPr>
          <w:rFonts w:ascii="Poppins Light" w:hAnsi="Poppins Light" w:cs="Poppins Light"/>
          <w:noProof/>
        </w:rPr>
        <w:t xml:space="preserve"> </w:t>
      </w:r>
      <w:r w:rsidR="00CE3B29" w:rsidRPr="009F68CB">
        <w:rPr>
          <w:rFonts w:ascii="Poppins Light" w:hAnsi="Poppins Light" w:cs="Poppins Light"/>
          <w:noProof/>
        </w:rPr>
        <w:t>a</w:t>
      </w:r>
      <w:r w:rsidRPr="009F68CB">
        <w:rPr>
          <w:rFonts w:ascii="Poppins Light" w:hAnsi="Poppins Light" w:cs="Poppins Light"/>
          <w:noProof/>
        </w:rPr>
        <w:t>pós a conclusão, não se esqueçam de enviar uma fotografia das anotações para garantir que todos os membros do grupo tenham acesso ao material.</w:t>
      </w:r>
    </w:p>
    <w:p w14:paraId="4BD40178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00524A00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0713ABF0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60443376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79352956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4CA10A81" w14:textId="1328090C" w:rsidR="009F68CB" w:rsidRDefault="009F68CB" w:rsidP="009F68CB">
      <w:p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Tipo de MVP Escolhido: Single Feature</w:t>
      </w:r>
    </w:p>
    <w:p w14:paraId="68E30819" w14:textId="34E21B4F" w:rsidR="009F68CB" w:rsidRDefault="009F68CB" w:rsidP="009F68CB">
      <w:p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Este tipo de MVP foca em uma única funcionalidade principal, para testas se ela realmente é útil e desejada pelos usuários.</w:t>
      </w:r>
    </w:p>
    <w:p w14:paraId="33B5B991" w14:textId="60914B2C" w:rsidR="009F68CB" w:rsidRDefault="009F68CB" w:rsidP="009F68CB">
      <w:p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Neste caso, a funcionalidade escolhida é a agenda/calendário escolar.</w:t>
      </w:r>
    </w:p>
    <w:p w14:paraId="635233D6" w14:textId="77777777" w:rsidR="009F68CB" w:rsidRDefault="009F68CB" w:rsidP="009F68CB">
      <w:pPr>
        <w:jc w:val="both"/>
        <w:rPr>
          <w:rFonts w:ascii="Poppins Light" w:hAnsi="Poppins Light" w:cs="Poppins Light"/>
        </w:rPr>
      </w:pPr>
    </w:p>
    <w:p w14:paraId="5DBB4D79" w14:textId="2B253C43" w:rsidR="009F68CB" w:rsidRDefault="009F68CB" w:rsidP="009F68CB">
      <w:pPr>
        <w:pStyle w:val="PargrafodaLista"/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Cenario de uso</w:t>
      </w:r>
    </w:p>
    <w:p w14:paraId="790F8E87" w14:textId="77777777" w:rsidR="009F68CB" w:rsidRDefault="009F68CB" w:rsidP="009F68CB">
      <w:pPr>
        <w:ind w:left="360"/>
        <w:jc w:val="both"/>
        <w:rPr>
          <w:rFonts w:ascii="Poppins Light" w:hAnsi="Poppins Light" w:cs="Poppins Light"/>
          <w:noProof/>
        </w:rPr>
      </w:pPr>
    </w:p>
    <w:p w14:paraId="458D7768" w14:textId="37A3F68C" w:rsidR="009F68CB" w:rsidRDefault="009F68CB" w:rsidP="009F68CB">
      <w:pPr>
        <w:ind w:left="360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Usuario: Um pai quer saber quando será a festa junina deste ano</w:t>
      </w:r>
    </w:p>
    <w:p w14:paraId="3E94F91E" w14:textId="7970696A" w:rsidR="009F68CB" w:rsidRDefault="00EB1F73" w:rsidP="009F68CB">
      <w:pPr>
        <w:ind w:left="360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Objetivo: Acessar o calendario escolar e encontrar a data da festa</w:t>
      </w:r>
    </w:p>
    <w:p w14:paraId="6C5B5E77" w14:textId="77777777" w:rsidR="00EB1F73" w:rsidRDefault="00EB1F73" w:rsidP="009F68CB">
      <w:pPr>
        <w:ind w:left="360"/>
        <w:jc w:val="both"/>
        <w:rPr>
          <w:rFonts w:ascii="Poppins Light" w:hAnsi="Poppins Light" w:cs="Poppins Light"/>
          <w:noProof/>
        </w:rPr>
      </w:pPr>
    </w:p>
    <w:p w14:paraId="304BA2F1" w14:textId="77777777" w:rsidR="00EB1F73" w:rsidRDefault="00EB1F73" w:rsidP="009F68CB">
      <w:pPr>
        <w:ind w:left="360"/>
        <w:jc w:val="both"/>
        <w:rPr>
          <w:rFonts w:ascii="Poppins Light" w:hAnsi="Poppins Light" w:cs="Poppins Light"/>
          <w:noProof/>
        </w:rPr>
      </w:pPr>
    </w:p>
    <w:p w14:paraId="5DCB7AAF" w14:textId="24C0C1C3" w:rsidR="00EB1F73" w:rsidRDefault="00EB1F73" w:rsidP="00EB1F73">
      <w:pPr>
        <w:pStyle w:val="PargrafodaLista"/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Diálogo simulado</w:t>
      </w:r>
    </w:p>
    <w:p w14:paraId="5BE27214" w14:textId="50EF3644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Usuario: “Preciso saber quando será a festa junina do meu filho”</w:t>
      </w:r>
    </w:p>
    <w:p w14:paraId="5129D175" w14:textId="0B38B65C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Produto: “A festa ocorrerá no primeiro sabado de JUNHO e será necessario pagar 10 reais para contribuir com o evento”</w:t>
      </w:r>
    </w:p>
    <w:p w14:paraId="59FB9CA6" w14:textId="03705013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Usuario: “ótimo, já vou me programar!”</w:t>
      </w:r>
    </w:p>
    <w:p w14:paraId="0DED39B9" w14:textId="77777777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D69D685" w14:textId="77777777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4ED9376" w14:textId="77777777" w:rsid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F02FE7A" w14:textId="79149101" w:rsidR="00EB1F73" w:rsidRPr="00EB1F73" w:rsidRDefault="00EB1F73" w:rsidP="00EB1F73">
      <w:pPr>
        <w:pStyle w:val="PargrafodaLista"/>
        <w:jc w:val="both"/>
        <w:rPr>
          <w:rFonts w:ascii="Poppins Light" w:hAnsi="Poppins Light" w:cs="Poppins Light"/>
          <w:noProof/>
        </w:rPr>
      </w:pPr>
    </w:p>
    <w:sectPr w:rsidR="00EB1F73" w:rsidRPr="00EB1F73" w:rsidSect="00176D53">
      <w:headerReference w:type="default" r:id="rId13"/>
      <w:footerReference w:type="even" r:id="rId14"/>
      <w:footerReference w:type="default" r:id="rId15"/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5CEA4" w14:textId="77777777" w:rsidR="00016DC1" w:rsidRDefault="00016DC1">
      <w:r>
        <w:separator/>
      </w:r>
    </w:p>
  </w:endnote>
  <w:endnote w:type="continuationSeparator" w:id="0">
    <w:p w14:paraId="00AB93F3" w14:textId="77777777" w:rsidR="00016DC1" w:rsidRDefault="00016DC1">
      <w:r>
        <w:continuationSeparator/>
      </w:r>
    </w:p>
  </w:endnote>
  <w:endnote w:type="continuationNotice" w:id="1">
    <w:p w14:paraId="2308CEC2" w14:textId="77777777" w:rsidR="00016DC1" w:rsidRDefault="00016D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EB2E004" w14:textId="38FFC7C8" w:rsidR="6B43526E" w:rsidRDefault="00502A5A" w:rsidP="6B43526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502A5A">
              <w:rPr>
                <w:rFonts w:ascii="Poppins" w:hAnsi="Poppins" w:cs="Poppins"/>
                <w:sz w:val="20"/>
                <w:szCs w:val="20"/>
              </w:rPr>
              <w:t>[PMD]ANO2B2S1</w:t>
            </w:r>
            <w:r w:rsidR="002230B4">
              <w:rPr>
                <w:rFonts w:ascii="Poppins" w:hAnsi="Poppins" w:cs="Poppins"/>
                <w:sz w:val="20"/>
                <w:szCs w:val="20"/>
              </w:rPr>
              <w:t>3</w:t>
            </w:r>
            <w:r w:rsidRPr="00502A5A">
              <w:rPr>
                <w:rFonts w:ascii="Poppins" w:hAnsi="Poppins" w:cs="Poppins"/>
                <w:sz w:val="20"/>
                <w:szCs w:val="20"/>
              </w:rPr>
              <w:t>A</w:t>
            </w:r>
            <w:r w:rsidR="00993C18">
              <w:rPr>
                <w:rFonts w:ascii="Poppins" w:hAnsi="Poppins" w:cs="Poppins"/>
                <w:sz w:val="20"/>
                <w:szCs w:val="20"/>
              </w:rPr>
              <w:t>2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337A" w14:textId="77777777" w:rsidR="00016DC1" w:rsidRDefault="00016DC1">
      <w:r>
        <w:separator/>
      </w:r>
    </w:p>
  </w:footnote>
  <w:footnote w:type="continuationSeparator" w:id="0">
    <w:p w14:paraId="18F79CDD" w14:textId="77777777" w:rsidR="00016DC1" w:rsidRDefault="00016DC1">
      <w:r>
        <w:continuationSeparator/>
      </w:r>
    </w:p>
  </w:footnote>
  <w:footnote w:type="continuationNotice" w:id="1">
    <w:p w14:paraId="14C66F60" w14:textId="77777777" w:rsidR="00016DC1" w:rsidRDefault="00016D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E2"/>
    <w:multiLevelType w:val="multilevel"/>
    <w:tmpl w:val="32A8E66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5605723"/>
    <w:multiLevelType w:val="hybridMultilevel"/>
    <w:tmpl w:val="3ABA43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6E08"/>
    <w:multiLevelType w:val="hybridMultilevel"/>
    <w:tmpl w:val="E09C4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E6ED7"/>
    <w:multiLevelType w:val="multilevel"/>
    <w:tmpl w:val="0AA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23617"/>
    <w:multiLevelType w:val="hybridMultilevel"/>
    <w:tmpl w:val="8DB017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73DDE"/>
    <w:multiLevelType w:val="multilevel"/>
    <w:tmpl w:val="46DA93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0500E"/>
    <w:multiLevelType w:val="multilevel"/>
    <w:tmpl w:val="F9D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02BF"/>
    <w:multiLevelType w:val="hybridMultilevel"/>
    <w:tmpl w:val="09102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D270B"/>
    <w:multiLevelType w:val="multilevel"/>
    <w:tmpl w:val="BEC6250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6BB12CA"/>
    <w:multiLevelType w:val="multilevel"/>
    <w:tmpl w:val="0C6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00B81"/>
    <w:multiLevelType w:val="hybridMultilevel"/>
    <w:tmpl w:val="830AB9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E1CE8"/>
    <w:multiLevelType w:val="hybridMultilevel"/>
    <w:tmpl w:val="5350A046"/>
    <w:lvl w:ilvl="0" w:tplc="30D6FF54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E5DFE"/>
    <w:multiLevelType w:val="multilevel"/>
    <w:tmpl w:val="426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D7FCD"/>
    <w:multiLevelType w:val="hybridMultilevel"/>
    <w:tmpl w:val="6EE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07421"/>
    <w:multiLevelType w:val="hybridMultilevel"/>
    <w:tmpl w:val="AE00A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F2047"/>
    <w:multiLevelType w:val="multilevel"/>
    <w:tmpl w:val="D63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770" w:hanging="690"/>
      </w:pPr>
      <w:rPr>
        <w:rFonts w:ascii="Poppins Light" w:eastAsia="Times New Roman" w:hAnsi="Poppins Light" w:cs="Poppins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16878"/>
    <w:multiLevelType w:val="multilevel"/>
    <w:tmpl w:val="0BA6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514A0"/>
    <w:multiLevelType w:val="hybridMultilevel"/>
    <w:tmpl w:val="1A0A3C6E"/>
    <w:lvl w:ilvl="0" w:tplc="04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160017">
      <w:start w:val="1"/>
      <w:numFmt w:val="lowerLetter"/>
      <w:lvlText w:val="%2)"/>
      <w:lvlJc w:val="left"/>
      <w:pPr>
        <w:ind w:left="1860" w:hanging="360"/>
      </w:pPr>
    </w:lvl>
    <w:lvl w:ilvl="2" w:tplc="04160017">
      <w:start w:val="1"/>
      <w:numFmt w:val="lowerLetter"/>
      <w:lvlText w:val="%3)"/>
      <w:lvlJc w:val="left"/>
      <w:pPr>
        <w:ind w:left="2580" w:hanging="360"/>
      </w:p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B2D6B27"/>
    <w:multiLevelType w:val="hybridMultilevel"/>
    <w:tmpl w:val="E63E5ED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FA64A0"/>
    <w:multiLevelType w:val="hybridMultilevel"/>
    <w:tmpl w:val="5816D5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23A0C"/>
    <w:multiLevelType w:val="multilevel"/>
    <w:tmpl w:val="18E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149F2"/>
    <w:multiLevelType w:val="hybridMultilevel"/>
    <w:tmpl w:val="FBBE2F7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180D93"/>
    <w:multiLevelType w:val="multilevel"/>
    <w:tmpl w:val="01F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1D5E74"/>
    <w:multiLevelType w:val="hybridMultilevel"/>
    <w:tmpl w:val="6CE62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512AA"/>
    <w:multiLevelType w:val="multilevel"/>
    <w:tmpl w:val="4CF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21C0A"/>
    <w:multiLevelType w:val="multilevel"/>
    <w:tmpl w:val="604000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5FF910C6"/>
    <w:multiLevelType w:val="multilevel"/>
    <w:tmpl w:val="849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470E95"/>
    <w:multiLevelType w:val="hybridMultilevel"/>
    <w:tmpl w:val="54F834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FD4B25"/>
    <w:multiLevelType w:val="multilevel"/>
    <w:tmpl w:val="0A78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641A2"/>
    <w:multiLevelType w:val="hybridMultilevel"/>
    <w:tmpl w:val="39D4F7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362D76"/>
    <w:multiLevelType w:val="hybridMultilevel"/>
    <w:tmpl w:val="73249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762B6"/>
    <w:multiLevelType w:val="hybridMultilevel"/>
    <w:tmpl w:val="7D7EB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E31AE"/>
    <w:multiLevelType w:val="hybridMultilevel"/>
    <w:tmpl w:val="1AFA42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B346AA"/>
    <w:multiLevelType w:val="hybridMultilevel"/>
    <w:tmpl w:val="3556A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C039E"/>
    <w:multiLevelType w:val="multilevel"/>
    <w:tmpl w:val="C4C6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1E4685"/>
    <w:multiLevelType w:val="hybridMultilevel"/>
    <w:tmpl w:val="647C8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C3513"/>
    <w:multiLevelType w:val="multilevel"/>
    <w:tmpl w:val="92C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E6AF1"/>
    <w:multiLevelType w:val="multilevel"/>
    <w:tmpl w:val="D44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C7E5F"/>
    <w:multiLevelType w:val="hybridMultilevel"/>
    <w:tmpl w:val="C15C9C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854217"/>
    <w:multiLevelType w:val="multilevel"/>
    <w:tmpl w:val="4C9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BA502A"/>
    <w:multiLevelType w:val="multilevel"/>
    <w:tmpl w:val="563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8627">
    <w:abstractNumId w:val="11"/>
  </w:num>
  <w:num w:numId="2" w16cid:durableId="1115713199">
    <w:abstractNumId w:val="13"/>
  </w:num>
  <w:num w:numId="3" w16cid:durableId="1821843517">
    <w:abstractNumId w:val="43"/>
  </w:num>
  <w:num w:numId="4" w16cid:durableId="1682665340">
    <w:abstractNumId w:val="23"/>
  </w:num>
  <w:num w:numId="5" w16cid:durableId="1989556043">
    <w:abstractNumId w:val="34"/>
  </w:num>
  <w:num w:numId="6" w16cid:durableId="900023534">
    <w:abstractNumId w:val="12"/>
  </w:num>
  <w:num w:numId="7" w16cid:durableId="743794193">
    <w:abstractNumId w:val="25"/>
  </w:num>
  <w:num w:numId="8" w16cid:durableId="784423897">
    <w:abstractNumId w:val="29"/>
  </w:num>
  <w:num w:numId="9" w16cid:durableId="24792800">
    <w:abstractNumId w:val="8"/>
  </w:num>
  <w:num w:numId="10" w16cid:durableId="418721711">
    <w:abstractNumId w:val="0"/>
  </w:num>
  <w:num w:numId="11" w16cid:durableId="1031802406">
    <w:abstractNumId w:val="41"/>
  </w:num>
  <w:num w:numId="12" w16cid:durableId="668561140">
    <w:abstractNumId w:val="18"/>
  </w:num>
  <w:num w:numId="13" w16cid:durableId="847522277">
    <w:abstractNumId w:val="27"/>
  </w:num>
  <w:num w:numId="14" w16cid:durableId="917667768">
    <w:abstractNumId w:val="40"/>
  </w:num>
  <w:num w:numId="15" w16cid:durableId="82535688">
    <w:abstractNumId w:val="6"/>
  </w:num>
  <w:num w:numId="16" w16cid:durableId="114452104">
    <w:abstractNumId w:val="22"/>
  </w:num>
  <w:num w:numId="17" w16cid:durableId="1657879962">
    <w:abstractNumId w:val="36"/>
  </w:num>
  <w:num w:numId="18" w16cid:durableId="1521505860">
    <w:abstractNumId w:val="26"/>
  </w:num>
  <w:num w:numId="19" w16cid:durableId="2122452390">
    <w:abstractNumId w:val="10"/>
  </w:num>
  <w:num w:numId="20" w16cid:durableId="279453783">
    <w:abstractNumId w:val="30"/>
  </w:num>
  <w:num w:numId="21" w16cid:durableId="133451179">
    <w:abstractNumId w:val="35"/>
  </w:num>
  <w:num w:numId="22" w16cid:durableId="398538">
    <w:abstractNumId w:val="20"/>
  </w:num>
  <w:num w:numId="23" w16cid:durableId="2044472630">
    <w:abstractNumId w:val="39"/>
  </w:num>
  <w:num w:numId="24" w16cid:durableId="201407359">
    <w:abstractNumId w:val="17"/>
  </w:num>
  <w:num w:numId="25" w16cid:durableId="1064448543">
    <w:abstractNumId w:val="14"/>
  </w:num>
  <w:num w:numId="26" w16cid:durableId="715816574">
    <w:abstractNumId w:val="3"/>
  </w:num>
  <w:num w:numId="27" w16cid:durableId="1734504726">
    <w:abstractNumId w:val="42"/>
  </w:num>
  <w:num w:numId="28" w16cid:durableId="265234014">
    <w:abstractNumId w:val="5"/>
  </w:num>
  <w:num w:numId="29" w16cid:durableId="1299340705">
    <w:abstractNumId w:val="24"/>
  </w:num>
  <w:num w:numId="30" w16cid:durableId="561983743">
    <w:abstractNumId w:val="32"/>
  </w:num>
  <w:num w:numId="31" w16cid:durableId="348219784">
    <w:abstractNumId w:val="44"/>
  </w:num>
  <w:num w:numId="32" w16cid:durableId="2023701979">
    <w:abstractNumId w:val="31"/>
  </w:num>
  <w:num w:numId="33" w16cid:durableId="1128818991">
    <w:abstractNumId w:val="9"/>
  </w:num>
  <w:num w:numId="34" w16cid:durableId="85421966">
    <w:abstractNumId w:val="37"/>
  </w:num>
  <w:num w:numId="35" w16cid:durableId="1465806606">
    <w:abstractNumId w:val="28"/>
  </w:num>
  <w:num w:numId="36" w16cid:durableId="759377949">
    <w:abstractNumId w:val="2"/>
  </w:num>
  <w:num w:numId="37" w16cid:durableId="725033232">
    <w:abstractNumId w:val="4"/>
  </w:num>
  <w:num w:numId="38" w16cid:durableId="106774488">
    <w:abstractNumId w:val="1"/>
  </w:num>
  <w:num w:numId="39" w16cid:durableId="407851189">
    <w:abstractNumId w:val="38"/>
  </w:num>
  <w:num w:numId="40" w16cid:durableId="877471140">
    <w:abstractNumId w:val="15"/>
  </w:num>
  <w:num w:numId="41" w16cid:durableId="1907376667">
    <w:abstractNumId w:val="16"/>
  </w:num>
  <w:num w:numId="42" w16cid:durableId="957565882">
    <w:abstractNumId w:val="33"/>
  </w:num>
  <w:num w:numId="43" w16cid:durableId="1918400564">
    <w:abstractNumId w:val="21"/>
  </w:num>
  <w:num w:numId="44" w16cid:durableId="2048991899">
    <w:abstractNumId w:val="19"/>
  </w:num>
  <w:num w:numId="45" w16cid:durableId="158991906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30E3"/>
    <w:rsid w:val="00016DC1"/>
    <w:rsid w:val="000278D8"/>
    <w:rsid w:val="00093C5A"/>
    <w:rsid w:val="000A4E65"/>
    <w:rsid w:val="000B6D2A"/>
    <w:rsid w:val="000C3A7E"/>
    <w:rsid w:val="000C4F57"/>
    <w:rsid w:val="000C6619"/>
    <w:rsid w:val="000F7DE9"/>
    <w:rsid w:val="0012019E"/>
    <w:rsid w:val="00124756"/>
    <w:rsid w:val="0014085B"/>
    <w:rsid w:val="00143826"/>
    <w:rsid w:val="00143C61"/>
    <w:rsid w:val="00145967"/>
    <w:rsid w:val="00147104"/>
    <w:rsid w:val="00160195"/>
    <w:rsid w:val="00166C7E"/>
    <w:rsid w:val="00176D53"/>
    <w:rsid w:val="001868F9"/>
    <w:rsid w:val="00197F11"/>
    <w:rsid w:val="001A2D86"/>
    <w:rsid w:val="001A32C9"/>
    <w:rsid w:val="001C335A"/>
    <w:rsid w:val="001C5306"/>
    <w:rsid w:val="001C57C8"/>
    <w:rsid w:val="001E265F"/>
    <w:rsid w:val="001E2C19"/>
    <w:rsid w:val="001E7BC0"/>
    <w:rsid w:val="00206213"/>
    <w:rsid w:val="002066C0"/>
    <w:rsid w:val="002230B4"/>
    <w:rsid w:val="002344C7"/>
    <w:rsid w:val="002367F1"/>
    <w:rsid w:val="002372B1"/>
    <w:rsid w:val="00252F67"/>
    <w:rsid w:val="00256D8D"/>
    <w:rsid w:val="002632D3"/>
    <w:rsid w:val="00264B6B"/>
    <w:rsid w:val="002933B5"/>
    <w:rsid w:val="00296492"/>
    <w:rsid w:val="002C6EC9"/>
    <w:rsid w:val="002D1A6D"/>
    <w:rsid w:val="002D51E3"/>
    <w:rsid w:val="002E6314"/>
    <w:rsid w:val="003009B4"/>
    <w:rsid w:val="0030154E"/>
    <w:rsid w:val="003031BD"/>
    <w:rsid w:val="003365AE"/>
    <w:rsid w:val="00354960"/>
    <w:rsid w:val="00367C72"/>
    <w:rsid w:val="00395B38"/>
    <w:rsid w:val="003C032E"/>
    <w:rsid w:val="003D10AA"/>
    <w:rsid w:val="003D71CA"/>
    <w:rsid w:val="00427DF4"/>
    <w:rsid w:val="00454835"/>
    <w:rsid w:val="00461D54"/>
    <w:rsid w:val="0046264D"/>
    <w:rsid w:val="00464B32"/>
    <w:rsid w:val="00491C71"/>
    <w:rsid w:val="004B66A3"/>
    <w:rsid w:val="004E713D"/>
    <w:rsid w:val="00501C99"/>
    <w:rsid w:val="00502A5A"/>
    <w:rsid w:val="005040ED"/>
    <w:rsid w:val="00504D73"/>
    <w:rsid w:val="0051485B"/>
    <w:rsid w:val="0054587F"/>
    <w:rsid w:val="005517B2"/>
    <w:rsid w:val="00585F34"/>
    <w:rsid w:val="005A5A09"/>
    <w:rsid w:val="005B2087"/>
    <w:rsid w:val="005C18D9"/>
    <w:rsid w:val="005D28A7"/>
    <w:rsid w:val="005E4165"/>
    <w:rsid w:val="005F74BB"/>
    <w:rsid w:val="0060776C"/>
    <w:rsid w:val="00617A85"/>
    <w:rsid w:val="006320B8"/>
    <w:rsid w:val="0063273B"/>
    <w:rsid w:val="00676B29"/>
    <w:rsid w:val="0069690F"/>
    <w:rsid w:val="006B3AE9"/>
    <w:rsid w:val="006E06DB"/>
    <w:rsid w:val="0070500A"/>
    <w:rsid w:val="00730A9F"/>
    <w:rsid w:val="00745E3B"/>
    <w:rsid w:val="00765CA0"/>
    <w:rsid w:val="007671B4"/>
    <w:rsid w:val="00770F4A"/>
    <w:rsid w:val="00773A8C"/>
    <w:rsid w:val="007751C7"/>
    <w:rsid w:val="0078262D"/>
    <w:rsid w:val="00783582"/>
    <w:rsid w:val="007B6ABF"/>
    <w:rsid w:val="007D5851"/>
    <w:rsid w:val="007F149B"/>
    <w:rsid w:val="00814E58"/>
    <w:rsid w:val="0083474B"/>
    <w:rsid w:val="00841D59"/>
    <w:rsid w:val="00851368"/>
    <w:rsid w:val="008925A9"/>
    <w:rsid w:val="00895FFD"/>
    <w:rsid w:val="008B309F"/>
    <w:rsid w:val="008B3F85"/>
    <w:rsid w:val="008B4C24"/>
    <w:rsid w:val="008F463E"/>
    <w:rsid w:val="008F775A"/>
    <w:rsid w:val="009018DF"/>
    <w:rsid w:val="00913C9C"/>
    <w:rsid w:val="00923CB3"/>
    <w:rsid w:val="0092769D"/>
    <w:rsid w:val="00966015"/>
    <w:rsid w:val="00993C18"/>
    <w:rsid w:val="009B33B6"/>
    <w:rsid w:val="009F68CB"/>
    <w:rsid w:val="00A06C0D"/>
    <w:rsid w:val="00A32E31"/>
    <w:rsid w:val="00A60F8F"/>
    <w:rsid w:val="00A916A9"/>
    <w:rsid w:val="00AA2F05"/>
    <w:rsid w:val="00AA60A0"/>
    <w:rsid w:val="00AB1E4F"/>
    <w:rsid w:val="00AD78A6"/>
    <w:rsid w:val="00AD7B81"/>
    <w:rsid w:val="00AF2DA8"/>
    <w:rsid w:val="00AF532D"/>
    <w:rsid w:val="00B051D8"/>
    <w:rsid w:val="00B05793"/>
    <w:rsid w:val="00B45591"/>
    <w:rsid w:val="00B66BC2"/>
    <w:rsid w:val="00BA6A76"/>
    <w:rsid w:val="00BD2F94"/>
    <w:rsid w:val="00BD3992"/>
    <w:rsid w:val="00BF116E"/>
    <w:rsid w:val="00C12E4A"/>
    <w:rsid w:val="00C2100B"/>
    <w:rsid w:val="00C42339"/>
    <w:rsid w:val="00C4723D"/>
    <w:rsid w:val="00C6070E"/>
    <w:rsid w:val="00C62CE1"/>
    <w:rsid w:val="00C91768"/>
    <w:rsid w:val="00C95705"/>
    <w:rsid w:val="00CA4523"/>
    <w:rsid w:val="00CC2A45"/>
    <w:rsid w:val="00CC424F"/>
    <w:rsid w:val="00CD6D9F"/>
    <w:rsid w:val="00CE3B29"/>
    <w:rsid w:val="00CF76E4"/>
    <w:rsid w:val="00D03ACD"/>
    <w:rsid w:val="00D03AFE"/>
    <w:rsid w:val="00D03B93"/>
    <w:rsid w:val="00D04267"/>
    <w:rsid w:val="00D05B9C"/>
    <w:rsid w:val="00D221A1"/>
    <w:rsid w:val="00D553AB"/>
    <w:rsid w:val="00D618C7"/>
    <w:rsid w:val="00D61A8F"/>
    <w:rsid w:val="00DD5204"/>
    <w:rsid w:val="00DE0C0D"/>
    <w:rsid w:val="00DE72A8"/>
    <w:rsid w:val="00DF7B21"/>
    <w:rsid w:val="00E10D86"/>
    <w:rsid w:val="00E227A8"/>
    <w:rsid w:val="00E3069E"/>
    <w:rsid w:val="00E400A6"/>
    <w:rsid w:val="00E637B5"/>
    <w:rsid w:val="00E71901"/>
    <w:rsid w:val="00E73E76"/>
    <w:rsid w:val="00E77AF3"/>
    <w:rsid w:val="00E80E07"/>
    <w:rsid w:val="00E8239D"/>
    <w:rsid w:val="00EA3B37"/>
    <w:rsid w:val="00EB1F73"/>
    <w:rsid w:val="00EB4D93"/>
    <w:rsid w:val="00EC4150"/>
    <w:rsid w:val="00ED4101"/>
    <w:rsid w:val="00EF0FD8"/>
    <w:rsid w:val="00EF47B1"/>
    <w:rsid w:val="00EF4AFE"/>
    <w:rsid w:val="00EF7C54"/>
    <w:rsid w:val="00F039CE"/>
    <w:rsid w:val="00F044D7"/>
    <w:rsid w:val="00F2327E"/>
    <w:rsid w:val="00F45931"/>
    <w:rsid w:val="00F46ADE"/>
    <w:rsid w:val="00F472E5"/>
    <w:rsid w:val="00F50C4A"/>
    <w:rsid w:val="00F51FEF"/>
    <w:rsid w:val="00F52AA0"/>
    <w:rsid w:val="00F57059"/>
    <w:rsid w:val="00F8718E"/>
    <w:rsid w:val="00FA4DC5"/>
    <w:rsid w:val="00FD5964"/>
    <w:rsid w:val="00FD7F1E"/>
    <w:rsid w:val="00FF283C"/>
    <w:rsid w:val="00FF3340"/>
    <w:rsid w:val="00FF3ECB"/>
    <w:rsid w:val="6B4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character" w:customStyle="1" w:styleId="Ttulo9Char">
    <w:name w:val="Título 9 Char"/>
    <w:basedOn w:val="Fontepargpadro"/>
    <w:link w:val="Ttulo9"/>
    <w:rsid w:val="00143C61"/>
    <w:rPr>
      <w:rFonts w:ascii="Comic Sans MS" w:hAnsi="Comic Sans MS"/>
      <w:b/>
      <w:sz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D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9</TotalTime>
  <Pages>3</Pages>
  <Words>408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2025-05-27T12:49:00Z</dcterms:created>
  <dcterms:modified xsi:type="dcterms:W3CDTF">2025-05-27T12:49:00Z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