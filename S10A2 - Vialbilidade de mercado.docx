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0AFD2E0B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Default="00814E58" w:rsidP="00814E58"/>
    <w:p w14:paraId="65C0EA57" w14:textId="77777777" w:rsidR="004C7B08" w:rsidRPr="00814E58" w:rsidRDefault="004C7B08" w:rsidP="00814E58"/>
    <w:p w14:paraId="069B6458" w14:textId="77777777" w:rsidR="00E26DDD" w:rsidRPr="00814E58" w:rsidRDefault="00E26DDD" w:rsidP="00E26DDD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Nome: </w:t>
      </w:r>
      <w:r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Pr="009D6544">
        <w:rPr>
          <w:rFonts w:ascii="Poppins Light" w:hAnsi="Poppins Light" w:cs="Poppins Light"/>
          <w:b w:val="0"/>
          <w:sz w:val="24"/>
          <w:szCs w:val="16"/>
        </w:rPr>
        <w:t xml:space="preserve">:                             </w:t>
      </w:r>
      <w:r w:rsidRPr="009D6544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2653713" w14:textId="77777777" w:rsidR="00E26DDD" w:rsidRPr="00814E58" w:rsidRDefault="00E26DDD" w:rsidP="00E26DDD">
      <w:pPr>
        <w:pStyle w:val="Ttulo9"/>
        <w:spacing w:line="288" w:lineRule="auto"/>
        <w:ind w:left="425" w:hanging="425"/>
        <w:jc w:val="left"/>
        <w:rPr>
          <w:rFonts w:ascii="Poppins Light" w:eastAsia="Poppins Light" w:hAnsi="Poppins Light" w:cs="Poppins Light"/>
          <w:bCs/>
          <w:color w:val="000000" w:themeColor="text1"/>
          <w:sz w:val="24"/>
          <w:szCs w:val="24"/>
        </w:rPr>
      </w:pP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  <w:u w:val="none"/>
        </w:rPr>
        <w:t xml:space="preserve">Nome: </w:t>
      </w: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</w:rPr>
        <w:t xml:space="preserve">                                                                                    </w:t>
      </w:r>
      <w:r>
        <w:tab/>
      </w: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  <w:u w:val="none"/>
        </w:rPr>
        <w:t xml:space="preserve"> </w:t>
      </w:r>
    </w:p>
    <w:p w14:paraId="4FFE8E3B" w14:textId="77777777" w:rsidR="00E26DDD" w:rsidRPr="00814E58" w:rsidRDefault="00E26DDD" w:rsidP="00E26DDD">
      <w:pPr>
        <w:pStyle w:val="Ttulo9"/>
        <w:spacing w:line="288" w:lineRule="auto"/>
        <w:ind w:left="425" w:hanging="425"/>
        <w:jc w:val="left"/>
        <w:rPr>
          <w:rFonts w:ascii="Poppins Light" w:eastAsia="Poppins Light" w:hAnsi="Poppins Light" w:cs="Poppins Light"/>
          <w:bCs/>
          <w:color w:val="000000" w:themeColor="text1"/>
          <w:sz w:val="24"/>
          <w:szCs w:val="24"/>
        </w:rPr>
      </w:pP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  <w:u w:val="none"/>
        </w:rPr>
        <w:t xml:space="preserve">Nome: </w:t>
      </w: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</w:rPr>
        <w:t xml:space="preserve">                                                                                    </w:t>
      </w:r>
      <w:r>
        <w:tab/>
      </w: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  <w:u w:val="none"/>
        </w:rPr>
        <w:t xml:space="preserve"> </w:t>
      </w:r>
    </w:p>
    <w:p w14:paraId="73A33C16" w14:textId="77777777" w:rsidR="00E26DDD" w:rsidRPr="00814E58" w:rsidRDefault="00E26DDD" w:rsidP="00E26DDD">
      <w:pPr>
        <w:pStyle w:val="Ttulo9"/>
        <w:spacing w:line="288" w:lineRule="auto"/>
        <w:ind w:left="425" w:hanging="425"/>
        <w:jc w:val="left"/>
        <w:rPr>
          <w:rFonts w:ascii="Poppins Light" w:eastAsia="Poppins Light" w:hAnsi="Poppins Light" w:cs="Poppins Light"/>
          <w:bCs/>
          <w:color w:val="000000" w:themeColor="text1"/>
          <w:sz w:val="24"/>
          <w:szCs w:val="24"/>
        </w:rPr>
      </w:pP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  <w:u w:val="none"/>
        </w:rPr>
        <w:t xml:space="preserve">Nome: </w:t>
      </w: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</w:rPr>
        <w:t xml:space="preserve">                                                                                    </w:t>
      </w:r>
      <w:r>
        <w:tab/>
      </w: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  <w:u w:val="none"/>
        </w:rPr>
        <w:t xml:space="preserve"> </w:t>
      </w:r>
    </w:p>
    <w:p w14:paraId="5845156C" w14:textId="77777777" w:rsidR="00E26DDD" w:rsidRPr="00814E58" w:rsidRDefault="00E26DDD" w:rsidP="00E26DDD">
      <w:pPr>
        <w:pStyle w:val="Ttulo9"/>
        <w:spacing w:line="288" w:lineRule="auto"/>
        <w:ind w:left="425" w:hanging="425"/>
        <w:jc w:val="left"/>
        <w:rPr>
          <w:rFonts w:ascii="Poppins Light" w:eastAsia="Poppins Light" w:hAnsi="Poppins Light" w:cs="Poppins Light"/>
          <w:bCs/>
          <w:color w:val="000000" w:themeColor="text1"/>
          <w:sz w:val="24"/>
          <w:szCs w:val="24"/>
        </w:rPr>
      </w:pP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  <w:u w:val="none"/>
        </w:rPr>
        <w:t xml:space="preserve">Nome: </w:t>
      </w: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</w:rPr>
        <w:t xml:space="preserve">                                                                                    </w:t>
      </w:r>
      <w:r>
        <w:tab/>
      </w:r>
      <w:r w:rsidRPr="00148ED8">
        <w:rPr>
          <w:rFonts w:ascii="Poppins Light" w:eastAsia="Poppins Light" w:hAnsi="Poppins Light" w:cs="Poppins Light"/>
          <w:b w:val="0"/>
          <w:color w:val="000000" w:themeColor="text1"/>
          <w:sz w:val="24"/>
          <w:szCs w:val="24"/>
          <w:u w:val="none"/>
        </w:rPr>
        <w:t xml:space="preserve"> </w:t>
      </w:r>
    </w:p>
    <w:p w14:paraId="6D53ACC5" w14:textId="77777777" w:rsidR="00E26DDD" w:rsidRPr="00814E58" w:rsidRDefault="00E26DDD" w:rsidP="00E26DDD">
      <w:pPr>
        <w:spacing w:line="288" w:lineRule="auto"/>
        <w:jc w:val="center"/>
        <w:rPr>
          <w:rFonts w:ascii="Poppins Light" w:hAnsi="Poppins Light" w:cs="Poppins Light"/>
          <w:u w:val="single"/>
        </w:rPr>
      </w:pPr>
    </w:p>
    <w:p w14:paraId="3E17E7EB" w14:textId="2A6A8D9C" w:rsidR="00E26DDD" w:rsidRDefault="006155F6" w:rsidP="00E26DDD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75E88" wp14:editId="7F825E78">
                <wp:simplePos x="0" y="0"/>
                <wp:positionH relativeFrom="margin">
                  <wp:posOffset>299085</wp:posOffset>
                </wp:positionH>
                <wp:positionV relativeFrom="paragraph">
                  <wp:posOffset>295275</wp:posOffset>
                </wp:positionV>
                <wp:extent cx="5909310" cy="1990725"/>
                <wp:effectExtent l="0" t="0" r="0" b="9525"/>
                <wp:wrapNone/>
                <wp:docPr id="193321146" name="Google Shape;136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D8BC4C-2211-1717-1CAB-A25C23B9CC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310" cy="1990725"/>
                        </a:xfrm>
                        <a:prstGeom prst="rect">
                          <a:avLst/>
                        </a:prstGeom>
                        <a:solidFill>
                          <a:srgbClr val="D8D2D5"/>
                        </a:solidFill>
                        <a:ln w="19050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30D2623D" w14:textId="77777777" w:rsidR="006155F6" w:rsidRPr="00294CBB" w:rsidRDefault="006155F6" w:rsidP="006155F6">
                            <w:pPr>
                              <w:rPr>
                                <w:rFonts w:ascii="Poppins" w:eastAsia="Lato" w:hAnsi="Poppins" w:cs="Poppins"/>
                                <w:color w:val="000000"/>
                              </w:rPr>
                            </w:pPr>
                            <w:r w:rsidRPr="00294CBB">
                              <w:rPr>
                                <w:rFonts w:ascii="Poppins" w:eastAsia="Lato" w:hAnsi="Poppins" w:cs="Poppins"/>
                                <w:color w:val="000000"/>
                              </w:rPr>
                              <w:t xml:space="preserve">As </w:t>
                            </w:r>
                            <w:r w:rsidRPr="00294CBB">
                              <w:rPr>
                                <w:rFonts w:ascii="Poppins" w:eastAsia="Lato" w:hAnsi="Poppins" w:cs="Poppins"/>
                                <w:b/>
                                <w:bCs/>
                                <w:color w:val="000000"/>
                              </w:rPr>
                              <w:t>atividades propostas</w:t>
                            </w:r>
                            <w:r w:rsidRPr="00294CBB">
                              <w:rPr>
                                <w:rFonts w:ascii="Poppins" w:eastAsia="Lato" w:hAnsi="Poppins" w:cs="Poppins"/>
                                <w:color w:val="000000"/>
                              </w:rPr>
                              <w:t xml:space="preserve"> neste roteiro </w:t>
                            </w:r>
                            <w:r w:rsidRPr="00294CBB">
                              <w:rPr>
                                <w:rFonts w:ascii="Poppins" w:eastAsia="Lato" w:hAnsi="Poppins" w:cs="Poppins"/>
                                <w:b/>
                                <w:bCs/>
                                <w:color w:val="000000"/>
                              </w:rPr>
                              <w:t>deverão ser realizadas diretamente em seu portfólio</w:t>
                            </w:r>
                            <w:r w:rsidRPr="00294CBB">
                              <w:rPr>
                                <w:rFonts w:ascii="Poppins" w:eastAsia="Lato" w:hAnsi="Poppins" w:cs="Poppins"/>
                                <w:color w:val="000000"/>
                              </w:rPr>
                              <w:t>. Nele, você encontrará os mesmos campos (espaços, tabelas, mapas de empatia etc.) apresentados aqui para fazer suas anotações e reflexões.</w:t>
                            </w:r>
                          </w:p>
                          <w:p w14:paraId="120F9621" w14:textId="77777777" w:rsidR="006155F6" w:rsidRPr="00294CBB" w:rsidRDefault="006155F6" w:rsidP="006155F6">
                            <w:pPr>
                              <w:rPr>
                                <w:rFonts w:ascii="Poppins" w:eastAsia="Lato" w:hAnsi="Poppins" w:cs="Poppins"/>
                                <w:color w:val="000000"/>
                              </w:rPr>
                            </w:pPr>
                            <w:r w:rsidRPr="00294CBB">
                              <w:rPr>
                                <w:rFonts w:ascii="Poppins" w:eastAsia="Lato" w:hAnsi="Poppins" w:cs="Poppins"/>
                                <w:color w:val="000000"/>
                              </w:rPr>
                              <w:t xml:space="preserve">Portanto, </w:t>
                            </w:r>
                            <w:r w:rsidRPr="00294CBB">
                              <w:rPr>
                                <w:rFonts w:ascii="Poppins" w:eastAsia="Lato" w:hAnsi="Poppins" w:cs="Poppins"/>
                                <w:b/>
                                <w:bCs/>
                                <w:color w:val="000000"/>
                              </w:rPr>
                              <w:t>para cada atividade proposta, vá ao seu portfólio</w:t>
                            </w:r>
                            <w:r w:rsidRPr="00294CBB">
                              <w:rPr>
                                <w:rFonts w:ascii="Poppins" w:eastAsia="Lato" w:hAnsi="Poppins" w:cs="Poppins"/>
                                <w:color w:val="000000"/>
                              </w:rPr>
                              <w:t xml:space="preserve">, identifique a Semana e a Aula correspondente e </w:t>
                            </w:r>
                            <w:r w:rsidRPr="00294CBB">
                              <w:rPr>
                                <w:rFonts w:ascii="Poppins" w:eastAsia="Lato" w:hAnsi="Poppins" w:cs="Poppins"/>
                                <w:b/>
                                <w:bCs/>
                                <w:color w:val="000000"/>
                              </w:rPr>
                              <w:t>registre suas respostas</w:t>
                            </w:r>
                            <w:r w:rsidRPr="00294CBB">
                              <w:rPr>
                                <w:rFonts w:ascii="Poppins" w:eastAsia="Lato" w:hAnsi="Poppins" w:cs="Poppi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252000" tIns="252000" rIns="144000" bIns="25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75E88" id="_x0000_t202" coordsize="21600,21600" o:spt="202" path="m,l,21600r21600,l21600,xe">
                <v:stroke joinstyle="miter"/>
                <v:path gradientshapeok="t" o:connecttype="rect"/>
              </v:shapetype>
              <v:shape id="Google Shape;136;p4" o:spid="_x0000_s1026" type="#_x0000_t202" style="position:absolute;left:0;text-align:left;margin-left:23.55pt;margin-top:23.25pt;width:465.3pt;height:1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" fillcolor="#d8d2d5" stroked="f" strokeweight="1.5pt">
                <v:stroke startarrowwidth="narrow" startarrowlength="short" endarrowwidth="narrow" endarrowlength="short" joinstyle="round"/>
                <v:textbox inset="7mm,7mm,4mm,7mm">
                  <w:txbxContent>
                    <w:p w14:paraId="30D2623D" w14:textId="77777777" w:rsidR="006155F6" w:rsidRPr="00294CBB" w:rsidRDefault="006155F6" w:rsidP="006155F6">
                      <w:pPr>
                        <w:rPr>
                          <w:rFonts w:ascii="Poppins" w:eastAsia="Lato" w:hAnsi="Poppins" w:cs="Poppins"/>
                          <w:color w:val="000000"/>
                        </w:rPr>
                      </w:pPr>
                      <w:r w:rsidRPr="00294CBB">
                        <w:rPr>
                          <w:rFonts w:ascii="Poppins" w:eastAsia="Lato" w:hAnsi="Poppins" w:cs="Poppins"/>
                          <w:color w:val="000000"/>
                        </w:rPr>
                        <w:t xml:space="preserve">As </w:t>
                      </w:r>
                      <w:r w:rsidRPr="00294CBB">
                        <w:rPr>
                          <w:rFonts w:ascii="Poppins" w:eastAsia="Lato" w:hAnsi="Poppins" w:cs="Poppins"/>
                          <w:b/>
                          <w:bCs/>
                          <w:color w:val="000000"/>
                        </w:rPr>
                        <w:t>atividades propostas</w:t>
                      </w:r>
                      <w:r w:rsidRPr="00294CBB">
                        <w:rPr>
                          <w:rFonts w:ascii="Poppins" w:eastAsia="Lato" w:hAnsi="Poppins" w:cs="Poppins"/>
                          <w:color w:val="000000"/>
                        </w:rPr>
                        <w:t xml:space="preserve"> neste roteiro </w:t>
                      </w:r>
                      <w:r w:rsidRPr="00294CBB">
                        <w:rPr>
                          <w:rFonts w:ascii="Poppins" w:eastAsia="Lato" w:hAnsi="Poppins" w:cs="Poppins"/>
                          <w:b/>
                          <w:bCs/>
                          <w:color w:val="000000"/>
                        </w:rPr>
                        <w:t>deverão ser realizadas diretamente em seu portfólio</w:t>
                      </w:r>
                      <w:r w:rsidRPr="00294CBB">
                        <w:rPr>
                          <w:rFonts w:ascii="Poppins" w:eastAsia="Lato" w:hAnsi="Poppins" w:cs="Poppins"/>
                          <w:color w:val="000000"/>
                        </w:rPr>
                        <w:t>. Nele, você encontrará os mesmos campos (espaços, tabelas, mapas de empatia etc.) apresentados aqui para fazer suas anotações e reflexões.</w:t>
                      </w:r>
                    </w:p>
                    <w:p w14:paraId="120F9621" w14:textId="77777777" w:rsidR="006155F6" w:rsidRPr="00294CBB" w:rsidRDefault="006155F6" w:rsidP="006155F6">
                      <w:pPr>
                        <w:rPr>
                          <w:rFonts w:ascii="Poppins" w:eastAsia="Lato" w:hAnsi="Poppins" w:cs="Poppins"/>
                          <w:color w:val="000000"/>
                        </w:rPr>
                      </w:pPr>
                      <w:r w:rsidRPr="00294CBB">
                        <w:rPr>
                          <w:rFonts w:ascii="Poppins" w:eastAsia="Lato" w:hAnsi="Poppins" w:cs="Poppins"/>
                          <w:color w:val="000000"/>
                        </w:rPr>
                        <w:t xml:space="preserve">Portanto, </w:t>
                      </w:r>
                      <w:r w:rsidRPr="00294CBB">
                        <w:rPr>
                          <w:rFonts w:ascii="Poppins" w:eastAsia="Lato" w:hAnsi="Poppins" w:cs="Poppins"/>
                          <w:b/>
                          <w:bCs/>
                          <w:color w:val="000000"/>
                        </w:rPr>
                        <w:t>para cada atividade proposta, vá ao seu portfólio</w:t>
                      </w:r>
                      <w:r w:rsidRPr="00294CBB">
                        <w:rPr>
                          <w:rFonts w:ascii="Poppins" w:eastAsia="Lato" w:hAnsi="Poppins" w:cs="Poppins"/>
                          <w:color w:val="000000"/>
                        </w:rPr>
                        <w:t xml:space="preserve">, identifique a Semana e a Aula correspondente e </w:t>
                      </w:r>
                      <w:r w:rsidRPr="00294CBB">
                        <w:rPr>
                          <w:rFonts w:ascii="Poppins" w:eastAsia="Lato" w:hAnsi="Poppins" w:cs="Poppins"/>
                          <w:b/>
                          <w:bCs/>
                          <w:color w:val="000000"/>
                        </w:rPr>
                        <w:t>registre suas respostas</w:t>
                      </w:r>
                      <w:r w:rsidRPr="00294CBB">
                        <w:rPr>
                          <w:rFonts w:ascii="Poppins" w:eastAsia="Lato" w:hAnsi="Poppins" w:cs="Poppins"/>
                          <w:color w:val="00000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Poppins" w:hAnsi="Poppins" w:cs="Poppins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76F2458" wp14:editId="0DD21C76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861945" cy="595630"/>
            <wp:effectExtent l="0" t="0" r="0" b="0"/>
            <wp:wrapNone/>
            <wp:docPr id="1056835238" name="Imagem 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35238" name="Imagem 2" descr="Interface gráfica do usuári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0C6C1" w14:textId="77777777" w:rsidR="006155F6" w:rsidRDefault="006155F6" w:rsidP="00E26DDD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</w:p>
    <w:p w14:paraId="242BD719" w14:textId="77777777" w:rsidR="006155F6" w:rsidRDefault="006155F6" w:rsidP="00E26DDD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</w:p>
    <w:p w14:paraId="0E457797" w14:textId="77777777" w:rsidR="006155F6" w:rsidRDefault="006155F6" w:rsidP="00E26DDD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</w:p>
    <w:p w14:paraId="7C8A3903" w14:textId="77777777" w:rsidR="006155F6" w:rsidRDefault="006155F6" w:rsidP="00E26DDD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</w:p>
    <w:p w14:paraId="49131DB8" w14:textId="77777777" w:rsidR="006155F6" w:rsidRDefault="006155F6" w:rsidP="00E26DDD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</w:p>
    <w:p w14:paraId="16E1BC6A" w14:textId="77777777" w:rsidR="006155F6" w:rsidRDefault="006155F6" w:rsidP="00E26DDD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</w:p>
    <w:p w14:paraId="1822768C" w14:textId="77777777" w:rsidR="006155F6" w:rsidRDefault="006155F6" w:rsidP="00E26DDD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</w:p>
    <w:p w14:paraId="36290102" w14:textId="77777777" w:rsidR="00E26DDD" w:rsidRDefault="00E26DDD" w:rsidP="006155F6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6C49C706" w14:textId="3D709037" w:rsidR="0060776C" w:rsidRPr="00454835" w:rsidRDefault="0060776C" w:rsidP="00367B68">
      <w:pPr>
        <w:jc w:val="both"/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367B68" w:rsidRPr="00367B68">
        <w:rPr>
          <w:rFonts w:ascii="Poppins" w:hAnsi="Poppins" w:cs="Poppins"/>
          <w:b/>
          <w:bCs/>
          <w:noProof/>
          <w:sz w:val="32"/>
          <w:szCs w:val="32"/>
        </w:rPr>
        <w:t>Identificação do público-alvo do Projeto Multidisciplinar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7777777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163B8E77" w14:textId="77777777" w:rsidR="00367B68" w:rsidRPr="00367B68" w:rsidRDefault="00367B68" w:rsidP="00F00A94">
      <w:pPr>
        <w:spacing w:line="276" w:lineRule="auto"/>
        <w:jc w:val="both"/>
        <w:rPr>
          <w:rFonts w:ascii="Poppins Light" w:hAnsi="Poppins Light" w:cs="Poppins Light"/>
          <w:noProof/>
        </w:rPr>
      </w:pPr>
      <w:r w:rsidRPr="00367B68">
        <w:rPr>
          <w:rFonts w:ascii="Poppins Light" w:hAnsi="Poppins Light" w:cs="Poppins Light"/>
          <w:noProof/>
        </w:rPr>
        <w:t>Identificar e detalhar o público-alvo do Projeto Multidisciplinar em desenvolvimento, permitindo uma compreensão mais profunda sobre quem se beneficiará da solução proposta.</w:t>
      </w:r>
    </w:p>
    <w:p w14:paraId="01070306" w14:textId="77777777" w:rsidR="00E227A8" w:rsidRPr="005A5A09" w:rsidRDefault="00E227A8" w:rsidP="00E227A8">
      <w:pPr>
        <w:rPr>
          <w:rFonts w:ascii="Poppins Light" w:hAnsi="Poppins Light" w:cs="Poppins Light"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32D82E4D" w14:textId="14C1EE44" w:rsidR="00367B68" w:rsidRDefault="00367B68" w:rsidP="00367B6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367B68">
        <w:rPr>
          <w:rFonts w:ascii="Poppins Light" w:hAnsi="Poppins Light" w:cs="Poppins Light"/>
          <w:noProof/>
        </w:rPr>
        <w:t>Folhas de papel para anotações</w:t>
      </w:r>
      <w:r>
        <w:rPr>
          <w:rFonts w:ascii="Poppins Light" w:hAnsi="Poppins Light" w:cs="Poppins Light"/>
          <w:noProof/>
        </w:rPr>
        <w:t>.</w:t>
      </w:r>
    </w:p>
    <w:p w14:paraId="2FDA477C" w14:textId="6205B617" w:rsidR="00367B68" w:rsidRPr="00367B68" w:rsidRDefault="00367B68" w:rsidP="00367B6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Lápis ou canetas.</w:t>
      </w:r>
    </w:p>
    <w:p w14:paraId="2A750B5A" w14:textId="7738B940" w:rsidR="00367B68" w:rsidRPr="00367B68" w:rsidRDefault="009E0E41" w:rsidP="00367B6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Dispositivo eletrônico com acesso à internet</w:t>
      </w:r>
      <w:r w:rsidR="00367B68" w:rsidRPr="00367B68">
        <w:rPr>
          <w:rFonts w:ascii="Poppins Light" w:hAnsi="Poppins Light" w:cs="Poppins Light"/>
          <w:noProof/>
        </w:rPr>
        <w:t xml:space="preserve"> para pesquisa e documentação.</w:t>
      </w:r>
    </w:p>
    <w:p w14:paraId="19B11D50" w14:textId="77777777" w:rsidR="00367B68" w:rsidRPr="00814E58" w:rsidRDefault="00367B68" w:rsidP="007B6ABF">
      <w:pPr>
        <w:rPr>
          <w:rFonts w:ascii="Poppins Light" w:hAnsi="Poppins Light" w:cs="Poppins Light"/>
          <w:noProof/>
        </w:rPr>
      </w:pPr>
    </w:p>
    <w:p w14:paraId="60754D69" w14:textId="77777777" w:rsidR="004F6A15" w:rsidRDefault="004F6A15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ED21B0B" w14:textId="5FC9EC26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56DAC8F1" w14:textId="3E82ED00" w:rsidR="00367B68" w:rsidRPr="006573DD" w:rsidRDefault="00367B68" w:rsidP="00367B68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b/>
          <w:bCs/>
        </w:rPr>
      </w:pPr>
      <w:r w:rsidRPr="006155F6">
        <w:rPr>
          <w:rFonts w:ascii="Poppins" w:hAnsi="Poppins" w:cs="Poppins"/>
          <w:b/>
          <w:bCs/>
        </w:rPr>
        <w:t>Revisão do projeto</w:t>
      </w:r>
      <w:r w:rsidRPr="006573DD">
        <w:rPr>
          <w:rFonts w:ascii="Poppins Light" w:hAnsi="Poppins Light" w:cs="Poppins Light"/>
          <w:b/>
          <w:bCs/>
        </w:rPr>
        <w:t>:</w:t>
      </w:r>
    </w:p>
    <w:p w14:paraId="2EE94919" w14:textId="367B4118" w:rsidR="006573DD" w:rsidRDefault="006573DD" w:rsidP="00F00A94">
      <w:pPr>
        <w:spacing w:line="276" w:lineRule="auto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 xml:space="preserve">Reúnam-se nos grupos já formados, do </w:t>
      </w:r>
      <w:r w:rsidR="002535AC" w:rsidRPr="006573DD">
        <w:rPr>
          <w:rFonts w:ascii="Poppins Light" w:hAnsi="Poppins Light" w:cs="Poppins Light"/>
        </w:rPr>
        <w:t>Projeto Multidisciplinar</w:t>
      </w:r>
      <w:r w:rsidR="00D55D74">
        <w:rPr>
          <w:rFonts w:ascii="Poppins Light" w:hAnsi="Poppins Light" w:cs="Poppins Light"/>
        </w:rPr>
        <w:t>,</w:t>
      </w:r>
      <w:r>
        <w:rPr>
          <w:rFonts w:ascii="Poppins Light" w:hAnsi="Poppins Light" w:cs="Poppins Light"/>
        </w:rPr>
        <w:t xml:space="preserve"> e </w:t>
      </w:r>
      <w:r w:rsidR="002535AC" w:rsidRPr="002535AC">
        <w:rPr>
          <w:rFonts w:ascii="Poppins Light" w:hAnsi="Poppins Light" w:cs="Poppins Light"/>
        </w:rPr>
        <w:t>realizem uma revisão do problema identificado e da solução proposta</w:t>
      </w:r>
      <w:r>
        <w:rPr>
          <w:rFonts w:ascii="Poppins Light" w:hAnsi="Poppins Light" w:cs="Poppins Light"/>
        </w:rPr>
        <w:t>,</w:t>
      </w:r>
      <w:r w:rsidR="002535AC" w:rsidRPr="002535AC">
        <w:rPr>
          <w:rFonts w:ascii="Poppins Light" w:hAnsi="Poppins Light" w:cs="Poppins Light"/>
        </w:rPr>
        <w:t xml:space="preserve"> relacionadas ao projeto. </w:t>
      </w:r>
    </w:p>
    <w:p w14:paraId="0DB19EB7" w14:textId="73CD880D" w:rsidR="002535AC" w:rsidRPr="002535AC" w:rsidRDefault="002535AC" w:rsidP="00F00A94">
      <w:pPr>
        <w:spacing w:line="276" w:lineRule="auto"/>
        <w:rPr>
          <w:rFonts w:ascii="Poppins Light" w:hAnsi="Poppins Light" w:cs="Poppins Light"/>
        </w:rPr>
      </w:pPr>
      <w:r w:rsidRPr="002535AC">
        <w:rPr>
          <w:rFonts w:ascii="Poppins Light" w:hAnsi="Poppins Light" w:cs="Poppins Light"/>
        </w:rPr>
        <w:t>Certifiquem-se de que todos estejam alinhados em relação aos seguintes pontos:</w:t>
      </w:r>
    </w:p>
    <w:p w14:paraId="7F6BC559" w14:textId="77777777" w:rsidR="00367B68" w:rsidRPr="00367B68" w:rsidRDefault="00367B68" w:rsidP="00367B68">
      <w:pPr>
        <w:rPr>
          <w:rFonts w:ascii="Poppins Light" w:hAnsi="Poppins Light" w:cs="Poppins Light"/>
        </w:rPr>
      </w:pPr>
    </w:p>
    <w:p w14:paraId="31A23E1F" w14:textId="77777777" w:rsidR="00367B68" w:rsidRPr="00367B68" w:rsidRDefault="00367B68" w:rsidP="00367B68">
      <w:pPr>
        <w:numPr>
          <w:ilvl w:val="0"/>
          <w:numId w:val="7"/>
        </w:numPr>
        <w:tabs>
          <w:tab w:val="clear" w:pos="720"/>
          <w:tab w:val="num" w:pos="360"/>
        </w:tabs>
        <w:spacing w:after="160" w:line="259" w:lineRule="auto"/>
        <w:ind w:left="360"/>
        <w:rPr>
          <w:rFonts w:ascii="Poppins Light" w:hAnsi="Poppins Light" w:cs="Poppins Light"/>
        </w:rPr>
      </w:pPr>
      <w:r w:rsidRPr="006155F6">
        <w:rPr>
          <w:rFonts w:ascii="Poppins" w:hAnsi="Poppins" w:cs="Poppins"/>
          <w:b/>
          <w:bCs/>
        </w:rPr>
        <w:t>Qual problema nosso projeto resolve?</w:t>
      </w:r>
    </w:p>
    <w:p w14:paraId="3835EA6D" w14:textId="674D541D" w:rsidR="00367B68" w:rsidRPr="00367B68" w:rsidRDefault="00911204" w:rsidP="00F00A94">
      <w:pPr>
        <w:pStyle w:val="PargrafodaLista"/>
        <w:spacing w:after="160" w:line="276" w:lineRule="auto"/>
        <w:rPr>
          <w:rFonts w:ascii="Poppins Light" w:hAnsi="Poppins Light" w:cs="Poppins Light"/>
        </w:rPr>
      </w:pPr>
      <w:bookmarkStart w:id="0" w:name="_Hlk182250879"/>
      <w:r>
        <w:rPr>
          <w:rFonts w:ascii="Poppins Light" w:hAnsi="Poppins Light" w:cs="Poppins Light"/>
        </w:rPr>
        <w:t>D</w:t>
      </w:r>
      <w:r w:rsidR="006573DD">
        <w:rPr>
          <w:rFonts w:ascii="Poppins Light" w:hAnsi="Poppins Light" w:cs="Poppins Light"/>
        </w:rPr>
        <w:t>iscut</w:t>
      </w:r>
      <w:r w:rsidR="00C626DA">
        <w:rPr>
          <w:rFonts w:ascii="Poppins Light" w:hAnsi="Poppins Light" w:cs="Poppins Light"/>
        </w:rPr>
        <w:t xml:space="preserve">am </w:t>
      </w:r>
      <w:r w:rsidR="006573DD">
        <w:rPr>
          <w:rFonts w:ascii="Poppins Light" w:hAnsi="Poppins Light" w:cs="Poppins Light"/>
        </w:rPr>
        <w:t xml:space="preserve">e </w:t>
      </w:r>
      <w:r w:rsidR="00367B68" w:rsidRPr="00367B68">
        <w:rPr>
          <w:rFonts w:ascii="Poppins Light" w:hAnsi="Poppins Light" w:cs="Poppins Light"/>
        </w:rPr>
        <w:t>defin</w:t>
      </w:r>
      <w:r w:rsidR="00C626DA">
        <w:rPr>
          <w:rFonts w:ascii="Poppins Light" w:hAnsi="Poppins Light" w:cs="Poppins Light"/>
        </w:rPr>
        <w:t>am</w:t>
      </w:r>
      <w:r w:rsidR="00367B68" w:rsidRPr="00367B68">
        <w:rPr>
          <w:rFonts w:ascii="Poppins Light" w:hAnsi="Poppins Light" w:cs="Poppins Light"/>
        </w:rPr>
        <w:t xml:space="preserve"> </w:t>
      </w:r>
      <w:bookmarkEnd w:id="0"/>
      <w:r w:rsidR="00367B68" w:rsidRPr="00367B68">
        <w:rPr>
          <w:rFonts w:ascii="Poppins Light" w:hAnsi="Poppins Light" w:cs="Poppins Light"/>
        </w:rPr>
        <w:t>claramente o problema que o projeto aborda.</w:t>
      </w:r>
    </w:p>
    <w:p w14:paraId="076F3629" w14:textId="77777777" w:rsidR="00367B68" w:rsidRPr="00367B68" w:rsidRDefault="00367B68" w:rsidP="00F00A94">
      <w:pPr>
        <w:pStyle w:val="PargrafodaLista"/>
        <w:spacing w:after="160" w:line="276" w:lineRule="auto"/>
        <w:rPr>
          <w:rFonts w:ascii="Poppins Light" w:hAnsi="Poppins Light" w:cs="Poppins Light"/>
        </w:rPr>
      </w:pPr>
      <w:r w:rsidRPr="006155F6">
        <w:rPr>
          <w:rFonts w:ascii="Poppins" w:hAnsi="Poppins" w:cs="Poppins"/>
          <w:b/>
          <w:bCs/>
        </w:rPr>
        <w:t>Dica</w:t>
      </w:r>
      <w:r w:rsidRPr="00367B68">
        <w:rPr>
          <w:rFonts w:ascii="Poppins Light" w:hAnsi="Poppins Light" w:cs="Poppins Light"/>
          <w:b/>
          <w:bCs/>
        </w:rPr>
        <w:t>:</w:t>
      </w:r>
      <w:r w:rsidRPr="00367B68">
        <w:rPr>
          <w:rFonts w:ascii="Poppins Light" w:hAnsi="Poppins Light" w:cs="Poppins Light"/>
        </w:rPr>
        <w:t xml:space="preserve"> Pensem nos benefícios ou soluções que o projeto oferece ao público.</w:t>
      </w:r>
    </w:p>
    <w:p w14:paraId="7930A61A" w14:textId="468CFAA6" w:rsidR="00367B68" w:rsidRPr="006573DD" w:rsidRDefault="00367B68" w:rsidP="00F00A94">
      <w:pPr>
        <w:spacing w:line="276" w:lineRule="auto"/>
        <w:ind w:left="720"/>
        <w:rPr>
          <w:rFonts w:ascii="Poppins Light" w:hAnsi="Poppins Light" w:cs="Poppins Light"/>
          <w:color w:val="000000" w:themeColor="text1"/>
        </w:rPr>
      </w:pPr>
      <w:r w:rsidRPr="006573DD">
        <w:rPr>
          <w:rFonts w:ascii="Poppins Light" w:hAnsi="Poppins Light" w:cs="Poppins Light"/>
          <w:color w:val="000000" w:themeColor="text1"/>
        </w:rPr>
        <w:t>Exemplo: “Nosso aplicativo conecta pessoas a serviços de reciclagem de forma simples e rápida.”</w:t>
      </w:r>
    </w:p>
    <w:p w14:paraId="187F2874" w14:textId="260988D0" w:rsidR="00555CD1" w:rsidRDefault="00555CD1" w:rsidP="00367B68">
      <w:pPr>
        <w:ind w:left="720"/>
        <w:rPr>
          <w:rFonts w:ascii="Poppins Light" w:hAnsi="Poppins Light" w:cs="Poppins Light"/>
          <w:i/>
          <w:iCs/>
          <w:color w:val="808080" w:themeColor="background1" w:themeShade="80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6573DD" w:rsidRPr="00367B68" w14:paraId="4B9C4DD0" w14:textId="77777777" w:rsidTr="00D42B54">
        <w:tc>
          <w:tcPr>
            <w:tcW w:w="8919" w:type="dxa"/>
          </w:tcPr>
          <w:p w14:paraId="3887C4F9" w14:textId="77777777" w:rsidR="006573DD" w:rsidRPr="00367B68" w:rsidRDefault="006573DD" w:rsidP="00D42B54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6573DD" w:rsidRPr="00367B68" w14:paraId="3769B29A" w14:textId="77777777" w:rsidTr="00D42B54">
        <w:tc>
          <w:tcPr>
            <w:tcW w:w="8919" w:type="dxa"/>
          </w:tcPr>
          <w:p w14:paraId="64806848" w14:textId="77777777" w:rsidR="006573DD" w:rsidRDefault="00853A8B" w:rsidP="00D42B54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>Nossa aplicação melhora a comunicação no ambiente escolar, visando assim, uma melhor organização</w:t>
            </w:r>
          </w:p>
          <w:p w14:paraId="4661F7BC" w14:textId="3F707956" w:rsidR="00853A8B" w:rsidRPr="00367B68" w:rsidRDefault="00853A8B" w:rsidP="00D42B54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367B68" w:rsidRPr="00367B68" w14:paraId="00D212F3" w14:textId="77777777" w:rsidTr="007C615A">
        <w:tc>
          <w:tcPr>
            <w:tcW w:w="8919" w:type="dxa"/>
          </w:tcPr>
          <w:p w14:paraId="428B9B50" w14:textId="77777777" w:rsidR="00367B68" w:rsidRPr="00367B68" w:rsidRDefault="00367B68" w:rsidP="007C615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367B68" w:rsidRPr="00367B68" w14:paraId="6F9233E8" w14:textId="77777777" w:rsidTr="007C615A">
        <w:tc>
          <w:tcPr>
            <w:tcW w:w="8919" w:type="dxa"/>
          </w:tcPr>
          <w:p w14:paraId="162DA150" w14:textId="77777777" w:rsidR="00367B68" w:rsidRPr="00367B68" w:rsidRDefault="00367B68" w:rsidP="007C615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367B68" w:rsidRPr="00367B68" w14:paraId="00513AB1" w14:textId="77777777" w:rsidTr="007C615A">
        <w:tc>
          <w:tcPr>
            <w:tcW w:w="8919" w:type="dxa"/>
          </w:tcPr>
          <w:p w14:paraId="6FED5E8D" w14:textId="77777777" w:rsidR="00367B68" w:rsidRPr="00367B68" w:rsidRDefault="00367B68" w:rsidP="007C615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7B9F44E0" w14:textId="77777777" w:rsidR="006573DD" w:rsidRPr="006573DD" w:rsidRDefault="006573DD" w:rsidP="006573DD">
      <w:pPr>
        <w:spacing w:after="160" w:line="259" w:lineRule="auto"/>
        <w:ind w:left="360"/>
        <w:rPr>
          <w:rFonts w:ascii="Poppins Light" w:hAnsi="Poppins Light" w:cs="Poppins Light"/>
        </w:rPr>
      </w:pPr>
    </w:p>
    <w:p w14:paraId="79861CEB" w14:textId="67EFF538" w:rsidR="00367B68" w:rsidRPr="00367B68" w:rsidRDefault="00367B68" w:rsidP="00367B68">
      <w:pPr>
        <w:numPr>
          <w:ilvl w:val="0"/>
          <w:numId w:val="7"/>
        </w:numPr>
        <w:tabs>
          <w:tab w:val="clear" w:pos="720"/>
          <w:tab w:val="num" w:pos="360"/>
        </w:tabs>
        <w:spacing w:after="160" w:line="259" w:lineRule="auto"/>
        <w:ind w:left="360"/>
        <w:rPr>
          <w:rFonts w:ascii="Poppins Light" w:hAnsi="Poppins Light" w:cs="Poppins Light"/>
        </w:rPr>
      </w:pPr>
      <w:r w:rsidRPr="006155F6">
        <w:rPr>
          <w:rFonts w:ascii="Poppins" w:hAnsi="Poppins" w:cs="Poppins"/>
          <w:b/>
          <w:bCs/>
        </w:rPr>
        <w:t>Quem se beneficiaria dessa solução?</w:t>
      </w:r>
    </w:p>
    <w:p w14:paraId="736BCA47" w14:textId="77777777" w:rsidR="00853A8B" w:rsidRDefault="00367B68" w:rsidP="00F00A94">
      <w:pPr>
        <w:spacing w:after="160" w:line="276" w:lineRule="auto"/>
        <w:ind w:left="720"/>
        <w:rPr>
          <w:rFonts w:ascii="Poppins Light" w:hAnsi="Poppins Light" w:cs="Poppins Light"/>
        </w:rPr>
      </w:pPr>
      <w:proofErr w:type="spellStart"/>
      <w:r w:rsidRPr="00367B68">
        <w:rPr>
          <w:rFonts w:ascii="Poppins Light" w:hAnsi="Poppins Light" w:cs="Poppins Light"/>
        </w:rPr>
        <w:t>dentifiquem</w:t>
      </w:r>
      <w:proofErr w:type="spellEnd"/>
      <w:r w:rsidRPr="00367B68">
        <w:rPr>
          <w:rFonts w:ascii="Poppins Light" w:hAnsi="Poppins Light" w:cs="Poppins Light"/>
        </w:rPr>
        <w:t xml:space="preserve"> os grupos que seriam impactados positivamente pelo </w:t>
      </w:r>
    </w:p>
    <w:p w14:paraId="5E3A9F55" w14:textId="77777777" w:rsidR="00853A8B" w:rsidRDefault="00853A8B" w:rsidP="00F00A94">
      <w:pPr>
        <w:spacing w:after="160" w:line="276" w:lineRule="auto"/>
        <w:ind w:left="720"/>
        <w:rPr>
          <w:rFonts w:ascii="Poppins Light" w:hAnsi="Poppins Light" w:cs="Poppins Light"/>
        </w:rPr>
      </w:pPr>
    </w:p>
    <w:p w14:paraId="29106F90" w14:textId="093C028D" w:rsidR="00367B68" w:rsidRPr="00367B68" w:rsidRDefault="00367B68" w:rsidP="00F00A94">
      <w:pPr>
        <w:spacing w:after="160" w:line="276" w:lineRule="auto"/>
        <w:ind w:left="720"/>
        <w:rPr>
          <w:rFonts w:ascii="Poppins Light" w:hAnsi="Poppins Light" w:cs="Poppins Light"/>
        </w:rPr>
      </w:pPr>
      <w:r w:rsidRPr="00367B68">
        <w:rPr>
          <w:rFonts w:ascii="Poppins Light" w:hAnsi="Poppins Light" w:cs="Poppins Light"/>
        </w:rPr>
        <w:lastRenderedPageBreak/>
        <w:t>produto ou serviço.</w:t>
      </w:r>
    </w:p>
    <w:p w14:paraId="42E850AB" w14:textId="27327DF8" w:rsidR="00367B68" w:rsidRPr="006573DD" w:rsidRDefault="00367B68" w:rsidP="00F00A94">
      <w:pPr>
        <w:spacing w:after="160" w:line="276" w:lineRule="auto"/>
        <w:ind w:left="720"/>
        <w:rPr>
          <w:rFonts w:ascii="Poppins Light" w:hAnsi="Poppins Light" w:cs="Poppins Light"/>
          <w:color w:val="000000" w:themeColor="text1"/>
        </w:rPr>
      </w:pPr>
      <w:r w:rsidRPr="006573DD">
        <w:rPr>
          <w:rFonts w:ascii="Poppins Light" w:hAnsi="Poppins Light" w:cs="Poppins Light"/>
          <w:color w:val="000000" w:themeColor="text1"/>
        </w:rPr>
        <w:t xml:space="preserve">Exemplo: “Cidadãos de grandes cidades que têm dificuldades </w:t>
      </w:r>
      <w:r w:rsidR="00D55D74">
        <w:rPr>
          <w:rFonts w:ascii="Poppins Light" w:hAnsi="Poppins Light" w:cs="Poppins Light"/>
          <w:color w:val="000000" w:themeColor="text1"/>
        </w:rPr>
        <w:t>de</w:t>
      </w:r>
      <w:r w:rsidR="00D55D74" w:rsidRPr="006573DD">
        <w:rPr>
          <w:rFonts w:ascii="Poppins Light" w:hAnsi="Poppins Light" w:cs="Poppins Light"/>
          <w:color w:val="000000" w:themeColor="text1"/>
        </w:rPr>
        <w:t xml:space="preserve"> </w:t>
      </w:r>
      <w:r w:rsidRPr="006573DD">
        <w:rPr>
          <w:rFonts w:ascii="Poppins Light" w:hAnsi="Poppins Light" w:cs="Poppins Light"/>
          <w:color w:val="000000" w:themeColor="text1"/>
        </w:rPr>
        <w:t>encontrar pontos de reciclagem próximos.”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367B68" w:rsidRPr="00367B68" w14:paraId="289DF573" w14:textId="77777777" w:rsidTr="007C615A">
        <w:tc>
          <w:tcPr>
            <w:tcW w:w="8919" w:type="dxa"/>
          </w:tcPr>
          <w:p w14:paraId="2CE3576F" w14:textId="77777777" w:rsidR="00367B68" w:rsidRPr="00367B68" w:rsidRDefault="00367B68" w:rsidP="007C615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367B68" w:rsidRPr="00367B68" w14:paraId="339E9C0E" w14:textId="77777777" w:rsidTr="007C615A">
        <w:tc>
          <w:tcPr>
            <w:tcW w:w="8919" w:type="dxa"/>
          </w:tcPr>
          <w:p w14:paraId="4EDDF220" w14:textId="5FD65701" w:rsidR="00367B68" w:rsidRPr="00367B68" w:rsidRDefault="00853A8B" w:rsidP="007C615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>Os beneficiarios seriam os alunos das escolas. Porém, alem dos alunos, os pais e todos envolvidos na comunidade escolar se beneficiariam tambem, diretemente ou indiretamente.</w:t>
            </w:r>
          </w:p>
        </w:tc>
      </w:tr>
      <w:tr w:rsidR="00367B68" w:rsidRPr="00367B68" w14:paraId="283C89F1" w14:textId="77777777" w:rsidTr="007C615A">
        <w:tc>
          <w:tcPr>
            <w:tcW w:w="8919" w:type="dxa"/>
          </w:tcPr>
          <w:p w14:paraId="66D5842C" w14:textId="77777777" w:rsidR="00367B68" w:rsidRPr="00367B68" w:rsidRDefault="00367B68" w:rsidP="007C615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25439A6" w14:textId="77777777" w:rsidR="00367B68" w:rsidRPr="00367B68" w:rsidRDefault="00367B68" w:rsidP="00367B68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p w14:paraId="276F16CF" w14:textId="77777777" w:rsidR="00367B68" w:rsidRPr="00367B68" w:rsidRDefault="00367B68" w:rsidP="00367B68">
      <w:pPr>
        <w:rPr>
          <w:rFonts w:ascii="Poppins Light" w:hAnsi="Poppins Light" w:cs="Poppins Light"/>
          <w:i/>
          <w:iCs/>
          <w:color w:val="808080" w:themeColor="background1" w:themeShade="80"/>
        </w:rPr>
      </w:pPr>
    </w:p>
    <w:p w14:paraId="656B8FF4" w14:textId="666C704B" w:rsidR="00367B68" w:rsidRPr="006155F6" w:rsidRDefault="00D55D74" w:rsidP="00367B68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  <w:b/>
          <w:bCs/>
        </w:rPr>
      </w:pPr>
      <w:r w:rsidRPr="006155F6">
        <w:rPr>
          <w:rFonts w:ascii="Poppins" w:hAnsi="Poppins" w:cs="Poppins"/>
          <w:b/>
          <w:bCs/>
        </w:rPr>
        <w:t>I</w:t>
      </w:r>
      <w:r w:rsidR="00367B68" w:rsidRPr="006155F6">
        <w:rPr>
          <w:rFonts w:ascii="Poppins" w:hAnsi="Poppins" w:cs="Poppins"/>
          <w:b/>
          <w:bCs/>
        </w:rPr>
        <w:t>dentificação do público-alvo</w:t>
      </w:r>
      <w:r w:rsidRPr="006155F6">
        <w:rPr>
          <w:rFonts w:ascii="Poppins" w:hAnsi="Poppins" w:cs="Poppins"/>
          <w:b/>
          <w:bCs/>
        </w:rPr>
        <w:t>:</w:t>
      </w:r>
    </w:p>
    <w:p w14:paraId="6A7E69B1" w14:textId="5AFE211C" w:rsidR="00367B68" w:rsidRDefault="00C626DA" w:rsidP="00F00A94">
      <w:pPr>
        <w:spacing w:line="276" w:lineRule="auto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D</w:t>
      </w:r>
      <w:r w:rsidR="00367B68" w:rsidRPr="00367B68">
        <w:rPr>
          <w:rFonts w:ascii="Poppins Light" w:hAnsi="Poppins Light" w:cs="Poppins Light"/>
        </w:rPr>
        <w:t>etalh</w:t>
      </w:r>
      <w:r>
        <w:rPr>
          <w:rFonts w:ascii="Poppins Light" w:hAnsi="Poppins Light" w:cs="Poppins Light"/>
        </w:rPr>
        <w:t>em</w:t>
      </w:r>
      <w:r w:rsidR="00367B68" w:rsidRPr="00367B68">
        <w:rPr>
          <w:rFonts w:ascii="Poppins Light" w:hAnsi="Poppins Light" w:cs="Poppins Light"/>
        </w:rPr>
        <w:t xml:space="preserve"> o perfil do público-alvo com as seguintes orientações:</w:t>
      </w:r>
    </w:p>
    <w:p w14:paraId="400F4293" w14:textId="77777777" w:rsidR="00367B68" w:rsidRPr="00367B68" w:rsidRDefault="00367B68" w:rsidP="00F00A94">
      <w:pPr>
        <w:spacing w:line="276" w:lineRule="auto"/>
        <w:rPr>
          <w:rFonts w:ascii="Poppins Light" w:hAnsi="Poppins Light" w:cs="Poppins Light"/>
        </w:rPr>
      </w:pPr>
    </w:p>
    <w:p w14:paraId="1AAA2DA1" w14:textId="62492089" w:rsidR="00367B68" w:rsidRPr="00367B68" w:rsidRDefault="00367B68" w:rsidP="00F00A94">
      <w:pPr>
        <w:numPr>
          <w:ilvl w:val="0"/>
          <w:numId w:val="12"/>
        </w:numPr>
        <w:spacing w:after="160" w:line="276" w:lineRule="auto"/>
        <w:rPr>
          <w:rFonts w:ascii="Poppins Light" w:hAnsi="Poppins Light" w:cs="Poppins Light"/>
        </w:rPr>
      </w:pPr>
      <w:r w:rsidRPr="006155F6">
        <w:rPr>
          <w:rFonts w:ascii="Poppins" w:hAnsi="Poppins" w:cs="Poppins"/>
          <w:b/>
          <w:bCs/>
        </w:rPr>
        <w:t>Idade:</w:t>
      </w:r>
      <w:r>
        <w:rPr>
          <w:rFonts w:ascii="Poppins Light" w:hAnsi="Poppins Light" w:cs="Poppins Light"/>
          <w:b/>
          <w:bCs/>
        </w:rPr>
        <w:t xml:space="preserve"> </w:t>
      </w:r>
      <w:r w:rsidRPr="00367B68">
        <w:rPr>
          <w:rFonts w:ascii="Poppins Light" w:hAnsi="Poppins Light" w:cs="Poppins Light"/>
        </w:rPr>
        <w:t>Determine</w:t>
      </w:r>
      <w:r w:rsidR="00C626DA">
        <w:rPr>
          <w:rFonts w:ascii="Poppins Light" w:hAnsi="Poppins Light" w:cs="Poppins Light"/>
        </w:rPr>
        <w:t>m</w:t>
      </w:r>
      <w:r w:rsidRPr="00367B68">
        <w:rPr>
          <w:rFonts w:ascii="Poppins Light" w:hAnsi="Poppins Light" w:cs="Poppins Light"/>
        </w:rPr>
        <w:t xml:space="preserve"> a faixa etária que mais se identificaria com seu produto.</w:t>
      </w:r>
    </w:p>
    <w:p w14:paraId="0DA5380F" w14:textId="72FF5A0C" w:rsidR="00367B68" w:rsidRPr="00367B68" w:rsidRDefault="00367B68" w:rsidP="00F00A94">
      <w:pPr>
        <w:pStyle w:val="PargrafodaLista"/>
        <w:spacing w:after="160" w:line="276" w:lineRule="auto"/>
        <w:rPr>
          <w:rFonts w:ascii="Poppins Light" w:hAnsi="Poppins Light" w:cs="Poppins Light"/>
        </w:rPr>
      </w:pPr>
      <w:r w:rsidRPr="006155F6">
        <w:rPr>
          <w:rFonts w:ascii="Poppins" w:hAnsi="Poppins" w:cs="Poppins"/>
          <w:b/>
          <w:bCs/>
        </w:rPr>
        <w:t>Dica:</w:t>
      </w:r>
      <w:r w:rsidRPr="00367B68">
        <w:rPr>
          <w:rFonts w:ascii="Poppins Light" w:hAnsi="Poppins Light" w:cs="Poppins Light"/>
        </w:rPr>
        <w:t xml:space="preserve"> Façam perguntas como: </w:t>
      </w:r>
      <w:r w:rsidR="00D55D74">
        <w:rPr>
          <w:rFonts w:ascii="Poppins Light" w:hAnsi="Poppins Light" w:cs="Poppins Light"/>
        </w:rPr>
        <w:t>“</w:t>
      </w:r>
      <w:r w:rsidRPr="00367B68">
        <w:rPr>
          <w:rFonts w:ascii="Poppins Light" w:hAnsi="Poppins Light" w:cs="Poppins Light"/>
        </w:rPr>
        <w:t>Nosso público é predominantemente jovem, adulto ou idoso?</w:t>
      </w:r>
      <w:r w:rsidR="00D55D74">
        <w:rPr>
          <w:rFonts w:ascii="Poppins Light" w:hAnsi="Poppins Light" w:cs="Poppins Light"/>
        </w:rPr>
        <w:t>”</w:t>
      </w:r>
    </w:p>
    <w:p w14:paraId="16643E44" w14:textId="5DE88BAC" w:rsidR="00367B68" w:rsidRDefault="00367B68" w:rsidP="00F00A94">
      <w:pPr>
        <w:pStyle w:val="PargrafodaLista"/>
        <w:spacing w:after="160" w:line="276" w:lineRule="auto"/>
        <w:rPr>
          <w:rFonts w:ascii="Poppins Light" w:hAnsi="Poppins Light" w:cs="Poppins Light"/>
          <w:color w:val="000000" w:themeColor="text1"/>
        </w:rPr>
      </w:pPr>
      <w:r w:rsidRPr="006573DD">
        <w:rPr>
          <w:rFonts w:ascii="Poppins Light" w:hAnsi="Poppins Light" w:cs="Poppins Light"/>
          <w:color w:val="000000" w:themeColor="text1"/>
        </w:rPr>
        <w:t xml:space="preserve">Exemplo: </w:t>
      </w:r>
      <w:r w:rsidR="006573DD" w:rsidRPr="006573DD">
        <w:rPr>
          <w:rFonts w:ascii="Poppins Light" w:hAnsi="Poppins Light" w:cs="Poppins Light"/>
          <w:color w:val="000000" w:themeColor="text1"/>
        </w:rPr>
        <w:t>“Nosso público principal</w:t>
      </w:r>
      <w:r w:rsidR="006573DD">
        <w:rPr>
          <w:rFonts w:ascii="Poppins Light" w:hAnsi="Poppins Light" w:cs="Poppins Light"/>
          <w:color w:val="000000" w:themeColor="text1"/>
        </w:rPr>
        <w:t xml:space="preserve"> são</w:t>
      </w:r>
      <w:r w:rsidRPr="006573DD">
        <w:rPr>
          <w:rFonts w:ascii="Poppins Light" w:hAnsi="Poppins Light" w:cs="Poppins Light"/>
          <w:color w:val="000000" w:themeColor="text1"/>
        </w:rPr>
        <w:t xml:space="preserve"> jovens de 18 a 30 anos.</w:t>
      </w:r>
      <w:r w:rsidR="00D55D74">
        <w:rPr>
          <w:rFonts w:ascii="Poppins Light" w:hAnsi="Poppins Light" w:cs="Poppins Light"/>
          <w:color w:val="000000" w:themeColor="text1"/>
        </w:rPr>
        <w:t>”</w:t>
      </w:r>
    </w:p>
    <w:p w14:paraId="28A5FBB7" w14:textId="77777777" w:rsidR="00A60A75" w:rsidRDefault="00A60A75" w:rsidP="00367B68">
      <w:pPr>
        <w:pStyle w:val="PargrafodaLista"/>
        <w:spacing w:after="160" w:line="259" w:lineRule="auto"/>
        <w:rPr>
          <w:rFonts w:ascii="Poppins Light" w:hAnsi="Poppins Light" w:cs="Poppins Light"/>
          <w:color w:val="000000" w:themeColor="text1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A60A75" w:rsidRPr="00367B68" w14:paraId="072CEE05" w14:textId="77777777" w:rsidTr="00D42B54">
        <w:tc>
          <w:tcPr>
            <w:tcW w:w="8919" w:type="dxa"/>
          </w:tcPr>
          <w:p w14:paraId="06FBDBD3" w14:textId="77777777" w:rsidR="00A60A75" w:rsidRPr="00367B68" w:rsidRDefault="00A60A75" w:rsidP="00D42B54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A60A75" w:rsidRPr="00367B68" w14:paraId="4E34D1FA" w14:textId="77777777" w:rsidTr="00D42B54">
        <w:tc>
          <w:tcPr>
            <w:tcW w:w="8919" w:type="dxa"/>
          </w:tcPr>
          <w:p w14:paraId="61B3EA6A" w14:textId="5FB55CEE" w:rsidR="00A60A75" w:rsidRPr="00367B68" w:rsidRDefault="00853A8B" w:rsidP="00D42B54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>Nosso público-alvo são jovens e crianças de 12 a 18 anos.</w:t>
            </w:r>
          </w:p>
        </w:tc>
      </w:tr>
      <w:tr w:rsidR="00A60A75" w:rsidRPr="00367B68" w14:paraId="4B3D151B" w14:textId="77777777" w:rsidTr="00D42B54">
        <w:tc>
          <w:tcPr>
            <w:tcW w:w="8919" w:type="dxa"/>
          </w:tcPr>
          <w:p w14:paraId="5B684C1F" w14:textId="77777777" w:rsidR="00A60A75" w:rsidRPr="00367B68" w:rsidRDefault="00A60A75" w:rsidP="00D42B54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6CA248D4" w14:textId="77777777" w:rsidR="00A60A75" w:rsidRPr="00A60A75" w:rsidRDefault="00A60A75" w:rsidP="00A60A75">
      <w:pPr>
        <w:spacing w:after="160" w:line="259" w:lineRule="auto"/>
        <w:ind w:left="785"/>
        <w:rPr>
          <w:rFonts w:ascii="Poppins Light" w:hAnsi="Poppins Light" w:cs="Poppins Light"/>
        </w:rPr>
      </w:pPr>
    </w:p>
    <w:p w14:paraId="313B726F" w14:textId="7D9C34CB" w:rsidR="00367B68" w:rsidRPr="00367B68" w:rsidRDefault="00367B68" w:rsidP="00F00A94">
      <w:pPr>
        <w:numPr>
          <w:ilvl w:val="0"/>
          <w:numId w:val="12"/>
        </w:numPr>
        <w:spacing w:after="160" w:line="276" w:lineRule="auto"/>
        <w:ind w:left="785"/>
        <w:rPr>
          <w:rFonts w:ascii="Poppins Light" w:hAnsi="Poppins Light" w:cs="Poppins Light"/>
        </w:rPr>
      </w:pPr>
      <w:r w:rsidRPr="006155F6">
        <w:rPr>
          <w:rFonts w:ascii="Poppins" w:hAnsi="Poppins" w:cs="Poppins"/>
          <w:b/>
          <w:bCs/>
        </w:rPr>
        <w:t>Localização:</w:t>
      </w:r>
      <w:r>
        <w:rPr>
          <w:rFonts w:ascii="Poppins Light" w:hAnsi="Poppins Light" w:cs="Poppins Light"/>
          <w:b/>
          <w:bCs/>
        </w:rPr>
        <w:t xml:space="preserve"> </w:t>
      </w:r>
      <w:r w:rsidRPr="00367B68">
        <w:rPr>
          <w:rFonts w:ascii="Poppins Light" w:hAnsi="Poppins Light" w:cs="Poppins Light"/>
        </w:rPr>
        <w:t>Considerem onde o público-alvo reside e como isso pode influenciar seu comportamento de compra.</w:t>
      </w:r>
    </w:p>
    <w:p w14:paraId="184AEB80" w14:textId="71508D2C" w:rsidR="00367B68" w:rsidRPr="00367B68" w:rsidRDefault="00367B68" w:rsidP="00F00A94">
      <w:pPr>
        <w:spacing w:after="160" w:line="276" w:lineRule="auto"/>
        <w:ind w:left="785"/>
        <w:rPr>
          <w:rFonts w:ascii="Poppins Light" w:hAnsi="Poppins Light" w:cs="Poppins Light"/>
          <w:i/>
          <w:iCs/>
          <w:color w:val="808080" w:themeColor="background1" w:themeShade="80"/>
        </w:rPr>
      </w:pPr>
      <w:r w:rsidRPr="006155F6">
        <w:rPr>
          <w:rFonts w:ascii="Poppins" w:hAnsi="Poppins" w:cs="Poppins"/>
          <w:b/>
          <w:bCs/>
        </w:rPr>
        <w:t>Dica:</w:t>
      </w:r>
      <w:r w:rsidRPr="002535AC">
        <w:rPr>
          <w:rFonts w:ascii="Poppins Light" w:hAnsi="Poppins Light" w:cs="Poppins Light"/>
        </w:rPr>
        <w:t xml:space="preserve"> Pensem em aspectos como: </w:t>
      </w:r>
      <w:r w:rsidR="00D55D74">
        <w:rPr>
          <w:rFonts w:ascii="Poppins Light" w:hAnsi="Poppins Light" w:cs="Poppins Light"/>
        </w:rPr>
        <w:t>“</w:t>
      </w:r>
      <w:r w:rsidRPr="002535AC">
        <w:rPr>
          <w:rFonts w:ascii="Poppins Light" w:hAnsi="Poppins Light" w:cs="Poppins Light"/>
        </w:rPr>
        <w:t>São de grandes cidades</w:t>
      </w:r>
      <w:r w:rsidR="006F1EBA" w:rsidRPr="002535AC">
        <w:rPr>
          <w:rFonts w:ascii="Poppins Light" w:hAnsi="Poppins Light" w:cs="Poppins Light"/>
        </w:rPr>
        <w:t>, região metropolita, interior do estado</w:t>
      </w:r>
      <w:r w:rsidRPr="002535AC">
        <w:rPr>
          <w:rFonts w:ascii="Poppins Light" w:hAnsi="Poppins Light" w:cs="Poppins Light"/>
        </w:rPr>
        <w:t xml:space="preserve"> ou áreas rurais?</w:t>
      </w:r>
      <w:r w:rsidR="00D55D74">
        <w:rPr>
          <w:rFonts w:ascii="Poppins Light" w:hAnsi="Poppins Light" w:cs="Poppins Light"/>
        </w:rPr>
        <w:t>”</w:t>
      </w:r>
    </w:p>
    <w:p w14:paraId="6BD1C40B" w14:textId="1D7F0BB8" w:rsidR="00367B68" w:rsidRPr="00A60A75" w:rsidRDefault="00367B68" w:rsidP="00F00A94">
      <w:pPr>
        <w:spacing w:after="160" w:line="276" w:lineRule="auto"/>
        <w:ind w:left="785"/>
        <w:rPr>
          <w:rFonts w:ascii="Poppins Light" w:hAnsi="Poppins Light" w:cs="Poppins Light"/>
          <w:color w:val="000000" w:themeColor="text1"/>
        </w:rPr>
      </w:pPr>
      <w:r w:rsidRPr="00A60A75">
        <w:rPr>
          <w:rFonts w:ascii="Poppins Light" w:hAnsi="Poppins Light" w:cs="Poppins Light"/>
          <w:color w:val="000000" w:themeColor="text1"/>
        </w:rPr>
        <w:lastRenderedPageBreak/>
        <w:t xml:space="preserve">Exemplo: </w:t>
      </w:r>
      <w:r w:rsidR="00D55D74">
        <w:rPr>
          <w:rFonts w:ascii="Poppins Light" w:hAnsi="Poppins Light" w:cs="Poppins Light"/>
          <w:color w:val="000000" w:themeColor="text1"/>
        </w:rPr>
        <w:t>“</w:t>
      </w:r>
      <w:r w:rsidRPr="00A60A75">
        <w:rPr>
          <w:rFonts w:ascii="Poppins Light" w:hAnsi="Poppins Light" w:cs="Poppins Light"/>
          <w:color w:val="000000" w:themeColor="text1"/>
        </w:rPr>
        <w:t>Focamos moradores de áreas urbanas com maior acesso a tecnologias e interesse por sustentabilidade.</w:t>
      </w:r>
      <w:r w:rsidR="00D55D74">
        <w:rPr>
          <w:rFonts w:ascii="Poppins Light" w:hAnsi="Poppins Light" w:cs="Poppins Light"/>
          <w:color w:val="000000" w:themeColor="text1"/>
        </w:rPr>
        <w:t>”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367B68" w:rsidRPr="00367B68" w14:paraId="5C74B3A7" w14:textId="77777777" w:rsidTr="007C615A">
        <w:tc>
          <w:tcPr>
            <w:tcW w:w="8919" w:type="dxa"/>
          </w:tcPr>
          <w:p w14:paraId="695AD39A" w14:textId="2329E451" w:rsidR="00555CD1" w:rsidRPr="00367B68" w:rsidRDefault="00555CD1" w:rsidP="007C615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367B68" w:rsidRPr="00367B68" w14:paraId="677F2EA4" w14:textId="77777777" w:rsidTr="007C615A">
        <w:tc>
          <w:tcPr>
            <w:tcW w:w="8919" w:type="dxa"/>
          </w:tcPr>
          <w:p w14:paraId="041CFF6A" w14:textId="77777777" w:rsidR="00367B68" w:rsidRPr="00367B68" w:rsidRDefault="00367B68" w:rsidP="007C615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A60A75" w:rsidRPr="00367B68" w14:paraId="6C7D5DE3" w14:textId="77777777" w:rsidTr="00D42B54">
        <w:tc>
          <w:tcPr>
            <w:tcW w:w="8919" w:type="dxa"/>
          </w:tcPr>
          <w:p w14:paraId="5D5A4E5E" w14:textId="5C3A165D" w:rsidR="00A60A75" w:rsidRPr="00367B68" w:rsidRDefault="00853A8B" w:rsidP="00D42B54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 xml:space="preserve">Focando em frequentadores e estudantes nas regiões perifericas </w:t>
            </w:r>
            <w:r w:rsidR="00B15B48">
              <w:rPr>
                <w:rFonts w:ascii="Poppins Light" w:hAnsi="Poppins Light" w:cs="Poppins Light"/>
                <w:noProof/>
              </w:rPr>
              <w:t>das escolas, exemplo, Vila Maria e Vila Guilherme.</w:t>
            </w:r>
          </w:p>
        </w:tc>
      </w:tr>
      <w:tr w:rsidR="00A60A75" w:rsidRPr="00367B68" w14:paraId="135D3CB8" w14:textId="77777777" w:rsidTr="00D42B54">
        <w:tc>
          <w:tcPr>
            <w:tcW w:w="8919" w:type="dxa"/>
          </w:tcPr>
          <w:p w14:paraId="2087C354" w14:textId="77777777" w:rsidR="00A60A75" w:rsidRPr="00367B68" w:rsidRDefault="00A60A75" w:rsidP="00D42B54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B7EDFBE" w14:textId="77777777" w:rsidR="00A60A75" w:rsidRPr="00367B68" w:rsidRDefault="00A60A75" w:rsidP="00367B68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p w14:paraId="60ED0F5C" w14:textId="21F66339" w:rsidR="00367B68" w:rsidRPr="00367B68" w:rsidRDefault="00367B68" w:rsidP="00F00A94">
      <w:pPr>
        <w:numPr>
          <w:ilvl w:val="0"/>
          <w:numId w:val="12"/>
        </w:numPr>
        <w:spacing w:after="160" w:line="276" w:lineRule="auto"/>
        <w:ind w:left="1080"/>
        <w:rPr>
          <w:rFonts w:ascii="Poppins Light" w:hAnsi="Poppins Light" w:cs="Poppins Light"/>
        </w:rPr>
      </w:pPr>
      <w:r w:rsidRPr="006155F6">
        <w:rPr>
          <w:rFonts w:ascii="Poppins" w:hAnsi="Poppins" w:cs="Poppins"/>
          <w:b/>
          <w:bCs/>
        </w:rPr>
        <w:t>Interesses e comportamentos:</w:t>
      </w:r>
      <w:r>
        <w:rPr>
          <w:rFonts w:ascii="Poppins Light" w:hAnsi="Poppins Light" w:cs="Poppins Light"/>
          <w:b/>
          <w:bCs/>
        </w:rPr>
        <w:t xml:space="preserve"> </w:t>
      </w:r>
      <w:r w:rsidRPr="00367B68">
        <w:rPr>
          <w:rFonts w:ascii="Poppins Light" w:hAnsi="Poppins Light" w:cs="Poppins Light"/>
        </w:rPr>
        <w:t>Identifiquem os interesses e hábitos do público-alvo, especialmente aqueles que se relacionam com a solução proposta.</w:t>
      </w:r>
    </w:p>
    <w:p w14:paraId="01732DB8" w14:textId="3A4FAA5F" w:rsidR="00367B68" w:rsidRPr="00367B68" w:rsidRDefault="00367B68" w:rsidP="00F00A94">
      <w:pPr>
        <w:spacing w:after="160" w:line="276" w:lineRule="auto"/>
        <w:ind w:left="1080"/>
        <w:rPr>
          <w:rFonts w:ascii="Poppins Light" w:hAnsi="Poppins Light" w:cs="Poppins Light"/>
        </w:rPr>
      </w:pPr>
      <w:r w:rsidRPr="006155F6">
        <w:rPr>
          <w:rFonts w:ascii="Poppins" w:hAnsi="Poppins" w:cs="Poppins"/>
          <w:b/>
          <w:bCs/>
        </w:rPr>
        <w:t>Dica:</w:t>
      </w:r>
      <w:r w:rsidRPr="00367B68">
        <w:rPr>
          <w:rFonts w:ascii="Poppins Light" w:hAnsi="Poppins Light" w:cs="Poppins Light"/>
        </w:rPr>
        <w:t xml:space="preserve"> Perguntem-se: </w:t>
      </w:r>
      <w:r w:rsidR="00D55D74">
        <w:rPr>
          <w:rFonts w:ascii="Poppins Light" w:hAnsi="Poppins Light" w:cs="Poppins Light"/>
        </w:rPr>
        <w:t>“</w:t>
      </w:r>
      <w:r w:rsidRPr="00367B68">
        <w:rPr>
          <w:rFonts w:ascii="Poppins Light" w:hAnsi="Poppins Light" w:cs="Poppins Light"/>
        </w:rPr>
        <w:t>Quais são os valores e preocupações desse público? Eles têm hábitos sustentáveis?</w:t>
      </w:r>
      <w:r w:rsidR="00D55D74">
        <w:rPr>
          <w:rFonts w:ascii="Poppins Light" w:hAnsi="Poppins Light" w:cs="Poppins Light"/>
        </w:rPr>
        <w:t>”</w:t>
      </w:r>
    </w:p>
    <w:p w14:paraId="3AAD9189" w14:textId="4CC716FD" w:rsidR="00367B68" w:rsidRPr="00A60A75" w:rsidRDefault="00367B68" w:rsidP="00F00A94">
      <w:pPr>
        <w:spacing w:after="160" w:line="276" w:lineRule="auto"/>
        <w:ind w:left="1080"/>
        <w:rPr>
          <w:rFonts w:ascii="Poppins Light" w:hAnsi="Poppins Light" w:cs="Poppins Light"/>
          <w:color w:val="000000" w:themeColor="text1"/>
        </w:rPr>
      </w:pPr>
      <w:r w:rsidRPr="00A60A75">
        <w:rPr>
          <w:rFonts w:ascii="Poppins Light" w:hAnsi="Poppins Light" w:cs="Poppins Light"/>
          <w:color w:val="000000" w:themeColor="text1"/>
        </w:rPr>
        <w:t xml:space="preserve">Exemplo: </w:t>
      </w:r>
      <w:r w:rsidR="00D55D74">
        <w:rPr>
          <w:rFonts w:ascii="Poppins Light" w:hAnsi="Poppins Light" w:cs="Poppins Light"/>
          <w:color w:val="000000" w:themeColor="text1"/>
        </w:rPr>
        <w:t>“</w:t>
      </w:r>
      <w:r w:rsidRPr="00A60A75">
        <w:rPr>
          <w:rFonts w:ascii="Poppins Light" w:hAnsi="Poppins Light" w:cs="Poppins Light"/>
          <w:color w:val="000000" w:themeColor="text1"/>
        </w:rPr>
        <w:t>Nosso público tem forte interesse em moda sustentável e se preocupa com o impacto ambiental das suas compras.</w:t>
      </w:r>
      <w:r w:rsidR="00D55D74">
        <w:rPr>
          <w:rFonts w:ascii="Poppins Light" w:hAnsi="Poppins Light" w:cs="Poppins Light"/>
          <w:color w:val="000000" w:themeColor="text1"/>
        </w:rPr>
        <w:t>”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367B68" w:rsidRPr="00367B68" w14:paraId="58185C4D" w14:textId="77777777" w:rsidTr="006F1EBA">
        <w:tc>
          <w:tcPr>
            <w:tcW w:w="8919" w:type="dxa"/>
          </w:tcPr>
          <w:p w14:paraId="45D00338" w14:textId="77777777" w:rsidR="00367B68" w:rsidRPr="00367B68" w:rsidRDefault="00367B68" w:rsidP="007C615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367B68" w:rsidRPr="00367B68" w14:paraId="5D056D63" w14:textId="77777777" w:rsidTr="006F1EBA">
        <w:tc>
          <w:tcPr>
            <w:tcW w:w="8919" w:type="dxa"/>
          </w:tcPr>
          <w:p w14:paraId="3999D176" w14:textId="1BEC9AAF" w:rsidR="00367B68" w:rsidRPr="00367B68" w:rsidRDefault="00B15B48" w:rsidP="007C615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>Nosso publico jovem tem forte ligamento com a tecnologia e super engajados com as questões que envolvem a escola.</w:t>
            </w:r>
          </w:p>
        </w:tc>
      </w:tr>
    </w:tbl>
    <w:p w14:paraId="413907C3" w14:textId="77777777" w:rsidR="00367B68" w:rsidRPr="00367B68" w:rsidRDefault="00367B68" w:rsidP="00367B68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p w14:paraId="4C581DD7" w14:textId="6C88C4AD" w:rsidR="00367B68" w:rsidRPr="00367B68" w:rsidRDefault="00367B68" w:rsidP="00F00A94">
      <w:pPr>
        <w:numPr>
          <w:ilvl w:val="0"/>
          <w:numId w:val="12"/>
        </w:numPr>
        <w:spacing w:after="160" w:line="276" w:lineRule="auto"/>
        <w:ind w:left="1080"/>
        <w:rPr>
          <w:rFonts w:ascii="Poppins Light" w:hAnsi="Poppins Light" w:cs="Poppins Light"/>
        </w:rPr>
      </w:pPr>
      <w:r w:rsidRPr="006155F6">
        <w:rPr>
          <w:rFonts w:ascii="Poppins" w:hAnsi="Poppins" w:cs="Poppins"/>
          <w:b/>
          <w:bCs/>
        </w:rPr>
        <w:t>Necessidades e desafios:</w:t>
      </w:r>
      <w:r>
        <w:rPr>
          <w:rFonts w:ascii="Poppins Light" w:hAnsi="Poppins Light" w:cs="Poppins Light"/>
          <w:b/>
          <w:bCs/>
        </w:rPr>
        <w:t xml:space="preserve"> </w:t>
      </w:r>
      <w:r w:rsidRPr="00367B68">
        <w:rPr>
          <w:rFonts w:ascii="Poppins Light" w:hAnsi="Poppins Light" w:cs="Poppins Light"/>
        </w:rPr>
        <w:t>Compreendam quais são as necessidades específicas e os desafios que seu público enfrenta</w:t>
      </w:r>
      <w:r w:rsidR="00C626DA">
        <w:rPr>
          <w:rFonts w:ascii="Poppins Light" w:hAnsi="Poppins Light" w:cs="Poppins Light"/>
        </w:rPr>
        <w:t xml:space="preserve"> e </w:t>
      </w:r>
      <w:r w:rsidRPr="00367B68">
        <w:rPr>
          <w:rFonts w:ascii="Poppins Light" w:hAnsi="Poppins Light" w:cs="Poppins Light"/>
        </w:rPr>
        <w:t>que seu projeto pode solucionar.</w:t>
      </w:r>
    </w:p>
    <w:p w14:paraId="6B7D8F1A" w14:textId="1D9E2A67" w:rsidR="00367B68" w:rsidRPr="00367B68" w:rsidRDefault="00367B68" w:rsidP="00F00A94">
      <w:pPr>
        <w:spacing w:after="160" w:line="276" w:lineRule="auto"/>
        <w:ind w:left="1080"/>
        <w:rPr>
          <w:rFonts w:ascii="Poppins Light" w:hAnsi="Poppins Light" w:cs="Poppins Light"/>
        </w:rPr>
      </w:pPr>
      <w:r w:rsidRPr="006155F6">
        <w:rPr>
          <w:rFonts w:ascii="Poppins" w:hAnsi="Poppins" w:cs="Poppins"/>
          <w:b/>
          <w:bCs/>
        </w:rPr>
        <w:t>Dica:</w:t>
      </w:r>
      <w:r w:rsidRPr="00367B68">
        <w:rPr>
          <w:rFonts w:ascii="Poppins Light" w:hAnsi="Poppins Light" w:cs="Poppins Light"/>
        </w:rPr>
        <w:t xml:space="preserve"> Perguntem-se: </w:t>
      </w:r>
      <w:r w:rsidR="00726F86">
        <w:rPr>
          <w:rFonts w:ascii="Poppins Light" w:hAnsi="Poppins Light" w:cs="Poppins Light"/>
        </w:rPr>
        <w:t>“</w:t>
      </w:r>
      <w:r w:rsidRPr="00367B68">
        <w:rPr>
          <w:rFonts w:ascii="Poppins Light" w:hAnsi="Poppins Light" w:cs="Poppins Light"/>
        </w:rPr>
        <w:t>Quais problemas eles têm que o nosso projeto pode resolver?</w:t>
      </w:r>
      <w:r w:rsidR="00726F86">
        <w:rPr>
          <w:rFonts w:ascii="Poppins Light" w:hAnsi="Poppins Light" w:cs="Poppins Light"/>
        </w:rPr>
        <w:t>”</w:t>
      </w:r>
    </w:p>
    <w:p w14:paraId="4AE7DC05" w14:textId="2C866865" w:rsidR="00367B68" w:rsidRPr="00A60A75" w:rsidRDefault="00367B68" w:rsidP="00F00A94">
      <w:pPr>
        <w:spacing w:after="160" w:line="276" w:lineRule="auto"/>
        <w:ind w:left="1080"/>
        <w:rPr>
          <w:rFonts w:ascii="Poppins Light" w:hAnsi="Poppins Light" w:cs="Poppins Light"/>
          <w:color w:val="000000" w:themeColor="text1"/>
        </w:rPr>
      </w:pPr>
      <w:r w:rsidRPr="00A60A75">
        <w:rPr>
          <w:rFonts w:ascii="Poppins Light" w:hAnsi="Poppins Light" w:cs="Poppins Light"/>
          <w:color w:val="000000" w:themeColor="text1"/>
        </w:rPr>
        <w:t xml:space="preserve">Exemplo: </w:t>
      </w:r>
      <w:r w:rsidR="00726F86">
        <w:rPr>
          <w:rFonts w:ascii="Poppins Light" w:hAnsi="Poppins Light" w:cs="Poppins Light"/>
          <w:color w:val="000000" w:themeColor="text1"/>
        </w:rPr>
        <w:t>“</w:t>
      </w:r>
      <w:r w:rsidRPr="00A60A75">
        <w:rPr>
          <w:rFonts w:ascii="Poppins Light" w:hAnsi="Poppins Light" w:cs="Poppins Light"/>
          <w:color w:val="000000" w:themeColor="text1"/>
        </w:rPr>
        <w:t xml:space="preserve">Eles têm dificuldade </w:t>
      </w:r>
      <w:r w:rsidR="00726F86">
        <w:rPr>
          <w:rFonts w:ascii="Poppins Light" w:hAnsi="Poppins Light" w:cs="Poppins Light"/>
          <w:color w:val="000000" w:themeColor="text1"/>
        </w:rPr>
        <w:t>de</w:t>
      </w:r>
      <w:r w:rsidR="00726F86" w:rsidRPr="00A60A75">
        <w:rPr>
          <w:rFonts w:ascii="Poppins Light" w:hAnsi="Poppins Light" w:cs="Poppins Light"/>
          <w:color w:val="000000" w:themeColor="text1"/>
        </w:rPr>
        <w:t xml:space="preserve"> </w:t>
      </w:r>
      <w:r w:rsidRPr="00A60A75">
        <w:rPr>
          <w:rFonts w:ascii="Poppins Light" w:hAnsi="Poppins Light" w:cs="Poppins Light"/>
          <w:color w:val="000000" w:themeColor="text1"/>
        </w:rPr>
        <w:t>encontrar opções sustentáveis em um mercado saturado.</w:t>
      </w:r>
      <w:r w:rsidR="00726F86">
        <w:rPr>
          <w:rFonts w:ascii="Poppins Light" w:hAnsi="Poppins Light" w:cs="Poppins Light"/>
          <w:color w:val="000000" w:themeColor="text1"/>
        </w:rPr>
        <w:t>”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367B68" w:rsidRPr="00367B68" w14:paraId="5C660829" w14:textId="77777777" w:rsidTr="007C615A">
        <w:tc>
          <w:tcPr>
            <w:tcW w:w="8919" w:type="dxa"/>
          </w:tcPr>
          <w:p w14:paraId="69D2F0A0" w14:textId="77777777" w:rsidR="00367B68" w:rsidRPr="00367B68" w:rsidRDefault="00367B68" w:rsidP="007C615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367B68" w:rsidRPr="00367B68" w14:paraId="1A8B2EB0" w14:textId="77777777" w:rsidTr="007C615A">
        <w:tc>
          <w:tcPr>
            <w:tcW w:w="8919" w:type="dxa"/>
          </w:tcPr>
          <w:p w14:paraId="5153E529" w14:textId="77777777" w:rsidR="00367B68" w:rsidRPr="00367B68" w:rsidRDefault="00367B68" w:rsidP="007C615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367B68" w:rsidRPr="00367B68" w14:paraId="30C50904" w14:textId="77777777" w:rsidTr="007C615A">
        <w:tc>
          <w:tcPr>
            <w:tcW w:w="8919" w:type="dxa"/>
          </w:tcPr>
          <w:p w14:paraId="688AD2C7" w14:textId="4FB57668" w:rsidR="00367B68" w:rsidRPr="00367B68" w:rsidRDefault="00B15B48" w:rsidP="007C615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>A comunicação ruim e imprecisa que causa a falta de organização.</w:t>
            </w:r>
          </w:p>
        </w:tc>
      </w:tr>
      <w:tr w:rsidR="00367B68" w:rsidRPr="00367B68" w14:paraId="64DF2404" w14:textId="77777777" w:rsidTr="007C615A">
        <w:tc>
          <w:tcPr>
            <w:tcW w:w="8919" w:type="dxa"/>
          </w:tcPr>
          <w:p w14:paraId="11F7A770" w14:textId="77777777" w:rsidR="00367B68" w:rsidRPr="00367B68" w:rsidRDefault="00367B68" w:rsidP="007C615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13491FE" w14:textId="77777777" w:rsidR="00F854B8" w:rsidRPr="00F854B8" w:rsidRDefault="00F854B8" w:rsidP="00F854B8">
      <w:pPr>
        <w:pStyle w:val="PargrafodaLista"/>
        <w:spacing w:line="276" w:lineRule="auto"/>
        <w:rPr>
          <w:rFonts w:ascii="Poppins Light" w:hAnsi="Poppins Light" w:cs="Poppins Light"/>
        </w:rPr>
      </w:pPr>
    </w:p>
    <w:p w14:paraId="11AEEA30" w14:textId="51FE58B8" w:rsidR="005A5A09" w:rsidRPr="00C626DA" w:rsidRDefault="005A5A09" w:rsidP="00C626DA">
      <w:pPr>
        <w:spacing w:line="276" w:lineRule="auto"/>
        <w:rPr>
          <w:rFonts w:ascii="Poppins Light" w:eastAsia="Arial Unicode MS" w:hAnsi="Poppins Light" w:cs="Poppins Light"/>
          <w:color w:val="000000" w:themeColor="text1"/>
        </w:rPr>
      </w:pPr>
    </w:p>
    <w:sectPr w:rsidR="005A5A09" w:rsidRPr="00C626DA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25ABC" w14:textId="77777777" w:rsidR="00BD4543" w:rsidRDefault="00BD4543">
      <w:r>
        <w:separator/>
      </w:r>
    </w:p>
  </w:endnote>
  <w:endnote w:type="continuationSeparator" w:id="0">
    <w:p w14:paraId="1B562889" w14:textId="77777777" w:rsidR="00BD4543" w:rsidRDefault="00BD4543">
      <w:r>
        <w:continuationSeparator/>
      </w:r>
    </w:p>
  </w:endnote>
  <w:endnote w:type="continuationNotice" w:id="1">
    <w:p w14:paraId="50A4C7B6" w14:textId="77777777" w:rsidR="00BD4543" w:rsidRDefault="00BD45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6E49B688" w14:textId="1F9BEC79" w:rsidR="004F6A15" w:rsidRDefault="004F6A15" w:rsidP="004F6A1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493C75">
              <w:rPr>
                <w:rFonts w:ascii="Poppins" w:hAnsi="Poppins" w:cs="Poppins"/>
                <w:sz w:val="20"/>
                <w:szCs w:val="20"/>
              </w:rPr>
              <w:t>[PMD]ANO2B2S10A</w:t>
            </w:r>
            <w:r>
              <w:rPr>
                <w:rFonts w:ascii="Poppins" w:hAnsi="Poppins" w:cs="Poppins"/>
                <w:sz w:val="20"/>
                <w:szCs w:val="20"/>
              </w:rPr>
              <w:t>2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59BAC" w14:textId="77777777" w:rsidR="00BD4543" w:rsidRDefault="00BD4543">
      <w:r>
        <w:separator/>
      </w:r>
    </w:p>
  </w:footnote>
  <w:footnote w:type="continuationSeparator" w:id="0">
    <w:p w14:paraId="69DCA2E7" w14:textId="77777777" w:rsidR="00BD4543" w:rsidRDefault="00BD4543">
      <w:r>
        <w:continuationSeparator/>
      </w:r>
    </w:p>
  </w:footnote>
  <w:footnote w:type="continuationNotice" w:id="1">
    <w:p w14:paraId="69E9AE7D" w14:textId="77777777" w:rsidR="00BD4543" w:rsidRDefault="00BD45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20222809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2A8C63D" w:rsidR="00814E58" w:rsidRDefault="00814E58" w:rsidP="00E227A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2ADC"/>
    <w:multiLevelType w:val="multilevel"/>
    <w:tmpl w:val="C044A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65BD4"/>
    <w:multiLevelType w:val="multilevel"/>
    <w:tmpl w:val="1E48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95A2C"/>
    <w:multiLevelType w:val="multilevel"/>
    <w:tmpl w:val="81E4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B66B8"/>
    <w:multiLevelType w:val="multilevel"/>
    <w:tmpl w:val="F282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1759D"/>
    <w:multiLevelType w:val="multilevel"/>
    <w:tmpl w:val="7C6476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2D1A01"/>
    <w:multiLevelType w:val="multilevel"/>
    <w:tmpl w:val="487A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3478B6"/>
    <w:multiLevelType w:val="multilevel"/>
    <w:tmpl w:val="7D5E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440771"/>
    <w:multiLevelType w:val="multilevel"/>
    <w:tmpl w:val="7D5E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57D40"/>
    <w:multiLevelType w:val="multilevel"/>
    <w:tmpl w:val="C5D2BC8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9021AB"/>
    <w:multiLevelType w:val="multilevel"/>
    <w:tmpl w:val="F282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E40815"/>
    <w:multiLevelType w:val="multilevel"/>
    <w:tmpl w:val="5928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3"/>
  </w:num>
  <w:num w:numId="2" w16cid:durableId="1115713199">
    <w:abstractNumId w:val="4"/>
  </w:num>
  <w:num w:numId="3" w16cid:durableId="1821843517">
    <w:abstractNumId w:val="14"/>
  </w:num>
  <w:num w:numId="4" w16cid:durableId="1682665340">
    <w:abstractNumId w:val="7"/>
  </w:num>
  <w:num w:numId="5" w16cid:durableId="2142073105">
    <w:abstractNumId w:val="1"/>
  </w:num>
  <w:num w:numId="6" w16cid:durableId="1365863828">
    <w:abstractNumId w:val="9"/>
  </w:num>
  <w:num w:numId="7" w16cid:durableId="1550845086">
    <w:abstractNumId w:val="6"/>
  </w:num>
  <w:num w:numId="8" w16cid:durableId="580220023">
    <w:abstractNumId w:val="10"/>
  </w:num>
  <w:num w:numId="9" w16cid:durableId="1951156924">
    <w:abstractNumId w:val="0"/>
  </w:num>
  <w:num w:numId="10" w16cid:durableId="1704987264">
    <w:abstractNumId w:val="12"/>
  </w:num>
  <w:num w:numId="11" w16cid:durableId="1978414594">
    <w:abstractNumId w:val="5"/>
  </w:num>
  <w:num w:numId="12" w16cid:durableId="1305500500">
    <w:abstractNumId w:val="11"/>
  </w:num>
  <w:num w:numId="13" w16cid:durableId="1373652483">
    <w:abstractNumId w:val="8"/>
  </w:num>
  <w:num w:numId="14" w16cid:durableId="114716053">
    <w:abstractNumId w:val="2"/>
  </w:num>
  <w:num w:numId="15" w16cid:durableId="1323046723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0F1F"/>
    <w:rsid w:val="000278D8"/>
    <w:rsid w:val="00085D1A"/>
    <w:rsid w:val="00093C5A"/>
    <w:rsid w:val="000A41A6"/>
    <w:rsid w:val="000A4E65"/>
    <w:rsid w:val="000C6619"/>
    <w:rsid w:val="000D11A1"/>
    <w:rsid w:val="000F7DE9"/>
    <w:rsid w:val="00123520"/>
    <w:rsid w:val="00124756"/>
    <w:rsid w:val="00152425"/>
    <w:rsid w:val="00160195"/>
    <w:rsid w:val="00161C74"/>
    <w:rsid w:val="00193D09"/>
    <w:rsid w:val="001A2D86"/>
    <w:rsid w:val="001A32C9"/>
    <w:rsid w:val="001B7DFC"/>
    <w:rsid w:val="001C335A"/>
    <w:rsid w:val="001D2E1E"/>
    <w:rsid w:val="001E7BC0"/>
    <w:rsid w:val="002344C7"/>
    <w:rsid w:val="002372B1"/>
    <w:rsid w:val="00252F67"/>
    <w:rsid w:val="002535AC"/>
    <w:rsid w:val="00256D8D"/>
    <w:rsid w:val="0025769C"/>
    <w:rsid w:val="002610A6"/>
    <w:rsid w:val="002632D3"/>
    <w:rsid w:val="00264B6B"/>
    <w:rsid w:val="002B5F8C"/>
    <w:rsid w:val="002C5535"/>
    <w:rsid w:val="002C6EC9"/>
    <w:rsid w:val="002D1A6D"/>
    <w:rsid w:val="002D51E3"/>
    <w:rsid w:val="002E6314"/>
    <w:rsid w:val="003009B4"/>
    <w:rsid w:val="003031BD"/>
    <w:rsid w:val="003206C7"/>
    <w:rsid w:val="00321183"/>
    <w:rsid w:val="003365AE"/>
    <w:rsid w:val="00367B68"/>
    <w:rsid w:val="00367C72"/>
    <w:rsid w:val="003C032E"/>
    <w:rsid w:val="003D71CA"/>
    <w:rsid w:val="004250C5"/>
    <w:rsid w:val="00454835"/>
    <w:rsid w:val="00464B32"/>
    <w:rsid w:val="00491C71"/>
    <w:rsid w:val="004A2C0C"/>
    <w:rsid w:val="004A579D"/>
    <w:rsid w:val="004B66A3"/>
    <w:rsid w:val="004B686A"/>
    <w:rsid w:val="004C7B08"/>
    <w:rsid w:val="004E713D"/>
    <w:rsid w:val="004F210C"/>
    <w:rsid w:val="004F6A15"/>
    <w:rsid w:val="00521ACF"/>
    <w:rsid w:val="0054587F"/>
    <w:rsid w:val="005517B2"/>
    <w:rsid w:val="00555CD1"/>
    <w:rsid w:val="00585F34"/>
    <w:rsid w:val="00596E26"/>
    <w:rsid w:val="005A5A09"/>
    <w:rsid w:val="005E4165"/>
    <w:rsid w:val="005F74BB"/>
    <w:rsid w:val="0060776C"/>
    <w:rsid w:val="006155F6"/>
    <w:rsid w:val="00621046"/>
    <w:rsid w:val="006304EC"/>
    <w:rsid w:val="0063273B"/>
    <w:rsid w:val="006573DD"/>
    <w:rsid w:val="00676B29"/>
    <w:rsid w:val="006B3AE9"/>
    <w:rsid w:val="006D19C8"/>
    <w:rsid w:val="006E082D"/>
    <w:rsid w:val="006E2864"/>
    <w:rsid w:val="006F1EBA"/>
    <w:rsid w:val="0072462D"/>
    <w:rsid w:val="00726F86"/>
    <w:rsid w:val="007334B0"/>
    <w:rsid w:val="0074018C"/>
    <w:rsid w:val="007671B4"/>
    <w:rsid w:val="00773A8C"/>
    <w:rsid w:val="0078262D"/>
    <w:rsid w:val="007B6ABF"/>
    <w:rsid w:val="00814E58"/>
    <w:rsid w:val="00831E93"/>
    <w:rsid w:val="0083474B"/>
    <w:rsid w:val="0084086A"/>
    <w:rsid w:val="00841D59"/>
    <w:rsid w:val="00842E5F"/>
    <w:rsid w:val="00844DF0"/>
    <w:rsid w:val="00851368"/>
    <w:rsid w:val="00853A8B"/>
    <w:rsid w:val="008925A9"/>
    <w:rsid w:val="008B4C24"/>
    <w:rsid w:val="008F775A"/>
    <w:rsid w:val="00911204"/>
    <w:rsid w:val="00921DB2"/>
    <w:rsid w:val="0092769D"/>
    <w:rsid w:val="00966015"/>
    <w:rsid w:val="00985DAD"/>
    <w:rsid w:val="009A4C41"/>
    <w:rsid w:val="009B33B6"/>
    <w:rsid w:val="009E0E41"/>
    <w:rsid w:val="00A21653"/>
    <w:rsid w:val="00A35F34"/>
    <w:rsid w:val="00A60A75"/>
    <w:rsid w:val="00AA60A0"/>
    <w:rsid w:val="00AC0A56"/>
    <w:rsid w:val="00AD78A6"/>
    <w:rsid w:val="00B0437A"/>
    <w:rsid w:val="00B10A06"/>
    <w:rsid w:val="00B15B48"/>
    <w:rsid w:val="00B45591"/>
    <w:rsid w:val="00B73666"/>
    <w:rsid w:val="00BA6A76"/>
    <w:rsid w:val="00BD4543"/>
    <w:rsid w:val="00BD4892"/>
    <w:rsid w:val="00BD70F3"/>
    <w:rsid w:val="00BF116E"/>
    <w:rsid w:val="00C12E4A"/>
    <w:rsid w:val="00C42339"/>
    <w:rsid w:val="00C4723D"/>
    <w:rsid w:val="00C6070E"/>
    <w:rsid w:val="00C626DA"/>
    <w:rsid w:val="00C62CE1"/>
    <w:rsid w:val="00CA4523"/>
    <w:rsid w:val="00CC2A45"/>
    <w:rsid w:val="00CF76E4"/>
    <w:rsid w:val="00D038AF"/>
    <w:rsid w:val="00D03B93"/>
    <w:rsid w:val="00D05B9C"/>
    <w:rsid w:val="00D2566E"/>
    <w:rsid w:val="00D553AB"/>
    <w:rsid w:val="00D55D74"/>
    <w:rsid w:val="00D61A8F"/>
    <w:rsid w:val="00D97444"/>
    <w:rsid w:val="00DD5204"/>
    <w:rsid w:val="00DE0C0D"/>
    <w:rsid w:val="00E10D86"/>
    <w:rsid w:val="00E227A8"/>
    <w:rsid w:val="00E26DDD"/>
    <w:rsid w:val="00E400A6"/>
    <w:rsid w:val="00E71901"/>
    <w:rsid w:val="00E73E76"/>
    <w:rsid w:val="00E77AF3"/>
    <w:rsid w:val="00EA3B37"/>
    <w:rsid w:val="00EC238D"/>
    <w:rsid w:val="00EF47B1"/>
    <w:rsid w:val="00EF4AFE"/>
    <w:rsid w:val="00F00A94"/>
    <w:rsid w:val="00F044D7"/>
    <w:rsid w:val="00F15F8A"/>
    <w:rsid w:val="00F41040"/>
    <w:rsid w:val="00F41B17"/>
    <w:rsid w:val="00F472E5"/>
    <w:rsid w:val="00F51FEF"/>
    <w:rsid w:val="00F52AA0"/>
    <w:rsid w:val="00F57059"/>
    <w:rsid w:val="00F64B73"/>
    <w:rsid w:val="00F73522"/>
    <w:rsid w:val="00F74551"/>
    <w:rsid w:val="00F854B8"/>
    <w:rsid w:val="00FA12B4"/>
    <w:rsid w:val="00FD7F1E"/>
    <w:rsid w:val="00FF3340"/>
    <w:rsid w:val="00FF3ECB"/>
    <w:rsid w:val="6B43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A7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link w:val="Ttulo9Char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character" w:customStyle="1" w:styleId="Ttulo9Char">
    <w:name w:val="Título 9 Char"/>
    <w:basedOn w:val="Fontepargpadro"/>
    <w:link w:val="Ttulo9"/>
    <w:rsid w:val="00E26DDD"/>
    <w:rPr>
      <w:rFonts w:ascii="Comic Sans MS" w:hAnsi="Comic Sans MS"/>
      <w:b/>
      <w:sz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  <Curso xmlns="aacb3b2f-5927-4b98-82b1-fea2b4072a87" xsi:nil="true"/>
    <Semana xmlns="aacb3b2f-5927-4b98-82b1-fea2b4072a87" xsi:nil="true"/>
    <Ano xmlns="aacb3b2f-5927-4b98-82b1-fea2b4072a8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8" ma:contentTypeDescription="Crie um novo documento." ma:contentTypeScope="" ma:versionID="4a43562f0951836659c836b04acf3ff5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03b1973da2e891d21f14d8bb65aba6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  <xsd:element ref="ns2:Curso" minOccurs="0"/>
                <xsd:element ref="ns2:Semana" minOccurs="0"/>
                <xsd:element ref="ns2:A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Curso" ma:index="22" nillable="true" ma:displayName="Curso" ma:format="Dropdown" ma:internalName="Curso">
      <xsd:simpleType>
        <xsd:restriction base="dms:Text">
          <xsd:maxLength value="255"/>
        </xsd:restriction>
      </xsd:simpleType>
    </xsd:element>
    <xsd:element name="Semana" ma:index="23" nillable="true" ma:displayName="Semana" ma:format="Dropdown" ma:internalName="Semana">
      <xsd:simpleType>
        <xsd:restriction base="dms:Text">
          <xsd:maxLength value="255"/>
        </xsd:restriction>
      </xsd:simpleType>
    </xsd:element>
    <xsd:element name="Ano" ma:index="24" nillable="true" ma:displayName="Ano" ma:format="Dropdown" ma:internalName="A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1E6B546A-CCC6-4BCD-984A-131E318D4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5</TotalTime>
  <Pages>5</Pages>
  <Words>468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Douglas Kukeran Dos Santos</cp:lastModifiedBy>
  <cp:revision>2</cp:revision>
  <cp:lastPrinted>2006-08-31T06:40:00Z</cp:lastPrinted>
  <dcterms:created xsi:type="dcterms:W3CDTF">2025-05-12T11:29:00Z</dcterms:created>
  <dcterms:modified xsi:type="dcterms:W3CDTF">2025-05-12T11:29:00Z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