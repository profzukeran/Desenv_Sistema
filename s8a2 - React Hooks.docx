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11BB3" w14:textId="129F3893" w:rsidR="00E227A8" w:rsidRPr="00454835" w:rsidRDefault="5554B8F4" w:rsidP="5554B8F4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5554B8F4">
        <w:rPr>
          <w:rFonts w:ascii="Poppins" w:hAnsi="Poppins" w:cs="Poppins"/>
        </w:rPr>
        <w:t>Roteiro de Atividade 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617EA2A4" w14:textId="77777777" w:rsidR="00E6016A" w:rsidRPr="00814E58" w:rsidRDefault="00E6016A" w:rsidP="00E6016A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Nome: </w:t>
      </w:r>
      <w:r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197B08E2" w14:textId="71E60765" w:rsidR="00E103B1" w:rsidRDefault="006703F8" w:rsidP="004876F6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>Atividade</w:t>
      </w:r>
      <w:r w:rsidR="000D596E">
        <w:rPr>
          <w:rFonts w:ascii="Poppins" w:hAnsi="Poppins" w:cs="Poppins"/>
          <w:b/>
          <w:bCs/>
          <w:noProof/>
          <w:sz w:val="32"/>
          <w:szCs w:val="32"/>
        </w:rPr>
        <w:t xml:space="preserve">: </w:t>
      </w:r>
      <w:r w:rsidR="00791226" w:rsidRPr="00791226">
        <w:rPr>
          <w:rFonts w:ascii="Poppins" w:hAnsi="Poppins" w:cs="Poppins"/>
          <w:b/>
          <w:bCs/>
          <w:noProof/>
          <w:sz w:val="32"/>
          <w:szCs w:val="32"/>
        </w:rPr>
        <w:t>UserTracker</w:t>
      </w:r>
      <w:r w:rsidR="00081E2E">
        <w:rPr>
          <w:rFonts w:ascii="Poppins" w:hAnsi="Poppins" w:cs="Poppins"/>
          <w:b/>
          <w:bCs/>
          <w:noProof/>
          <w:sz w:val="32"/>
          <w:szCs w:val="32"/>
        </w:rPr>
        <w:t xml:space="preserve"> – </w:t>
      </w:r>
      <w:r w:rsidR="00791226" w:rsidRPr="00791226">
        <w:rPr>
          <w:rFonts w:ascii="Poppins" w:hAnsi="Poppins" w:cs="Poppins"/>
          <w:b/>
          <w:bCs/>
          <w:noProof/>
          <w:sz w:val="32"/>
          <w:szCs w:val="32"/>
        </w:rPr>
        <w:t>Ciclo de Vida de Componentes React</w:t>
      </w:r>
    </w:p>
    <w:p w14:paraId="65C9BFBC" w14:textId="77777777" w:rsidR="00791226" w:rsidRDefault="00791226" w:rsidP="00921A7B">
      <w:pPr>
        <w:spacing w:line="276" w:lineRule="auto"/>
        <w:rPr>
          <w:rFonts w:ascii="Poppins Light" w:hAnsi="Poppins Light" w:cs="Poppins Light"/>
          <w:noProof/>
        </w:rPr>
      </w:pPr>
    </w:p>
    <w:p w14:paraId="4AC8B703" w14:textId="36ECBBEF" w:rsidR="00791226" w:rsidRPr="00791226" w:rsidRDefault="00791226" w:rsidP="00791226">
      <w:pPr>
        <w:spacing w:line="276" w:lineRule="auto"/>
        <w:rPr>
          <w:rFonts w:ascii="Poppins Light" w:hAnsi="Poppins Light" w:cs="Poppins Light"/>
          <w:noProof/>
        </w:rPr>
      </w:pPr>
      <w:r w:rsidRPr="00791226">
        <w:rPr>
          <w:rFonts w:ascii="Poppins Light" w:hAnsi="Poppins Light" w:cs="Poppins Light"/>
          <w:noProof/>
        </w:rPr>
        <w:t>Você é responsável por desenvolver um painel de controle para uma aplicação web que monitora a atividade de usuários em tempo real. Neste painel, você precisa implementar um componente React que exibe a lista de usuários on</w:t>
      </w:r>
      <w:r w:rsidR="00081E2E">
        <w:rPr>
          <w:rFonts w:ascii="Poppins Light" w:hAnsi="Poppins Light" w:cs="Poppins Light"/>
          <w:noProof/>
        </w:rPr>
        <w:t>-</w:t>
      </w:r>
      <w:r w:rsidRPr="00791226">
        <w:rPr>
          <w:rFonts w:ascii="Poppins Light" w:hAnsi="Poppins Light" w:cs="Poppins Light"/>
          <w:noProof/>
        </w:rPr>
        <w:t>line.</w:t>
      </w:r>
    </w:p>
    <w:p w14:paraId="63ABE255" w14:textId="3662CC09" w:rsidR="00791226" w:rsidRDefault="00791226" w:rsidP="00921A7B">
      <w:pPr>
        <w:spacing w:line="276" w:lineRule="auto"/>
        <w:rPr>
          <w:rFonts w:ascii="Poppins Light" w:hAnsi="Poppins Light" w:cs="Poppins Light"/>
          <w:noProof/>
        </w:rPr>
      </w:pPr>
      <w:r w:rsidRPr="00791226">
        <w:rPr>
          <w:rFonts w:ascii="Poppins Light" w:hAnsi="Poppins Light" w:cs="Poppins Light"/>
          <w:noProof/>
        </w:rPr>
        <w:t xml:space="preserve">Crie um projeto em React chamado </w:t>
      </w:r>
      <w:r w:rsidR="00081E2E">
        <w:rPr>
          <w:rFonts w:ascii="Poppins Light" w:hAnsi="Poppins Light" w:cs="Poppins Light"/>
          <w:b/>
          <w:bCs/>
          <w:noProof/>
        </w:rPr>
        <w:t>“</w:t>
      </w:r>
      <w:r w:rsidRPr="00791226">
        <w:rPr>
          <w:rFonts w:ascii="Poppins Light" w:hAnsi="Poppins Light" w:cs="Poppins Light"/>
          <w:b/>
          <w:bCs/>
          <w:noProof/>
        </w:rPr>
        <w:t>UserTracker</w:t>
      </w:r>
      <w:r w:rsidR="00081E2E">
        <w:rPr>
          <w:rFonts w:ascii="Poppins Light" w:hAnsi="Poppins Light" w:cs="Poppins Light"/>
          <w:b/>
          <w:bCs/>
          <w:noProof/>
        </w:rPr>
        <w:t>”</w:t>
      </w:r>
      <w:r w:rsidRPr="00791226">
        <w:rPr>
          <w:rFonts w:ascii="Poppins Light" w:hAnsi="Poppins Light" w:cs="Poppins Light"/>
          <w:noProof/>
        </w:rPr>
        <w:t xml:space="preserve"> que simule o monitoramento de usuários em tempo real. Neste projeto, você implementar</w:t>
      </w:r>
      <w:r w:rsidR="00081E2E">
        <w:rPr>
          <w:rFonts w:ascii="Poppins Light" w:hAnsi="Poppins Light" w:cs="Poppins Light"/>
          <w:noProof/>
        </w:rPr>
        <w:t>á</w:t>
      </w:r>
      <w:r w:rsidRPr="00791226">
        <w:rPr>
          <w:rFonts w:ascii="Poppins Light" w:hAnsi="Poppins Light" w:cs="Poppins Light"/>
          <w:noProof/>
        </w:rPr>
        <w:t xml:space="preserve"> um componente que exibe a lista de usuários on</w:t>
      </w:r>
      <w:r w:rsidR="00081E2E">
        <w:rPr>
          <w:rFonts w:ascii="Poppins Light" w:hAnsi="Poppins Light" w:cs="Poppins Light"/>
          <w:noProof/>
        </w:rPr>
        <w:t>-</w:t>
      </w:r>
      <w:r w:rsidRPr="00791226">
        <w:rPr>
          <w:rFonts w:ascii="Poppins Light" w:hAnsi="Poppins Light" w:cs="Poppins Light"/>
          <w:noProof/>
        </w:rPr>
        <w:t>line, atualiza essa lista sempre que um novo usuário se conecta e limpa os dados de conexão quando o componente é desmontado.</w:t>
      </w:r>
    </w:p>
    <w:p w14:paraId="263A386C" w14:textId="77777777" w:rsidR="00791226" w:rsidRPr="00791226" w:rsidRDefault="00791226" w:rsidP="00791226">
      <w:pPr>
        <w:spacing w:line="276" w:lineRule="auto"/>
        <w:rPr>
          <w:rFonts w:ascii="Poppins Light" w:hAnsi="Poppins Light" w:cs="Poppins Light"/>
          <w:b/>
          <w:bCs/>
          <w:noProof/>
        </w:rPr>
      </w:pPr>
      <w:r w:rsidRPr="00791226">
        <w:rPr>
          <w:rFonts w:ascii="Poppins Light" w:hAnsi="Poppins Light" w:cs="Poppins Light"/>
          <w:b/>
          <w:bCs/>
          <w:noProof/>
        </w:rPr>
        <w:t>Requisitos:</w:t>
      </w:r>
    </w:p>
    <w:p w14:paraId="2293449A" w14:textId="073A3304" w:rsidR="00791226" w:rsidRPr="00791226" w:rsidRDefault="00791226" w:rsidP="00D72ACE">
      <w:pPr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 w:rsidRPr="00791226">
        <w:rPr>
          <w:rFonts w:ascii="Poppins Light" w:hAnsi="Poppins Light" w:cs="Poppins Light"/>
          <w:b/>
          <w:bCs/>
          <w:noProof/>
        </w:rPr>
        <w:t>ComponentDidMount:</w:t>
      </w:r>
      <w:r w:rsidRPr="00791226">
        <w:rPr>
          <w:rFonts w:ascii="Poppins Light" w:hAnsi="Poppins Light" w:cs="Poppins Light"/>
          <w:noProof/>
        </w:rPr>
        <w:t xml:space="preserve"> </w:t>
      </w:r>
      <w:r w:rsidR="00081E2E">
        <w:rPr>
          <w:rFonts w:ascii="Poppins Light" w:hAnsi="Poppins Light" w:cs="Poppins Light"/>
          <w:noProof/>
        </w:rPr>
        <w:t>c</w:t>
      </w:r>
      <w:r w:rsidRPr="00791226">
        <w:rPr>
          <w:rFonts w:ascii="Poppins Light" w:hAnsi="Poppins Light" w:cs="Poppins Light"/>
          <w:noProof/>
        </w:rPr>
        <w:t>arregue a lista de usuários conectados ao montar o componente.</w:t>
      </w:r>
    </w:p>
    <w:p w14:paraId="06BB98B9" w14:textId="5EC3C757" w:rsidR="00791226" w:rsidRPr="00791226" w:rsidRDefault="00791226" w:rsidP="00D72ACE">
      <w:pPr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 w:rsidRPr="00791226">
        <w:rPr>
          <w:rFonts w:ascii="Poppins Light" w:hAnsi="Poppins Light" w:cs="Poppins Light"/>
          <w:b/>
          <w:bCs/>
          <w:noProof/>
        </w:rPr>
        <w:t>ComponentDidUpdate:</w:t>
      </w:r>
      <w:r w:rsidRPr="00791226">
        <w:rPr>
          <w:rFonts w:ascii="Poppins Light" w:hAnsi="Poppins Light" w:cs="Poppins Light"/>
          <w:noProof/>
        </w:rPr>
        <w:t xml:space="preserve"> </w:t>
      </w:r>
      <w:r w:rsidR="00081E2E">
        <w:rPr>
          <w:rFonts w:ascii="Poppins Light" w:hAnsi="Poppins Light" w:cs="Poppins Light"/>
          <w:noProof/>
        </w:rPr>
        <w:t>a</w:t>
      </w:r>
      <w:r w:rsidRPr="00791226">
        <w:rPr>
          <w:rFonts w:ascii="Poppins Light" w:hAnsi="Poppins Light" w:cs="Poppins Light"/>
          <w:noProof/>
        </w:rPr>
        <w:t>tualize a lista de usuários conectados sempre que houver uma mudança nos dados de conexão.</w:t>
      </w:r>
    </w:p>
    <w:p w14:paraId="65DE9D56" w14:textId="17C338DD" w:rsidR="00791226" w:rsidRPr="00791226" w:rsidRDefault="00791226" w:rsidP="00D72ACE">
      <w:pPr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 w:rsidRPr="00791226">
        <w:rPr>
          <w:rFonts w:ascii="Poppins Light" w:hAnsi="Poppins Light" w:cs="Poppins Light"/>
          <w:b/>
          <w:bCs/>
          <w:noProof/>
        </w:rPr>
        <w:t>ComponentWillUnmount:</w:t>
      </w:r>
      <w:r w:rsidRPr="00791226">
        <w:rPr>
          <w:rFonts w:ascii="Poppins Light" w:hAnsi="Poppins Light" w:cs="Poppins Light"/>
          <w:noProof/>
        </w:rPr>
        <w:t xml:space="preserve"> </w:t>
      </w:r>
      <w:r w:rsidR="00081E2E">
        <w:rPr>
          <w:rFonts w:ascii="Poppins Light" w:hAnsi="Poppins Light" w:cs="Poppins Light"/>
          <w:noProof/>
        </w:rPr>
        <w:t>l</w:t>
      </w:r>
      <w:r w:rsidRPr="00791226">
        <w:rPr>
          <w:rFonts w:ascii="Poppins Light" w:hAnsi="Poppins Light" w:cs="Poppins Light"/>
          <w:noProof/>
        </w:rPr>
        <w:t>impe os dados e desconecte os usuários quando o componente for desmontado.</w:t>
      </w:r>
    </w:p>
    <w:p w14:paraId="0010EFCA" w14:textId="58A7AD2F" w:rsidR="00791226" w:rsidRPr="00791226" w:rsidRDefault="00791226" w:rsidP="00791226">
      <w:pPr>
        <w:spacing w:line="276" w:lineRule="auto"/>
        <w:rPr>
          <w:rFonts w:ascii="Poppins Light" w:hAnsi="Poppins Light" w:cs="Poppins Light"/>
          <w:b/>
          <w:bCs/>
          <w:noProof/>
        </w:rPr>
      </w:pPr>
      <w:r w:rsidRPr="00791226">
        <w:rPr>
          <w:rFonts w:ascii="Poppins Light" w:hAnsi="Poppins Light" w:cs="Poppins Light"/>
          <w:b/>
          <w:bCs/>
          <w:noProof/>
        </w:rPr>
        <w:t xml:space="preserve">Tutorial: Implementação do Projeto </w:t>
      </w:r>
      <w:r w:rsidR="00081E2E">
        <w:rPr>
          <w:rFonts w:ascii="Poppins Light" w:hAnsi="Poppins Light" w:cs="Poppins Light"/>
          <w:b/>
          <w:bCs/>
          <w:noProof/>
        </w:rPr>
        <w:t>“</w:t>
      </w:r>
      <w:r w:rsidRPr="00791226">
        <w:rPr>
          <w:rFonts w:ascii="Poppins Light" w:hAnsi="Poppins Light" w:cs="Poppins Light"/>
          <w:b/>
          <w:bCs/>
          <w:noProof/>
        </w:rPr>
        <w:t>UserTracker</w:t>
      </w:r>
      <w:r w:rsidR="00081E2E">
        <w:rPr>
          <w:rFonts w:ascii="Poppins Light" w:hAnsi="Poppins Light" w:cs="Poppins Light"/>
          <w:b/>
          <w:bCs/>
          <w:noProof/>
        </w:rPr>
        <w:t>”</w:t>
      </w:r>
    </w:p>
    <w:p w14:paraId="24CBCA10" w14:textId="77777777" w:rsidR="00791226" w:rsidRPr="00791226" w:rsidRDefault="00791226" w:rsidP="00791226">
      <w:pPr>
        <w:spacing w:line="276" w:lineRule="auto"/>
        <w:rPr>
          <w:rFonts w:ascii="Poppins Light" w:hAnsi="Poppins Light" w:cs="Poppins Light"/>
          <w:b/>
          <w:bCs/>
          <w:noProof/>
        </w:rPr>
      </w:pPr>
      <w:r w:rsidRPr="00791226">
        <w:rPr>
          <w:rFonts w:ascii="Poppins Light" w:hAnsi="Poppins Light" w:cs="Poppins Light"/>
          <w:b/>
          <w:bCs/>
          <w:noProof/>
        </w:rPr>
        <w:t xml:space="preserve">Passo 1: </w:t>
      </w:r>
      <w:r w:rsidRPr="00CA2B44">
        <w:rPr>
          <w:rFonts w:ascii="Poppins Light" w:hAnsi="Poppins Light" w:cs="Poppins Light"/>
          <w:b/>
          <w:bCs/>
          <w:i/>
          <w:iCs/>
          <w:noProof/>
        </w:rPr>
        <w:t>Setup</w:t>
      </w:r>
      <w:r w:rsidRPr="00791226">
        <w:rPr>
          <w:rFonts w:ascii="Poppins Light" w:hAnsi="Poppins Light" w:cs="Poppins Light"/>
          <w:b/>
          <w:bCs/>
          <w:noProof/>
        </w:rPr>
        <w:t xml:space="preserve"> do Projeto</w:t>
      </w:r>
    </w:p>
    <w:p w14:paraId="39138BB3" w14:textId="77777777" w:rsidR="00791226" w:rsidRPr="00791226" w:rsidRDefault="00791226" w:rsidP="00791226">
      <w:pPr>
        <w:spacing w:line="276" w:lineRule="auto"/>
        <w:ind w:left="720"/>
        <w:rPr>
          <w:rFonts w:ascii="Poppins Light" w:hAnsi="Poppins Light" w:cs="Poppins Light"/>
          <w:noProof/>
        </w:rPr>
      </w:pPr>
      <w:r w:rsidRPr="00791226">
        <w:rPr>
          <w:rFonts w:ascii="Poppins Light" w:hAnsi="Poppins Light" w:cs="Poppins Light"/>
          <w:noProof/>
        </w:rPr>
        <w:t>Abra o terminal e crie um novo projeto React:</w:t>
      </w:r>
    </w:p>
    <w:p w14:paraId="0A09E088" w14:textId="776F1097" w:rsidR="00791226" w:rsidRDefault="00791226" w:rsidP="00791226">
      <w:pPr>
        <w:spacing w:line="276" w:lineRule="auto"/>
        <w:ind w:firstLine="708"/>
        <w:rPr>
          <w:rFonts w:ascii="Poppins Light" w:hAnsi="Poppins Light" w:cs="Poppins Light"/>
          <w:noProof/>
        </w:rPr>
      </w:pPr>
      <w:r w:rsidRPr="00791226">
        <w:rPr>
          <w:rFonts w:ascii="Poppins Light" w:hAnsi="Poppins Light" w:cs="Poppins Light"/>
          <w:noProof/>
        </w:rPr>
        <w:t>npx create-react-app user-tracker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7E00CC" w:rsidRPr="00814E58" w14:paraId="14057F1C" w14:textId="77777777" w:rsidTr="004A4CC3">
        <w:tc>
          <w:tcPr>
            <w:tcW w:w="8919" w:type="dxa"/>
          </w:tcPr>
          <w:p w14:paraId="5CCD0CDF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>Navegue até a pasta do projeto:</w:t>
            </w:r>
          </w:p>
          <w:p w14:paraId="2376C403" w14:textId="13474DC3" w:rsidR="007E00CC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>cd user-tracker</w:t>
            </w:r>
          </w:p>
          <w:p w14:paraId="0A2F09D3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>Abra o projeto no seu editor de código favorito (por exemplo, VSCode):</w:t>
            </w:r>
          </w:p>
          <w:p w14:paraId="270DEC81" w14:textId="33ABC003" w:rsid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>code.</w:t>
            </w:r>
          </w:p>
          <w:p w14:paraId="2F3C37F9" w14:textId="77777777" w:rsidR="009834BB" w:rsidRDefault="009834BB" w:rsidP="00791226">
            <w:pPr>
              <w:rPr>
                <w:rFonts w:ascii="Poppins Light" w:hAnsi="Poppins Light" w:cs="Poppins Light"/>
                <w:noProof/>
              </w:rPr>
            </w:pPr>
          </w:p>
          <w:p w14:paraId="6DC1A587" w14:textId="77777777" w:rsidR="00791226" w:rsidRPr="00791226" w:rsidRDefault="00791226" w:rsidP="00791226">
            <w:pPr>
              <w:rPr>
                <w:rFonts w:ascii="Poppins Light" w:hAnsi="Poppins Light" w:cs="Poppins Light"/>
                <w:b/>
                <w:bCs/>
                <w:noProof/>
              </w:rPr>
            </w:pPr>
            <w:r w:rsidRPr="00791226">
              <w:rPr>
                <w:rFonts w:ascii="Poppins Light" w:hAnsi="Poppins Light" w:cs="Poppins Light"/>
                <w:b/>
                <w:bCs/>
                <w:noProof/>
              </w:rPr>
              <w:t>Passo 2: Criação do Componente Principal</w:t>
            </w:r>
          </w:p>
          <w:p w14:paraId="38F8243B" w14:textId="77777777" w:rsidR="00791226" w:rsidRPr="00791226" w:rsidRDefault="00791226" w:rsidP="00791226">
            <w:pPr>
              <w:ind w:left="720"/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>Dentro da pasta src, crie um novo arquivo chamado UserList.js.</w:t>
            </w:r>
          </w:p>
          <w:p w14:paraId="2292AC66" w14:textId="09E2AC1D" w:rsidR="00791226" w:rsidRPr="00791226" w:rsidRDefault="00791226" w:rsidP="00791226">
            <w:pPr>
              <w:ind w:left="720"/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 xml:space="preserve">No UserList.js, importe </w:t>
            </w:r>
            <w:r w:rsidR="00081E2E">
              <w:rPr>
                <w:rFonts w:ascii="Poppins Light" w:hAnsi="Poppins Light" w:cs="Poppins Light"/>
                <w:noProof/>
              </w:rPr>
              <w:t xml:space="preserve">o </w:t>
            </w:r>
            <w:r w:rsidRPr="00791226">
              <w:rPr>
                <w:rFonts w:ascii="Poppins Light" w:hAnsi="Poppins Light" w:cs="Poppins Light"/>
                <w:noProof/>
              </w:rPr>
              <w:t>React e defina a classe do componente</w:t>
            </w:r>
            <w:r>
              <w:rPr>
                <w:rFonts w:ascii="Poppins Light" w:hAnsi="Poppins Light" w:cs="Poppins Light"/>
                <w:noProof/>
              </w:rPr>
              <w:t xml:space="preserve"> dessa forma:</w:t>
            </w:r>
          </w:p>
          <w:p w14:paraId="7F5C9E7C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>import React, { Component } from 'react';</w:t>
            </w:r>
          </w:p>
          <w:p w14:paraId="1F38FE06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</w:p>
          <w:p w14:paraId="6875F322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>class UserList extends Component {</w:t>
            </w:r>
          </w:p>
          <w:p w14:paraId="0FFD6015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 xml:space="preserve">    constructor(props) {</w:t>
            </w:r>
          </w:p>
          <w:p w14:paraId="065BBB5B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 xml:space="preserve">        super(props);</w:t>
            </w:r>
          </w:p>
          <w:p w14:paraId="082F4E9B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 xml:space="preserve">        this.state = {</w:t>
            </w:r>
          </w:p>
          <w:p w14:paraId="19E73ACC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 xml:space="preserve">            users: []  // Inicializa a lista de usuários como um array vazio</w:t>
            </w:r>
          </w:p>
          <w:p w14:paraId="56C75736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 xml:space="preserve">        };</w:t>
            </w:r>
          </w:p>
          <w:p w14:paraId="386987D0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 xml:space="preserve">    }</w:t>
            </w:r>
          </w:p>
          <w:p w14:paraId="438BFE32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</w:p>
          <w:p w14:paraId="6CA39083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 xml:space="preserve">    // Simula a obtenção de dados de usuários ao montar o componente</w:t>
            </w:r>
          </w:p>
          <w:p w14:paraId="59EBF550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 xml:space="preserve">    componentDidMount() {</w:t>
            </w:r>
          </w:p>
          <w:p w14:paraId="4C2EE47D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 xml:space="preserve">        this.setState({ users: ['Alice', 'Bob', 'Charlie'] });</w:t>
            </w:r>
          </w:p>
          <w:p w14:paraId="3E0074DD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 xml:space="preserve">    }</w:t>
            </w:r>
          </w:p>
          <w:p w14:paraId="329019E1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</w:p>
          <w:p w14:paraId="5D3D8D2D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 xml:space="preserve">    // Atualiza a lista de usuários ao receber novos dados (simulado)</w:t>
            </w:r>
          </w:p>
          <w:p w14:paraId="1D5DD948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 xml:space="preserve">    componentDidUpdate(prevProps, prevState) {</w:t>
            </w:r>
          </w:p>
          <w:p w14:paraId="34656225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 xml:space="preserve">        if (prevState.users !== this.state.users) {</w:t>
            </w:r>
          </w:p>
          <w:p w14:paraId="3072E7C1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 xml:space="preserve">            console.log('Usuários atualizados:', this.state.users);</w:t>
            </w:r>
          </w:p>
          <w:p w14:paraId="4331A770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 xml:space="preserve">        }</w:t>
            </w:r>
          </w:p>
          <w:p w14:paraId="62F142BC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 xml:space="preserve">    }</w:t>
            </w:r>
          </w:p>
          <w:p w14:paraId="5C9A1856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</w:p>
          <w:p w14:paraId="1EA4869E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 xml:space="preserve">    // Limpa dados ao desmontar o componente</w:t>
            </w:r>
          </w:p>
          <w:p w14:paraId="28CD1A0A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 xml:space="preserve">    componentWillUnmount() {</w:t>
            </w:r>
          </w:p>
          <w:p w14:paraId="5F6CC5C7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 xml:space="preserve">        console.log('Desmontando componente, limpando dados...');</w:t>
            </w:r>
          </w:p>
          <w:p w14:paraId="6AEC3C75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 xml:space="preserve">    }</w:t>
            </w:r>
          </w:p>
          <w:p w14:paraId="03D83431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</w:p>
          <w:p w14:paraId="1856EDA1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 xml:space="preserve">    render() {</w:t>
            </w:r>
          </w:p>
          <w:p w14:paraId="59E70B4F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 xml:space="preserve">        return (</w:t>
            </w:r>
          </w:p>
          <w:p w14:paraId="0FA9BD07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 xml:space="preserve">            &lt;div&gt;</w:t>
            </w:r>
          </w:p>
          <w:p w14:paraId="7DC57B86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 xml:space="preserve">                &lt;h1&gt;Usuários Online:&lt;/h1&gt;</w:t>
            </w:r>
          </w:p>
          <w:p w14:paraId="1C20B68C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 xml:space="preserve">                &lt;ul&gt;</w:t>
            </w:r>
          </w:p>
          <w:p w14:paraId="2E07DDDF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lastRenderedPageBreak/>
              <w:t xml:space="preserve">                    {this.state.users.map((user, index) =&gt; (</w:t>
            </w:r>
          </w:p>
          <w:p w14:paraId="7ED772A6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 xml:space="preserve">                        &lt;li key={index}&gt;{user}&lt;/li&gt;</w:t>
            </w:r>
          </w:p>
          <w:p w14:paraId="2A5644D0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 xml:space="preserve">                    ))}</w:t>
            </w:r>
          </w:p>
          <w:p w14:paraId="4A9AB8CD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 xml:space="preserve">                &lt;/ul&gt;</w:t>
            </w:r>
          </w:p>
          <w:p w14:paraId="2CB07720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 xml:space="preserve">            &lt;/div&gt;</w:t>
            </w:r>
          </w:p>
          <w:p w14:paraId="08D6DAA0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 xml:space="preserve">        );</w:t>
            </w:r>
          </w:p>
          <w:p w14:paraId="358DD0FE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 xml:space="preserve">    }</w:t>
            </w:r>
          </w:p>
          <w:p w14:paraId="1C9761D7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>}</w:t>
            </w:r>
          </w:p>
          <w:p w14:paraId="7691261B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</w:p>
          <w:p w14:paraId="10B2F7B1" w14:textId="3CD50A0F" w:rsid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>export default UserList;</w:t>
            </w:r>
          </w:p>
          <w:p w14:paraId="2B562112" w14:textId="77777777" w:rsid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</w:p>
          <w:p w14:paraId="71415553" w14:textId="77777777" w:rsidR="00791226" w:rsidRPr="00791226" w:rsidRDefault="00791226" w:rsidP="00791226">
            <w:pPr>
              <w:rPr>
                <w:rFonts w:ascii="Poppins Light" w:hAnsi="Poppins Light" w:cs="Poppins Light"/>
                <w:b/>
                <w:bCs/>
                <w:noProof/>
              </w:rPr>
            </w:pPr>
            <w:r w:rsidRPr="00791226">
              <w:rPr>
                <w:rFonts w:ascii="Poppins Light" w:hAnsi="Poppins Light" w:cs="Poppins Light"/>
                <w:b/>
                <w:bCs/>
                <w:noProof/>
              </w:rPr>
              <w:t>Passo 3: Implementação do Componente no App Principal</w:t>
            </w:r>
          </w:p>
          <w:p w14:paraId="5E83AEDA" w14:textId="77777777" w:rsid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</w:p>
          <w:p w14:paraId="7F5D8E19" w14:textId="4A815416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>No arquivo src/App.js, substitua o conteúdo com o código abaixo para importar e usar o componente UserList:</w:t>
            </w:r>
          </w:p>
          <w:p w14:paraId="329D93B5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>import React from 'react';</w:t>
            </w:r>
          </w:p>
          <w:p w14:paraId="6238488A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>import './App.css';</w:t>
            </w:r>
          </w:p>
          <w:p w14:paraId="2443C268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>import UserList from './UserList';</w:t>
            </w:r>
          </w:p>
          <w:p w14:paraId="5685D550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</w:p>
          <w:p w14:paraId="67554D7B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>function App() {</w:t>
            </w:r>
          </w:p>
          <w:p w14:paraId="4E8A4558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 xml:space="preserve">    return (</w:t>
            </w:r>
          </w:p>
          <w:p w14:paraId="29931CC2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 xml:space="preserve">        &lt;div className="App"&gt;</w:t>
            </w:r>
          </w:p>
          <w:p w14:paraId="0BC30583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 xml:space="preserve">            &lt;UserList /&gt;</w:t>
            </w:r>
          </w:p>
          <w:p w14:paraId="53B72D8F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 xml:space="preserve">        &lt;/div&gt;</w:t>
            </w:r>
          </w:p>
          <w:p w14:paraId="355B9EEA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 xml:space="preserve">    );</w:t>
            </w:r>
          </w:p>
          <w:p w14:paraId="16EC5A4A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>}</w:t>
            </w:r>
          </w:p>
          <w:p w14:paraId="04509636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</w:p>
          <w:p w14:paraId="6C3398D5" w14:textId="229F5A7A" w:rsid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>export default App;</w:t>
            </w:r>
          </w:p>
          <w:p w14:paraId="0E939F5B" w14:textId="77777777" w:rsid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</w:p>
          <w:p w14:paraId="025E9D67" w14:textId="77777777" w:rsidR="00791226" w:rsidRPr="00791226" w:rsidRDefault="00791226" w:rsidP="00791226">
            <w:pPr>
              <w:rPr>
                <w:rFonts w:ascii="Poppins Light" w:hAnsi="Poppins Light" w:cs="Poppins Light"/>
                <w:b/>
                <w:bCs/>
                <w:noProof/>
              </w:rPr>
            </w:pPr>
            <w:r w:rsidRPr="00791226">
              <w:rPr>
                <w:rFonts w:ascii="Poppins Light" w:hAnsi="Poppins Light" w:cs="Poppins Light"/>
                <w:b/>
                <w:bCs/>
                <w:noProof/>
              </w:rPr>
              <w:t>Passo 4: Executando o Projeto</w:t>
            </w:r>
          </w:p>
          <w:p w14:paraId="046BE4C5" w14:textId="77777777" w:rsidR="00791226" w:rsidRPr="00791226" w:rsidRDefault="00791226" w:rsidP="00791226">
            <w:pPr>
              <w:ind w:left="720"/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>No terminal, inicie o servidor de desenvolvimento:</w:t>
            </w:r>
          </w:p>
          <w:p w14:paraId="02C9339E" w14:textId="4887616A" w:rsidR="00791226" w:rsidRDefault="00791226" w:rsidP="00791226">
            <w:pPr>
              <w:ind w:left="720"/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>npm start</w:t>
            </w:r>
          </w:p>
          <w:p w14:paraId="6A3D0D67" w14:textId="77777777" w:rsidR="00791226" w:rsidRPr="00791226" w:rsidRDefault="00791226" w:rsidP="00791226">
            <w:pPr>
              <w:ind w:left="720"/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noProof/>
              </w:rPr>
              <w:t>Abra o navegador e acesse http://localhost:3000 para ver o componente UserList em ação.</w:t>
            </w:r>
          </w:p>
          <w:p w14:paraId="7AB13024" w14:textId="48B25323" w:rsidR="00791226" w:rsidRDefault="003E6409" w:rsidP="00791226">
            <w:pPr>
              <w:ind w:left="720"/>
              <w:rPr>
                <w:rFonts w:ascii="Poppins Light" w:hAnsi="Poppins Light" w:cs="Poppins Light"/>
                <w:noProof/>
              </w:rPr>
            </w:pPr>
            <w:r w:rsidRPr="003E6409">
              <w:rPr>
                <w:rFonts w:ascii="Poppins Light" w:hAnsi="Poppins Light" w:cs="Poppins Light"/>
                <w:noProof/>
              </w:rPr>
              <w:t xml:space="preserve">Verifique se a lista de usuários é carregada corretamente, se atualiza ao mudar alguma </w:t>
            </w:r>
            <w:r w:rsidRPr="00CA2B44">
              <w:rPr>
                <w:rFonts w:ascii="Poppins Light" w:hAnsi="Poppins Light" w:cs="Poppins Light"/>
                <w:i/>
                <w:iCs/>
                <w:noProof/>
              </w:rPr>
              <w:t>prop</w:t>
            </w:r>
            <w:r w:rsidRPr="003E6409">
              <w:rPr>
                <w:rFonts w:ascii="Poppins Light" w:hAnsi="Poppins Light" w:cs="Poppins Light"/>
                <w:noProof/>
              </w:rPr>
              <w:t xml:space="preserve">/estado relevante, e se qualquer </w:t>
            </w:r>
            <w:r w:rsidRPr="003E6409">
              <w:rPr>
                <w:rFonts w:ascii="Poppins Light" w:hAnsi="Poppins Light" w:cs="Poppins Light"/>
                <w:noProof/>
              </w:rPr>
              <w:lastRenderedPageBreak/>
              <w:t>processo em segundo plano é limpo ao desmontar o componente.</w:t>
            </w:r>
          </w:p>
          <w:p w14:paraId="3884D506" w14:textId="77777777" w:rsidR="00791226" w:rsidRDefault="00791226" w:rsidP="00791226">
            <w:pPr>
              <w:ind w:left="720"/>
              <w:rPr>
                <w:rFonts w:ascii="Poppins Light" w:hAnsi="Poppins Light" w:cs="Poppins Light"/>
                <w:noProof/>
              </w:rPr>
            </w:pPr>
          </w:p>
          <w:p w14:paraId="56BF46FC" w14:textId="77777777" w:rsidR="00791226" w:rsidRDefault="00791226" w:rsidP="00791226">
            <w:pPr>
              <w:ind w:left="720"/>
              <w:rPr>
                <w:rFonts w:ascii="Poppins Light" w:hAnsi="Poppins Light" w:cs="Poppins Light"/>
                <w:noProof/>
              </w:rPr>
            </w:pPr>
          </w:p>
          <w:p w14:paraId="1103F476" w14:textId="77777777" w:rsidR="00791226" w:rsidRDefault="00791226" w:rsidP="00791226">
            <w:pPr>
              <w:ind w:left="720"/>
              <w:rPr>
                <w:rFonts w:ascii="Poppins Light" w:hAnsi="Poppins Light" w:cs="Poppins Light"/>
                <w:noProof/>
              </w:rPr>
            </w:pPr>
          </w:p>
          <w:p w14:paraId="04F69543" w14:textId="736CFCF9" w:rsidR="00791226" w:rsidRPr="00791226" w:rsidRDefault="00791226" w:rsidP="00791226">
            <w:pPr>
              <w:rPr>
                <w:rFonts w:ascii="Poppins Light" w:hAnsi="Poppins Light" w:cs="Poppins Light"/>
                <w:b/>
                <w:bCs/>
                <w:noProof/>
              </w:rPr>
            </w:pPr>
            <w:r w:rsidRPr="00791226">
              <w:rPr>
                <w:rFonts w:ascii="Poppins Light" w:hAnsi="Poppins Light" w:cs="Poppins Light"/>
                <w:b/>
                <w:bCs/>
                <w:noProof/>
              </w:rPr>
              <w:t xml:space="preserve">Explicação do </w:t>
            </w:r>
            <w:r w:rsidR="00B44919">
              <w:rPr>
                <w:rFonts w:ascii="Poppins Light" w:hAnsi="Poppins Light" w:cs="Poppins Light"/>
                <w:b/>
                <w:bCs/>
                <w:noProof/>
              </w:rPr>
              <w:t>f</w:t>
            </w:r>
            <w:r w:rsidRPr="00791226">
              <w:rPr>
                <w:rFonts w:ascii="Poppins Light" w:hAnsi="Poppins Light" w:cs="Poppins Light"/>
                <w:b/>
                <w:bCs/>
                <w:noProof/>
              </w:rPr>
              <w:t>uncionamento</w:t>
            </w:r>
          </w:p>
          <w:p w14:paraId="02C8E3C4" w14:textId="5EF2080F" w:rsidR="00791226" w:rsidRPr="00791226" w:rsidRDefault="00791226" w:rsidP="00D72ACE">
            <w:pPr>
              <w:numPr>
                <w:ilvl w:val="0"/>
                <w:numId w:val="2"/>
              </w:num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b/>
                <w:bCs/>
                <w:noProof/>
              </w:rPr>
              <w:t>ComponentDidMount:</w:t>
            </w:r>
            <w:r w:rsidRPr="00791226">
              <w:rPr>
                <w:rFonts w:ascii="Poppins Light" w:hAnsi="Poppins Light" w:cs="Poppins Light"/>
                <w:noProof/>
              </w:rPr>
              <w:t xml:space="preserve"> </w:t>
            </w:r>
            <w:r w:rsidR="00B87EF1">
              <w:rPr>
                <w:rFonts w:ascii="Poppins Light" w:hAnsi="Poppins Light" w:cs="Poppins Light"/>
                <w:noProof/>
              </w:rPr>
              <w:t>a</w:t>
            </w:r>
            <w:r w:rsidRPr="00791226">
              <w:rPr>
                <w:rFonts w:ascii="Poppins Light" w:hAnsi="Poppins Light" w:cs="Poppins Light"/>
                <w:noProof/>
              </w:rPr>
              <w:t>ssim que o componente UserList é montado, a lista de usuários é carregada, simulando uma conexão inicial.</w:t>
            </w:r>
          </w:p>
          <w:p w14:paraId="6FD6810F" w14:textId="062C008B" w:rsidR="00791226" w:rsidRPr="00791226" w:rsidRDefault="00791226" w:rsidP="00D72ACE">
            <w:pPr>
              <w:numPr>
                <w:ilvl w:val="0"/>
                <w:numId w:val="2"/>
              </w:num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b/>
                <w:bCs/>
                <w:noProof/>
              </w:rPr>
              <w:t>ComponentDidUpdate:</w:t>
            </w:r>
            <w:r w:rsidRPr="00791226">
              <w:rPr>
                <w:rFonts w:ascii="Poppins Light" w:hAnsi="Poppins Light" w:cs="Poppins Light"/>
                <w:noProof/>
              </w:rPr>
              <w:t xml:space="preserve"> </w:t>
            </w:r>
            <w:r w:rsidR="00B87EF1">
              <w:rPr>
                <w:rFonts w:ascii="Poppins Light" w:hAnsi="Poppins Light" w:cs="Poppins Light"/>
                <w:noProof/>
              </w:rPr>
              <w:t>s</w:t>
            </w:r>
            <w:r w:rsidRPr="00791226">
              <w:rPr>
                <w:rFonts w:ascii="Poppins Light" w:hAnsi="Poppins Light" w:cs="Poppins Light"/>
                <w:noProof/>
              </w:rPr>
              <w:t>empre que a lista de usuários muda, o componente registra essa mudança no console.</w:t>
            </w:r>
          </w:p>
          <w:p w14:paraId="132218C3" w14:textId="611D86D9" w:rsidR="00791226" w:rsidRPr="00791226" w:rsidRDefault="00791226" w:rsidP="00D72ACE">
            <w:pPr>
              <w:numPr>
                <w:ilvl w:val="0"/>
                <w:numId w:val="2"/>
              </w:numPr>
              <w:rPr>
                <w:rFonts w:ascii="Poppins Light" w:hAnsi="Poppins Light" w:cs="Poppins Light"/>
                <w:noProof/>
              </w:rPr>
            </w:pPr>
            <w:r w:rsidRPr="00791226">
              <w:rPr>
                <w:rFonts w:ascii="Poppins Light" w:hAnsi="Poppins Light" w:cs="Poppins Light"/>
                <w:b/>
                <w:bCs/>
                <w:noProof/>
              </w:rPr>
              <w:t>ComponentWillUnmount:</w:t>
            </w:r>
            <w:r w:rsidRPr="00791226">
              <w:rPr>
                <w:rFonts w:ascii="Poppins Light" w:hAnsi="Poppins Light" w:cs="Poppins Light"/>
                <w:noProof/>
              </w:rPr>
              <w:t xml:space="preserve"> </w:t>
            </w:r>
            <w:r w:rsidR="00B87EF1">
              <w:rPr>
                <w:rFonts w:ascii="Poppins Light" w:hAnsi="Poppins Light" w:cs="Poppins Light"/>
                <w:noProof/>
              </w:rPr>
              <w:t>a</w:t>
            </w:r>
            <w:r w:rsidRPr="00791226">
              <w:rPr>
                <w:rFonts w:ascii="Poppins Light" w:hAnsi="Poppins Light" w:cs="Poppins Light"/>
                <w:noProof/>
              </w:rPr>
              <w:t>ntes do componente ser desmontado, ele limpa os dados, simulando a desconexão dos usuários.</w:t>
            </w:r>
          </w:p>
          <w:p w14:paraId="3BF22135" w14:textId="77777777" w:rsidR="00791226" w:rsidRP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</w:p>
          <w:p w14:paraId="6B8AD0E5" w14:textId="77777777" w:rsid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</w:p>
          <w:p w14:paraId="3D08846A" w14:textId="77777777" w:rsid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</w:p>
          <w:p w14:paraId="69625A54" w14:textId="77777777" w:rsidR="00791226" w:rsidRDefault="00791226" w:rsidP="00791226">
            <w:pPr>
              <w:rPr>
                <w:rFonts w:ascii="Poppins Light" w:hAnsi="Poppins Light" w:cs="Poppins Light"/>
                <w:noProof/>
              </w:rPr>
            </w:pPr>
          </w:p>
          <w:p w14:paraId="6A4C8133" w14:textId="2DE44F65" w:rsidR="00791226" w:rsidRPr="00814E58" w:rsidRDefault="00791226" w:rsidP="00791226">
            <w:pPr>
              <w:rPr>
                <w:rFonts w:ascii="Poppins Light" w:hAnsi="Poppins Light" w:cs="Poppins Light"/>
                <w:noProof/>
              </w:rPr>
            </w:pPr>
          </w:p>
        </w:tc>
      </w:tr>
      <w:tr w:rsidR="007E00CC" w:rsidRPr="00814E58" w14:paraId="7CD2FD85" w14:textId="77777777" w:rsidTr="004A4CC3">
        <w:tc>
          <w:tcPr>
            <w:tcW w:w="8919" w:type="dxa"/>
          </w:tcPr>
          <w:p w14:paraId="31EA1922" w14:textId="77777777" w:rsidR="007E00CC" w:rsidRPr="00814E58" w:rsidRDefault="007E00CC" w:rsidP="004A4CC3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7E00CC" w:rsidRPr="00814E58" w14:paraId="64E80386" w14:textId="77777777" w:rsidTr="004A4CC3">
        <w:tc>
          <w:tcPr>
            <w:tcW w:w="8919" w:type="dxa"/>
          </w:tcPr>
          <w:p w14:paraId="4554E528" w14:textId="77777777" w:rsidR="007E00CC" w:rsidRPr="00814E58" w:rsidRDefault="007E00CC" w:rsidP="004A4CC3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7E00CC" w:rsidRPr="00814E58" w14:paraId="1E5BC7FF" w14:textId="77777777" w:rsidTr="004A4CC3">
        <w:tc>
          <w:tcPr>
            <w:tcW w:w="8919" w:type="dxa"/>
          </w:tcPr>
          <w:p w14:paraId="33DC1D46" w14:textId="77777777" w:rsidR="007E00CC" w:rsidRPr="00814E58" w:rsidRDefault="007E00CC" w:rsidP="004A4CC3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7E00CC" w:rsidRPr="00814E58" w14:paraId="1BE78F7A" w14:textId="77777777" w:rsidTr="004A4CC3">
        <w:tc>
          <w:tcPr>
            <w:tcW w:w="8919" w:type="dxa"/>
          </w:tcPr>
          <w:p w14:paraId="421432A4" w14:textId="77777777" w:rsidR="007E00CC" w:rsidRPr="00814E58" w:rsidRDefault="007E00CC" w:rsidP="004A4CC3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7E00CC" w:rsidRPr="00814E58" w14:paraId="2021967A" w14:textId="77777777" w:rsidTr="004A4CC3">
        <w:tc>
          <w:tcPr>
            <w:tcW w:w="8919" w:type="dxa"/>
          </w:tcPr>
          <w:p w14:paraId="1D780341" w14:textId="77777777" w:rsidR="007E00CC" w:rsidRPr="00814E58" w:rsidRDefault="007E00CC" w:rsidP="004A4CC3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7E00CC" w:rsidRPr="00814E58" w14:paraId="0299CCF2" w14:textId="77777777" w:rsidTr="004A4CC3">
        <w:tc>
          <w:tcPr>
            <w:tcW w:w="8919" w:type="dxa"/>
          </w:tcPr>
          <w:p w14:paraId="43969332" w14:textId="77777777" w:rsidR="007E00CC" w:rsidRPr="00814E58" w:rsidRDefault="007E00CC" w:rsidP="004A4CC3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7E00CC" w:rsidRPr="00814E58" w14:paraId="08773154" w14:textId="77777777" w:rsidTr="004A4CC3">
        <w:tc>
          <w:tcPr>
            <w:tcW w:w="8919" w:type="dxa"/>
          </w:tcPr>
          <w:p w14:paraId="615802FB" w14:textId="77777777" w:rsidR="007E00CC" w:rsidRPr="00814E58" w:rsidRDefault="007E00CC" w:rsidP="004A4CC3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7E00CC" w:rsidRPr="00814E58" w14:paraId="68A19871" w14:textId="77777777" w:rsidTr="004A4CC3">
        <w:tc>
          <w:tcPr>
            <w:tcW w:w="8919" w:type="dxa"/>
          </w:tcPr>
          <w:p w14:paraId="5FAC1B56" w14:textId="77777777" w:rsidR="007E00CC" w:rsidRPr="00814E58" w:rsidRDefault="007E00CC" w:rsidP="004A4CC3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7E00CC" w:rsidRPr="00814E58" w14:paraId="41244A52" w14:textId="77777777" w:rsidTr="004A4CC3">
        <w:tc>
          <w:tcPr>
            <w:tcW w:w="8919" w:type="dxa"/>
          </w:tcPr>
          <w:p w14:paraId="1A621DF7" w14:textId="77777777" w:rsidR="007E00CC" w:rsidRPr="00814E58" w:rsidRDefault="007E00CC" w:rsidP="004A4CC3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55C04BA1" w14:textId="77777777" w:rsidR="007E00CC" w:rsidRPr="00DE328E" w:rsidRDefault="007E00CC" w:rsidP="007E00CC">
      <w:pPr>
        <w:spacing w:line="276" w:lineRule="auto"/>
        <w:rPr>
          <w:rFonts w:ascii="Poppins Light" w:hAnsi="Poppins Light" w:cs="Poppins Light"/>
          <w:noProof/>
          <w:color w:val="000000" w:themeColor="text1"/>
          <w:sz w:val="16"/>
          <w:szCs w:val="16"/>
        </w:rPr>
      </w:pPr>
    </w:p>
    <w:sectPr w:rsidR="007E00CC" w:rsidRPr="00DE328E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D141CA" w14:textId="77777777" w:rsidR="00F162F6" w:rsidRDefault="00F162F6">
      <w:r>
        <w:separator/>
      </w:r>
    </w:p>
  </w:endnote>
  <w:endnote w:type="continuationSeparator" w:id="0">
    <w:p w14:paraId="0BCA640B" w14:textId="77777777" w:rsidR="00F162F6" w:rsidRDefault="00F162F6">
      <w:r>
        <w:continuationSeparator/>
      </w:r>
    </w:p>
  </w:endnote>
  <w:endnote w:type="continuationNotice" w:id="1">
    <w:p w14:paraId="592579B1" w14:textId="77777777" w:rsidR="00F162F6" w:rsidRDefault="00F162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71F394F5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B44919">
              <w:rPr>
                <w:rFonts w:ascii="Poppins" w:hAnsi="Poppins" w:cs="Poppins"/>
                <w:sz w:val="20"/>
                <w:szCs w:val="20"/>
              </w:rPr>
              <w:t>C3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A55D43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6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A55D43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6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86311E" w14:textId="77777777" w:rsidR="00F162F6" w:rsidRDefault="00F162F6">
      <w:r>
        <w:separator/>
      </w:r>
    </w:p>
  </w:footnote>
  <w:footnote w:type="continuationSeparator" w:id="0">
    <w:p w14:paraId="3D17B26A" w14:textId="77777777" w:rsidR="00F162F6" w:rsidRDefault="00F162F6">
      <w:r>
        <w:continuationSeparator/>
      </w:r>
    </w:p>
  </w:footnote>
  <w:footnote w:type="continuationNotice" w:id="1">
    <w:p w14:paraId="7C603709" w14:textId="77777777" w:rsidR="00F162F6" w:rsidRDefault="00F162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D479B"/>
    <w:multiLevelType w:val="multilevel"/>
    <w:tmpl w:val="7C44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A248E"/>
    <w:multiLevelType w:val="multilevel"/>
    <w:tmpl w:val="428AF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2112149">
    <w:abstractNumId w:val="1"/>
  </w:num>
  <w:num w:numId="2" w16cid:durableId="156502389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A8"/>
    <w:rsid w:val="00002AC0"/>
    <w:rsid w:val="00016193"/>
    <w:rsid w:val="000278D8"/>
    <w:rsid w:val="0003541D"/>
    <w:rsid w:val="00081E2E"/>
    <w:rsid w:val="00093C5A"/>
    <w:rsid w:val="000A4E65"/>
    <w:rsid w:val="000C6619"/>
    <w:rsid w:val="000C6A8D"/>
    <w:rsid w:val="000D2452"/>
    <w:rsid w:val="000D596E"/>
    <w:rsid w:val="000D61BD"/>
    <w:rsid w:val="000F339E"/>
    <w:rsid w:val="000F7DE9"/>
    <w:rsid w:val="00124756"/>
    <w:rsid w:val="00131E78"/>
    <w:rsid w:val="00160195"/>
    <w:rsid w:val="001904F2"/>
    <w:rsid w:val="001916A7"/>
    <w:rsid w:val="001A2D86"/>
    <w:rsid w:val="001A32C9"/>
    <w:rsid w:val="001C335A"/>
    <w:rsid w:val="001E7BC0"/>
    <w:rsid w:val="001F63E7"/>
    <w:rsid w:val="0022433C"/>
    <w:rsid w:val="002344C7"/>
    <w:rsid w:val="0023450C"/>
    <w:rsid w:val="002372B1"/>
    <w:rsid w:val="00252F67"/>
    <w:rsid w:val="00256D8D"/>
    <w:rsid w:val="002632D3"/>
    <w:rsid w:val="00264B6B"/>
    <w:rsid w:val="00265DC0"/>
    <w:rsid w:val="002A1D65"/>
    <w:rsid w:val="002A57B9"/>
    <w:rsid w:val="002B24DB"/>
    <w:rsid w:val="002C033D"/>
    <w:rsid w:val="002C6EC9"/>
    <w:rsid w:val="002D1A6D"/>
    <w:rsid w:val="002D51E3"/>
    <w:rsid w:val="002D6138"/>
    <w:rsid w:val="002E18AA"/>
    <w:rsid w:val="002E3A64"/>
    <w:rsid w:val="002E6314"/>
    <w:rsid w:val="002E7E62"/>
    <w:rsid w:val="003009B4"/>
    <w:rsid w:val="003031BD"/>
    <w:rsid w:val="003153B8"/>
    <w:rsid w:val="00326304"/>
    <w:rsid w:val="003365AE"/>
    <w:rsid w:val="00340A52"/>
    <w:rsid w:val="00367C72"/>
    <w:rsid w:val="00373F36"/>
    <w:rsid w:val="00382FF5"/>
    <w:rsid w:val="003C032E"/>
    <w:rsid w:val="003C2103"/>
    <w:rsid w:val="003D71CA"/>
    <w:rsid w:val="003E2439"/>
    <w:rsid w:val="003E6409"/>
    <w:rsid w:val="00413351"/>
    <w:rsid w:val="00454835"/>
    <w:rsid w:val="004561E7"/>
    <w:rsid w:val="00464B32"/>
    <w:rsid w:val="004852FC"/>
    <w:rsid w:val="004876F6"/>
    <w:rsid w:val="00491C71"/>
    <w:rsid w:val="00493B10"/>
    <w:rsid w:val="004B66A3"/>
    <w:rsid w:val="004C491F"/>
    <w:rsid w:val="004E6415"/>
    <w:rsid w:val="004E713D"/>
    <w:rsid w:val="004E73B9"/>
    <w:rsid w:val="0054587F"/>
    <w:rsid w:val="005517B2"/>
    <w:rsid w:val="00585F34"/>
    <w:rsid w:val="005A5A09"/>
    <w:rsid w:val="005C53D4"/>
    <w:rsid w:val="005E1484"/>
    <w:rsid w:val="005E1E05"/>
    <w:rsid w:val="005E4165"/>
    <w:rsid w:val="005F4B6A"/>
    <w:rsid w:val="005F74BB"/>
    <w:rsid w:val="005F7BBF"/>
    <w:rsid w:val="0060776C"/>
    <w:rsid w:val="0063273B"/>
    <w:rsid w:val="00646214"/>
    <w:rsid w:val="006703F8"/>
    <w:rsid w:val="006761D5"/>
    <w:rsid w:val="00676B29"/>
    <w:rsid w:val="00696811"/>
    <w:rsid w:val="006A0B21"/>
    <w:rsid w:val="006B3AE9"/>
    <w:rsid w:val="006D04F2"/>
    <w:rsid w:val="00701DBC"/>
    <w:rsid w:val="007139E5"/>
    <w:rsid w:val="00723D5E"/>
    <w:rsid w:val="007671B4"/>
    <w:rsid w:val="00773A8C"/>
    <w:rsid w:val="0078262D"/>
    <w:rsid w:val="00791226"/>
    <w:rsid w:val="007B6ABF"/>
    <w:rsid w:val="007E00CC"/>
    <w:rsid w:val="0080179B"/>
    <w:rsid w:val="00803872"/>
    <w:rsid w:val="00814E58"/>
    <w:rsid w:val="00816A48"/>
    <w:rsid w:val="008343FE"/>
    <w:rsid w:val="0083474B"/>
    <w:rsid w:val="00841D59"/>
    <w:rsid w:val="00851368"/>
    <w:rsid w:val="0085229C"/>
    <w:rsid w:val="008708BF"/>
    <w:rsid w:val="00875DD6"/>
    <w:rsid w:val="00892033"/>
    <w:rsid w:val="008925A9"/>
    <w:rsid w:val="00896814"/>
    <w:rsid w:val="00897335"/>
    <w:rsid w:val="008A031A"/>
    <w:rsid w:val="008B4C24"/>
    <w:rsid w:val="008D0598"/>
    <w:rsid w:val="008E078B"/>
    <w:rsid w:val="008E1B15"/>
    <w:rsid w:val="008F5546"/>
    <w:rsid w:val="008F6F47"/>
    <w:rsid w:val="008F775A"/>
    <w:rsid w:val="00910ED0"/>
    <w:rsid w:val="009212FB"/>
    <w:rsid w:val="00921A7B"/>
    <w:rsid w:val="0092769D"/>
    <w:rsid w:val="00933BA0"/>
    <w:rsid w:val="00956FE5"/>
    <w:rsid w:val="00966015"/>
    <w:rsid w:val="00982ACF"/>
    <w:rsid w:val="009834BB"/>
    <w:rsid w:val="00984A34"/>
    <w:rsid w:val="009A4184"/>
    <w:rsid w:val="009B33B6"/>
    <w:rsid w:val="009C190E"/>
    <w:rsid w:val="009D50D9"/>
    <w:rsid w:val="009E4419"/>
    <w:rsid w:val="00A15FA7"/>
    <w:rsid w:val="00A55D43"/>
    <w:rsid w:val="00A5669B"/>
    <w:rsid w:val="00AA60A0"/>
    <w:rsid w:val="00AD78A6"/>
    <w:rsid w:val="00AE35AB"/>
    <w:rsid w:val="00AF3620"/>
    <w:rsid w:val="00B44919"/>
    <w:rsid w:val="00B45591"/>
    <w:rsid w:val="00B60FAB"/>
    <w:rsid w:val="00B87EF1"/>
    <w:rsid w:val="00BA6A76"/>
    <w:rsid w:val="00BB6AA4"/>
    <w:rsid w:val="00BC524A"/>
    <w:rsid w:val="00C12E4A"/>
    <w:rsid w:val="00C42339"/>
    <w:rsid w:val="00C4723D"/>
    <w:rsid w:val="00C56BFC"/>
    <w:rsid w:val="00C6070E"/>
    <w:rsid w:val="00C62CE1"/>
    <w:rsid w:val="00C923DC"/>
    <w:rsid w:val="00C96A8D"/>
    <w:rsid w:val="00CA0628"/>
    <w:rsid w:val="00CA2B44"/>
    <w:rsid w:val="00CA4523"/>
    <w:rsid w:val="00CC29DE"/>
    <w:rsid w:val="00CC2A45"/>
    <w:rsid w:val="00CC7CCF"/>
    <w:rsid w:val="00CF76E4"/>
    <w:rsid w:val="00D03B93"/>
    <w:rsid w:val="00D04488"/>
    <w:rsid w:val="00D05B9C"/>
    <w:rsid w:val="00D20676"/>
    <w:rsid w:val="00D51D5F"/>
    <w:rsid w:val="00D55075"/>
    <w:rsid w:val="00D553AB"/>
    <w:rsid w:val="00D56E09"/>
    <w:rsid w:val="00D61A8F"/>
    <w:rsid w:val="00D72ACE"/>
    <w:rsid w:val="00D948D8"/>
    <w:rsid w:val="00DB514F"/>
    <w:rsid w:val="00DD5204"/>
    <w:rsid w:val="00DE0423"/>
    <w:rsid w:val="00DE0C0D"/>
    <w:rsid w:val="00DE328E"/>
    <w:rsid w:val="00E103B1"/>
    <w:rsid w:val="00E10D86"/>
    <w:rsid w:val="00E16974"/>
    <w:rsid w:val="00E227A8"/>
    <w:rsid w:val="00E255E5"/>
    <w:rsid w:val="00E36169"/>
    <w:rsid w:val="00E400A6"/>
    <w:rsid w:val="00E526FA"/>
    <w:rsid w:val="00E5712E"/>
    <w:rsid w:val="00E6016A"/>
    <w:rsid w:val="00E7168F"/>
    <w:rsid w:val="00E71901"/>
    <w:rsid w:val="00E73E76"/>
    <w:rsid w:val="00E77AF3"/>
    <w:rsid w:val="00E80F5A"/>
    <w:rsid w:val="00EA3B37"/>
    <w:rsid w:val="00EF02E2"/>
    <w:rsid w:val="00EF47B1"/>
    <w:rsid w:val="00EF4AFE"/>
    <w:rsid w:val="00F044D7"/>
    <w:rsid w:val="00F162F6"/>
    <w:rsid w:val="00F26F13"/>
    <w:rsid w:val="00F361D3"/>
    <w:rsid w:val="00F472E5"/>
    <w:rsid w:val="00F51FEF"/>
    <w:rsid w:val="00F52AA0"/>
    <w:rsid w:val="00F57059"/>
    <w:rsid w:val="00FB62CF"/>
    <w:rsid w:val="00FB68C7"/>
    <w:rsid w:val="00FD7F1E"/>
    <w:rsid w:val="00FE79CC"/>
    <w:rsid w:val="00FF3340"/>
    <w:rsid w:val="00FF3ECB"/>
    <w:rsid w:val="5554B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1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1E78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131E7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131E78"/>
  </w:style>
  <w:style w:type="character" w:customStyle="1" w:styleId="hljs-keyword">
    <w:name w:val="hljs-keyword"/>
    <w:basedOn w:val="Fontepargpadro"/>
    <w:rsid w:val="00131E78"/>
  </w:style>
  <w:style w:type="character" w:customStyle="1" w:styleId="hljs-title">
    <w:name w:val="hljs-title"/>
    <w:basedOn w:val="Fontepargpadro"/>
    <w:rsid w:val="00131E78"/>
  </w:style>
  <w:style w:type="character" w:customStyle="1" w:styleId="hljs-string">
    <w:name w:val="hljs-string"/>
    <w:basedOn w:val="Fontepargpadro"/>
    <w:rsid w:val="00131E78"/>
  </w:style>
  <w:style w:type="character" w:customStyle="1" w:styleId="hljs-params">
    <w:name w:val="hljs-params"/>
    <w:basedOn w:val="Fontepargpadro"/>
    <w:rsid w:val="00131E78"/>
  </w:style>
  <w:style w:type="character" w:customStyle="1" w:styleId="hljs-number">
    <w:name w:val="hljs-number"/>
    <w:basedOn w:val="Fontepargpadro"/>
    <w:rsid w:val="00131E78"/>
  </w:style>
  <w:style w:type="character" w:customStyle="1" w:styleId="hljs-builtin">
    <w:name w:val="hljs-built_in"/>
    <w:basedOn w:val="Fontepargpadro"/>
    <w:rsid w:val="00131E78"/>
  </w:style>
  <w:style w:type="character" w:customStyle="1" w:styleId="hljs-meta">
    <w:name w:val="hljs-meta"/>
    <w:basedOn w:val="Fontepargpadro"/>
    <w:rsid w:val="00131E78"/>
  </w:style>
  <w:style w:type="character" w:customStyle="1" w:styleId="language-python">
    <w:name w:val="language-python"/>
    <w:basedOn w:val="Fontepargpadro"/>
    <w:rsid w:val="00131E78"/>
  </w:style>
  <w:style w:type="character" w:customStyle="1" w:styleId="hljs-variable">
    <w:name w:val="hljs-variable"/>
    <w:basedOn w:val="Fontepargpadro"/>
    <w:rsid w:val="0085229C"/>
  </w:style>
  <w:style w:type="paragraph" w:styleId="NormalWeb">
    <w:name w:val="Normal (Web)"/>
    <w:basedOn w:val="Normal"/>
    <w:uiPriority w:val="99"/>
    <w:semiHidden/>
    <w:unhideWhenUsed/>
    <w:rsid w:val="00DB514F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5C53D4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FB68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9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22867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76842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38444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056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249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2984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7667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827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5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0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6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3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8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4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1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6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033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441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5621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14</TotalTime>
  <Pages>4</Pages>
  <Words>492</Words>
  <Characters>3450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Física Geral e Experimental</vt:lpstr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Douglas Kukeran Dos Santos</cp:lastModifiedBy>
  <cp:revision>2</cp:revision>
  <cp:lastPrinted>2006-08-31T06:40:00Z</cp:lastPrinted>
  <dcterms:created xsi:type="dcterms:W3CDTF">2025-04-22T14:49:00Z</dcterms:created>
  <dcterms:modified xsi:type="dcterms:W3CDTF">2025-04-22T14:49:00Z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