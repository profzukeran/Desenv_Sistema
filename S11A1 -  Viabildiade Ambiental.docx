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53A8" w14:textId="77777777" w:rsidR="00DB242B" w:rsidRDefault="00DB242B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</w:p>
    <w:p w14:paraId="3544C65B" w14:textId="75F56D51" w:rsidR="00DB242B" w:rsidRDefault="00DB242B" w:rsidP="00DB242B">
      <w:pPr>
        <w:pStyle w:val="paragraph"/>
        <w:spacing w:before="0" w:beforeAutospacing="0" w:after="0" w:afterAutospacing="0"/>
        <w:ind w:left="420" w:hanging="420"/>
        <w:jc w:val="both"/>
        <w:textAlignment w:val="baseline"/>
        <w:rPr>
          <w:rFonts w:ascii="Poppins" w:hAnsi="Poppins" w:cs="Poppins"/>
          <w:bCs/>
          <w:szCs w:val="32"/>
        </w:rPr>
      </w:pPr>
      <w:r>
        <w:rPr>
          <w:rStyle w:val="normaltextrun"/>
          <w:rFonts w:ascii="Poppins" w:hAnsi="Poppins" w:cs="Poppins"/>
          <w:color w:val="FFFFFF"/>
          <w:u w:val="single"/>
        </w:rPr>
        <w:t>.</w:t>
      </w:r>
      <w:r>
        <w:rPr>
          <w:rStyle w:val="normaltextrun"/>
          <w:rFonts w:ascii="Poppins" w:hAnsi="Poppins" w:cs="Poppins"/>
        </w:rPr>
        <w:t>                                                               </w:t>
      </w:r>
      <w:r>
        <w:rPr>
          <w:rStyle w:val="eop"/>
          <w:rFonts w:ascii="Poppins" w:hAnsi="Poppins" w:cs="Poppins"/>
          <w:b/>
          <w:bCs/>
        </w:rPr>
        <w:t> </w:t>
      </w:r>
    </w:p>
    <w:p w14:paraId="7AC11BB3" w14:textId="7281060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Default="00814E58" w:rsidP="00814E58"/>
    <w:p w14:paraId="73121588" w14:textId="77777777" w:rsidR="00BD1384" w:rsidRPr="00814E58" w:rsidRDefault="00BD1384" w:rsidP="00814E58"/>
    <w:p w14:paraId="3859BC60" w14:textId="7557569A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21496391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2149639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21496391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21496391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21496391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21496391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21496391">
        <w:rPr>
          <w:rFonts w:ascii="Poppins Light" w:hAnsi="Poppins Light" w:cs="Poppins Light"/>
          <w:b w:val="0"/>
          <w:sz w:val="24"/>
          <w:szCs w:val="24"/>
        </w:rPr>
        <w:t xml:space="preserve">                            </w:t>
      </w:r>
      <w:r w:rsidRPr="21496391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</w:p>
    <w:p w14:paraId="363A699D" w14:textId="64EF78F9" w:rsidR="00D45478" w:rsidRPr="00454835" w:rsidRDefault="452F9980" w:rsidP="21496391">
      <w:pPr>
        <w:spacing w:line="288" w:lineRule="auto"/>
        <w:ind w:left="425" w:hanging="425"/>
      </w:pPr>
      <w:r w:rsidRPr="21496391">
        <w:rPr>
          <w:rFonts w:ascii="Poppins Light" w:eastAsia="Poppins Light" w:hAnsi="Poppins Light" w:cs="Poppins Light"/>
          <w:color w:val="000000" w:themeColor="text1"/>
        </w:rPr>
        <w:t xml:space="preserve">Nome: </w:t>
      </w:r>
      <w:r w:rsidRPr="21496391">
        <w:rPr>
          <w:rFonts w:ascii="Poppins Light" w:eastAsia="Poppins Light" w:hAnsi="Poppins Light" w:cs="Poppins Light"/>
          <w:color w:val="000000" w:themeColor="text1"/>
          <w:u w:val="single"/>
        </w:rPr>
        <w:t xml:space="preserve">                                                                                    </w:t>
      </w:r>
      <w:r w:rsidR="00D45478">
        <w:tab/>
      </w:r>
      <w:r w:rsidRPr="21496391">
        <w:rPr>
          <w:rFonts w:ascii="Poppins Light" w:eastAsia="Poppins Light" w:hAnsi="Poppins Light" w:cs="Poppins Light"/>
          <w:color w:val="000000" w:themeColor="text1"/>
        </w:rPr>
        <w:t xml:space="preserve"> </w:t>
      </w:r>
    </w:p>
    <w:p w14:paraId="0D516E45" w14:textId="7FE8BFA1" w:rsidR="00D45478" w:rsidRPr="00454835" w:rsidRDefault="452F9980" w:rsidP="21496391">
      <w:pPr>
        <w:spacing w:line="288" w:lineRule="auto"/>
        <w:ind w:left="425" w:hanging="425"/>
      </w:pPr>
      <w:r w:rsidRPr="21496391">
        <w:rPr>
          <w:rFonts w:ascii="Poppins Light" w:eastAsia="Poppins Light" w:hAnsi="Poppins Light" w:cs="Poppins Light"/>
          <w:color w:val="000000" w:themeColor="text1"/>
        </w:rPr>
        <w:t xml:space="preserve">Nome: </w:t>
      </w:r>
      <w:r w:rsidRPr="21496391">
        <w:rPr>
          <w:rFonts w:ascii="Poppins Light" w:eastAsia="Poppins Light" w:hAnsi="Poppins Light" w:cs="Poppins Light"/>
          <w:color w:val="000000" w:themeColor="text1"/>
          <w:u w:val="single"/>
        </w:rPr>
        <w:t xml:space="preserve">                                                                                    </w:t>
      </w:r>
      <w:r w:rsidR="00D45478">
        <w:tab/>
      </w:r>
      <w:r w:rsidRPr="21496391">
        <w:rPr>
          <w:rFonts w:ascii="Poppins Light" w:eastAsia="Poppins Light" w:hAnsi="Poppins Light" w:cs="Poppins Light"/>
          <w:color w:val="000000" w:themeColor="text1"/>
        </w:rPr>
        <w:t xml:space="preserve"> </w:t>
      </w:r>
    </w:p>
    <w:p w14:paraId="741E1E0C" w14:textId="1B4F44E5" w:rsidR="00D45478" w:rsidRPr="00454835" w:rsidRDefault="452F9980" w:rsidP="21496391">
      <w:pPr>
        <w:spacing w:line="288" w:lineRule="auto"/>
        <w:ind w:left="425" w:hanging="425"/>
      </w:pPr>
      <w:r w:rsidRPr="21496391">
        <w:rPr>
          <w:rFonts w:ascii="Poppins Light" w:eastAsia="Poppins Light" w:hAnsi="Poppins Light" w:cs="Poppins Light"/>
          <w:color w:val="000000" w:themeColor="text1"/>
        </w:rPr>
        <w:t xml:space="preserve">Nome: </w:t>
      </w:r>
      <w:r w:rsidRPr="21496391">
        <w:rPr>
          <w:rFonts w:ascii="Poppins Light" w:eastAsia="Poppins Light" w:hAnsi="Poppins Light" w:cs="Poppins Light"/>
          <w:color w:val="000000" w:themeColor="text1"/>
          <w:u w:val="single"/>
        </w:rPr>
        <w:t xml:space="preserve">                                                                                    </w:t>
      </w:r>
      <w:r w:rsidR="00D45478">
        <w:tab/>
      </w:r>
      <w:r w:rsidRPr="21496391">
        <w:rPr>
          <w:rFonts w:ascii="Poppins Light" w:eastAsia="Poppins Light" w:hAnsi="Poppins Light" w:cs="Poppins Light"/>
          <w:color w:val="000000" w:themeColor="text1"/>
        </w:rPr>
        <w:t xml:space="preserve"> </w:t>
      </w:r>
    </w:p>
    <w:p w14:paraId="5A88D24D" w14:textId="0FB84AAE" w:rsidR="00D45478" w:rsidRPr="00454835" w:rsidRDefault="452F9980" w:rsidP="21496391">
      <w:pPr>
        <w:spacing w:line="288" w:lineRule="auto"/>
        <w:ind w:left="425" w:hanging="425"/>
      </w:pPr>
      <w:r w:rsidRPr="21496391">
        <w:rPr>
          <w:rFonts w:ascii="Poppins Light" w:eastAsia="Poppins Light" w:hAnsi="Poppins Light" w:cs="Poppins Light"/>
          <w:color w:val="000000" w:themeColor="text1"/>
        </w:rPr>
        <w:t xml:space="preserve">Nome: </w:t>
      </w:r>
      <w:r w:rsidRPr="21496391">
        <w:rPr>
          <w:rFonts w:ascii="Poppins Light" w:eastAsia="Poppins Light" w:hAnsi="Poppins Light" w:cs="Poppins Light"/>
          <w:color w:val="000000" w:themeColor="text1"/>
          <w:u w:val="single"/>
        </w:rPr>
        <w:t xml:space="preserve">                                                                                    </w:t>
      </w:r>
      <w:r w:rsidR="00D45478">
        <w:tab/>
      </w:r>
      <w:r w:rsidRPr="21496391">
        <w:rPr>
          <w:rFonts w:ascii="Poppins Light" w:eastAsia="Poppins Light" w:hAnsi="Poppins Light" w:cs="Poppins Light"/>
          <w:color w:val="000000" w:themeColor="text1"/>
        </w:rPr>
        <w:t xml:space="preserve"> </w:t>
      </w:r>
    </w:p>
    <w:p w14:paraId="19391EAB" w14:textId="1DD76E01" w:rsidR="00A40AF3" w:rsidRDefault="00A40AF3" w:rsidP="20050CFA">
      <w:pPr>
        <w:jc w:val="center"/>
      </w:pPr>
      <w:r>
        <w:rPr>
          <w:rFonts w:ascii="Poppins" w:hAnsi="Poppins" w:cs="Poppin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2A568" wp14:editId="1B6A5D29">
            <wp:simplePos x="0" y="0"/>
            <wp:positionH relativeFrom="margin">
              <wp:posOffset>0</wp:posOffset>
            </wp:positionH>
            <wp:positionV relativeFrom="paragraph">
              <wp:posOffset>107950</wp:posOffset>
            </wp:positionV>
            <wp:extent cx="2861945" cy="595630"/>
            <wp:effectExtent l="0" t="0" r="0" b="0"/>
            <wp:wrapNone/>
            <wp:docPr id="1056835238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5238" name="Imagem 2" descr="Interface gráfica do usuári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80028" w14:textId="378BD491" w:rsidR="00A40AF3" w:rsidRDefault="00A40AF3" w:rsidP="20050CFA">
      <w:pPr>
        <w:jc w:val="center"/>
      </w:pPr>
    </w:p>
    <w:p w14:paraId="059E10F1" w14:textId="6CA3DB73" w:rsidR="00A40AF3" w:rsidRDefault="00A40AF3" w:rsidP="20050CFA">
      <w:pPr>
        <w:jc w:val="center"/>
      </w:pPr>
      <w:r>
        <w:rPr>
          <w:rFonts w:ascii="Poppins" w:hAnsi="Poppins" w:cs="Poppin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ACA2C" wp14:editId="30BBE251">
                <wp:simplePos x="0" y="0"/>
                <wp:positionH relativeFrom="margin">
                  <wp:posOffset>299085</wp:posOffset>
                </wp:positionH>
                <wp:positionV relativeFrom="paragraph">
                  <wp:posOffset>49530</wp:posOffset>
                </wp:positionV>
                <wp:extent cx="5909310" cy="1914525"/>
                <wp:effectExtent l="0" t="0" r="0" b="9525"/>
                <wp:wrapNone/>
                <wp:docPr id="193321146" name="Google Shape;136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D8BC4C-2211-1717-1CAB-A25C23B9CC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1914525"/>
                        </a:xfrm>
                        <a:prstGeom prst="rect">
                          <a:avLst/>
                        </a:prstGeom>
                        <a:solidFill>
                          <a:srgbClr val="D8D2D5"/>
                        </a:solidFill>
                        <a:ln w="19050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2C0B1E35" w14:textId="77777777" w:rsidR="00A40AF3" w:rsidRPr="00294CBB" w:rsidRDefault="00A40AF3" w:rsidP="00A40AF3">
                            <w:pPr>
                              <w:rPr>
                                <w:rFonts w:ascii="Poppins" w:eastAsia="Lato" w:hAnsi="Poppins" w:cs="Poppins"/>
                                <w:color w:val="000000"/>
                              </w:rPr>
                            </w:pP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As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atividades propostas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 neste roteiro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deverão ser realizadas diretamente em seu portfólio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>. Nele, você encontrará os mesmos campos (espaços, tabelas, mapas de empatia etc.) apresentados aqui para fazer suas anotações e reflexões.</w:t>
                            </w:r>
                          </w:p>
                          <w:p w14:paraId="4192AE8C" w14:textId="77777777" w:rsidR="00A40AF3" w:rsidRPr="00294CBB" w:rsidRDefault="00A40AF3" w:rsidP="00A40AF3">
                            <w:pPr>
                              <w:rPr>
                                <w:rFonts w:ascii="Poppins" w:eastAsia="Lato" w:hAnsi="Poppins" w:cs="Poppins"/>
                                <w:color w:val="000000"/>
                              </w:rPr>
                            </w:pP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Portanto,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para cada atividade proposta, vá ao seu portfólio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 xml:space="preserve">, identifique a Semana e a Aula correspondente e 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b/>
                                <w:bCs/>
                                <w:color w:val="000000"/>
                              </w:rPr>
                              <w:t>registre suas respostas</w:t>
                            </w:r>
                            <w:r w:rsidRPr="00294CBB">
                              <w:rPr>
                                <w:rFonts w:ascii="Poppins" w:eastAsia="Lato" w:hAnsi="Poppins" w:cs="Poppi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252000" tIns="252000" rIns="144000" bIns="25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ACA2C" id="_x0000_t202" coordsize="21600,21600" o:spt="202" path="m,l,21600r21600,l21600,xe">
                <v:stroke joinstyle="miter"/>
                <v:path gradientshapeok="t" o:connecttype="rect"/>
              </v:shapetype>
              <v:shape id="Google Shape;136;p4" o:spid="_x0000_s1026" type="#_x0000_t202" style="position:absolute;left:0;text-align:left;margin-left:23.55pt;margin-top:3.9pt;width:465.3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" fillcolor="#d8d2d5" stroked="f" strokeweight="1.5pt">
                <v:stroke startarrowwidth="narrow" startarrowlength="short" endarrowwidth="narrow" endarrowlength="short" joinstyle="round"/>
                <v:textbox inset="7mm,7mm,4mm,7mm">
                  <w:txbxContent>
                    <w:p w14:paraId="2C0B1E35" w14:textId="77777777" w:rsidR="00A40AF3" w:rsidRPr="00294CBB" w:rsidRDefault="00A40AF3" w:rsidP="00A40AF3">
                      <w:pPr>
                        <w:rPr>
                          <w:rFonts w:ascii="Poppins" w:eastAsia="Lato" w:hAnsi="Poppins" w:cs="Poppins"/>
                          <w:color w:val="000000"/>
                        </w:rPr>
                      </w:pP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As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atividades propostas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 neste roteiro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deverão ser realizadas diretamente em seu portfólio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>. Nele, você encontrará os mesmos campos (espaços, tabelas, mapas de empatia etc.) apresentados aqui para fazer suas anotações e reflexões.</w:t>
                      </w:r>
                    </w:p>
                    <w:p w14:paraId="4192AE8C" w14:textId="77777777" w:rsidR="00A40AF3" w:rsidRPr="00294CBB" w:rsidRDefault="00A40AF3" w:rsidP="00A40AF3">
                      <w:pPr>
                        <w:rPr>
                          <w:rFonts w:ascii="Poppins" w:eastAsia="Lato" w:hAnsi="Poppins" w:cs="Poppins"/>
                          <w:color w:val="000000"/>
                        </w:rPr>
                      </w:pP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Portanto,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para cada atividade proposta, vá ao seu portfólio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 xml:space="preserve">, identifique a Semana e a Aula correspondente e </w:t>
                      </w:r>
                      <w:r w:rsidRPr="00294CBB">
                        <w:rPr>
                          <w:rFonts w:ascii="Poppins" w:eastAsia="Lato" w:hAnsi="Poppins" w:cs="Poppins"/>
                          <w:b/>
                          <w:bCs/>
                          <w:color w:val="000000"/>
                        </w:rPr>
                        <w:t>registre suas respostas</w:t>
                      </w:r>
                      <w:r w:rsidRPr="00294CBB">
                        <w:rPr>
                          <w:rFonts w:ascii="Poppins" w:eastAsia="Lato" w:hAnsi="Poppins" w:cs="Poppins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7D2AC" w14:textId="77777777" w:rsidR="00A40AF3" w:rsidRDefault="00A40AF3" w:rsidP="20050CFA">
      <w:pPr>
        <w:jc w:val="center"/>
      </w:pPr>
    </w:p>
    <w:p w14:paraId="52115C99" w14:textId="77777777" w:rsidR="00A40AF3" w:rsidRDefault="00A40AF3" w:rsidP="20050CFA">
      <w:pPr>
        <w:jc w:val="center"/>
      </w:pPr>
    </w:p>
    <w:p w14:paraId="0CDC2D73" w14:textId="77777777" w:rsidR="00A40AF3" w:rsidRDefault="00A40AF3" w:rsidP="20050CFA">
      <w:pPr>
        <w:jc w:val="center"/>
      </w:pPr>
    </w:p>
    <w:p w14:paraId="21CA7D4B" w14:textId="77777777" w:rsidR="00A40AF3" w:rsidRDefault="00A40AF3" w:rsidP="20050CFA">
      <w:pPr>
        <w:jc w:val="center"/>
      </w:pPr>
    </w:p>
    <w:p w14:paraId="4C0A457F" w14:textId="77777777" w:rsidR="00A40AF3" w:rsidRDefault="00A40AF3" w:rsidP="20050CFA">
      <w:pPr>
        <w:jc w:val="center"/>
      </w:pPr>
    </w:p>
    <w:p w14:paraId="75A12D51" w14:textId="77777777" w:rsidR="00A40AF3" w:rsidRDefault="00A40AF3" w:rsidP="20050CFA">
      <w:pPr>
        <w:jc w:val="center"/>
      </w:pPr>
    </w:p>
    <w:p w14:paraId="33F82CCE" w14:textId="002EE611" w:rsidR="00D45478" w:rsidRDefault="00D45478" w:rsidP="20050CFA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102642CE" w14:textId="77777777" w:rsidR="00A40AF3" w:rsidRPr="00454835" w:rsidRDefault="00A40AF3" w:rsidP="20050CFA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45A33D46" w14:textId="049CE4F5" w:rsidR="00D45478" w:rsidRPr="00454835" w:rsidRDefault="00D45478" w:rsidP="20050CFA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</w:p>
    <w:p w14:paraId="5324045F" w14:textId="7C52BAB0" w:rsidR="00D45478" w:rsidRPr="00454835" w:rsidRDefault="00D45478" w:rsidP="21496391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20050CFA">
        <w:rPr>
          <w:rFonts w:ascii="Poppins" w:hAnsi="Poppins" w:cs="Poppins"/>
          <w:b/>
          <w:bCs/>
          <w:noProof/>
          <w:sz w:val="32"/>
          <w:szCs w:val="32"/>
        </w:rPr>
        <w:t>Título da atividade: Análise de impactos ambientais no Projeto Multidisciplinar</w:t>
      </w:r>
    </w:p>
    <w:p w14:paraId="27C8875B" w14:textId="77777777" w:rsidR="00D45478" w:rsidRPr="00814E58" w:rsidRDefault="00D45478" w:rsidP="00D45478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2FD758A" w14:textId="77777777" w:rsidR="00D45478" w:rsidRDefault="00D45478" w:rsidP="00D45478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FF06155" w14:textId="77777777" w:rsidR="000B1A56" w:rsidRPr="0083474B" w:rsidRDefault="000B1A56" w:rsidP="00D45478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609313E9" w14:textId="77777777" w:rsidR="00D45478" w:rsidRDefault="00D45478" w:rsidP="00D45478">
      <w:pPr>
        <w:jc w:val="both"/>
        <w:rPr>
          <w:rFonts w:ascii="Poppins Light" w:hAnsi="Poppins Light" w:cs="Poppins Light"/>
          <w:noProof/>
        </w:rPr>
      </w:pPr>
      <w:r w:rsidRPr="001D47A4">
        <w:rPr>
          <w:rFonts w:ascii="Poppins Light" w:hAnsi="Poppins Light" w:cs="Poppins Light"/>
          <w:noProof/>
        </w:rPr>
        <w:t xml:space="preserve">Analisar e discutir como as práticas do </w:t>
      </w:r>
      <w:r>
        <w:rPr>
          <w:rFonts w:ascii="Poppins Light" w:hAnsi="Poppins Light" w:cs="Poppins Light"/>
          <w:noProof/>
        </w:rPr>
        <w:t>Projeto Multidisciplinar</w:t>
      </w:r>
      <w:r w:rsidRPr="001D47A4">
        <w:rPr>
          <w:rFonts w:ascii="Poppins Light" w:hAnsi="Poppins Light" w:cs="Poppins Light"/>
          <w:noProof/>
        </w:rPr>
        <w:t xml:space="preserve"> escolhido podem impactar o meio ambiente, propondo soluções para minimizar esses impactos.</w:t>
      </w:r>
    </w:p>
    <w:p w14:paraId="24BD19B1" w14:textId="77777777" w:rsidR="006E7176" w:rsidRPr="005A5A09" w:rsidRDefault="006E7176" w:rsidP="001A6CFF">
      <w:pPr>
        <w:jc w:val="both"/>
        <w:rPr>
          <w:rFonts w:ascii="Poppins Light" w:hAnsi="Poppins Light" w:cs="Poppins Light"/>
          <w:noProof/>
          <w:sz w:val="32"/>
          <w:szCs w:val="32"/>
        </w:rPr>
      </w:pPr>
    </w:p>
    <w:p w14:paraId="050BB83B" w14:textId="09A4820E" w:rsidR="00E227A8" w:rsidRPr="00814E58" w:rsidRDefault="00E227A8" w:rsidP="001A6CFF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20050CFA">
        <w:rPr>
          <w:rFonts w:ascii="Poppins" w:hAnsi="Poppins" w:cs="Poppins"/>
          <w:b/>
          <w:bCs/>
          <w:noProof/>
          <w:sz w:val="32"/>
          <w:szCs w:val="32"/>
        </w:rPr>
        <w:t>Lista de materiai</w:t>
      </w:r>
      <w:r w:rsidR="0FA0EA72" w:rsidRPr="20050CFA">
        <w:rPr>
          <w:rFonts w:ascii="Poppins" w:hAnsi="Poppins" w:cs="Poppins"/>
          <w:b/>
          <w:bCs/>
          <w:noProof/>
          <w:sz w:val="32"/>
          <w:szCs w:val="32"/>
        </w:rPr>
        <w:t>s</w:t>
      </w:r>
    </w:p>
    <w:p w14:paraId="2315C826" w14:textId="77777777" w:rsidR="00CA2632" w:rsidRDefault="00CA2632" w:rsidP="00CA2632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</w:rPr>
      </w:pPr>
    </w:p>
    <w:p w14:paraId="042F610E" w14:textId="48224995" w:rsidR="00EA4B2C" w:rsidRPr="00EA4B2C" w:rsidRDefault="00EA4B2C" w:rsidP="00EA4B2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EA4B2C">
        <w:rPr>
          <w:rFonts w:ascii="Poppins Light" w:hAnsi="Poppins Light" w:cs="Poppins Light"/>
          <w:noProof/>
        </w:rPr>
        <w:t>Dispositivo eletrônico com acesso à internet para pesquisa</w:t>
      </w:r>
      <w:r w:rsidR="006E3FED">
        <w:rPr>
          <w:rFonts w:ascii="Poppins Light" w:hAnsi="Poppins Light" w:cs="Poppins Light"/>
          <w:noProof/>
        </w:rPr>
        <w:t>;</w:t>
      </w:r>
    </w:p>
    <w:p w14:paraId="181D5505" w14:textId="77777777" w:rsidR="00EA4B2C" w:rsidRDefault="00EA4B2C" w:rsidP="00EA4B2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EA4B2C">
        <w:rPr>
          <w:rFonts w:ascii="Poppins Light" w:hAnsi="Poppins Light" w:cs="Poppins Light"/>
          <w:noProof/>
        </w:rPr>
        <w:t>Lápis ou canetas para anotações.</w:t>
      </w:r>
    </w:p>
    <w:p w14:paraId="31F181AB" w14:textId="77777777" w:rsidR="00D45478" w:rsidRPr="00814E58" w:rsidRDefault="00D45478" w:rsidP="00D45478">
      <w:pPr>
        <w:jc w:val="both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lastRenderedPageBreak/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19085B29" w14:textId="77777777" w:rsidR="00D45478" w:rsidRPr="00814E58" w:rsidRDefault="00D45478" w:rsidP="00D45478">
      <w:pPr>
        <w:ind w:left="357"/>
        <w:jc w:val="both"/>
        <w:rPr>
          <w:rFonts w:ascii="Poppins Light" w:hAnsi="Poppins Light" w:cs="Poppins Light"/>
          <w:noProof/>
        </w:rPr>
      </w:pPr>
    </w:p>
    <w:p w14:paraId="709DE5CB" w14:textId="77777777" w:rsidR="00D45478" w:rsidRPr="001D47A4" w:rsidRDefault="00D45478" w:rsidP="00D45478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hAnsi="Poppins Light" w:cs="Poppins Light"/>
          <w:b/>
          <w:bCs/>
          <w:noProof/>
        </w:rPr>
      </w:pPr>
      <w:r w:rsidRPr="00A40AF3">
        <w:rPr>
          <w:rFonts w:ascii="Poppins" w:hAnsi="Poppins" w:cs="Poppins"/>
          <w:b/>
          <w:bCs/>
          <w:noProof/>
        </w:rPr>
        <w:t>Análise dos materiais</w:t>
      </w:r>
      <w:r w:rsidRPr="001D47A4">
        <w:rPr>
          <w:rFonts w:ascii="Poppins Light" w:hAnsi="Poppins Light" w:cs="Poppins Light"/>
          <w:b/>
          <w:bCs/>
          <w:noProof/>
        </w:rPr>
        <w:t>:</w:t>
      </w:r>
    </w:p>
    <w:p w14:paraId="74859BE6" w14:textId="77777777" w:rsidR="00D45478" w:rsidRPr="001D47A4" w:rsidRDefault="00D45478" w:rsidP="00D45478">
      <w:pPr>
        <w:pStyle w:val="PargrafodaLista"/>
        <w:numPr>
          <w:ilvl w:val="0"/>
          <w:numId w:val="11"/>
        </w:numPr>
        <w:spacing w:line="276" w:lineRule="auto"/>
        <w:ind w:left="720"/>
        <w:jc w:val="both"/>
        <w:rPr>
          <w:rFonts w:ascii="Poppins Light" w:hAnsi="Poppins Light" w:cs="Poppins Light"/>
          <w:noProof/>
        </w:rPr>
      </w:pPr>
      <w:r w:rsidRPr="001D47A4">
        <w:rPr>
          <w:rFonts w:ascii="Poppins Light" w:hAnsi="Poppins Light" w:cs="Poppins Light"/>
          <w:noProof/>
        </w:rPr>
        <w:t xml:space="preserve">Listem todos os materiais que pretendem utilizar no </w:t>
      </w:r>
      <w:r>
        <w:rPr>
          <w:rFonts w:ascii="Poppins Light" w:hAnsi="Poppins Light" w:cs="Poppins Light"/>
          <w:noProof/>
        </w:rPr>
        <w:t>Projeto Multidisciplinar</w:t>
      </w:r>
      <w:r w:rsidRPr="001D47A4">
        <w:rPr>
          <w:rFonts w:ascii="Poppins Light" w:hAnsi="Poppins Light" w:cs="Poppins Light"/>
          <w:noProof/>
        </w:rPr>
        <w:t>.</w:t>
      </w:r>
    </w:p>
    <w:p w14:paraId="44BAA9D6" w14:textId="77777777" w:rsidR="00D45478" w:rsidRDefault="00D45478" w:rsidP="00D45478">
      <w:pPr>
        <w:pStyle w:val="PargrafodaLista"/>
        <w:numPr>
          <w:ilvl w:val="0"/>
          <w:numId w:val="5"/>
        </w:numPr>
        <w:spacing w:line="276" w:lineRule="auto"/>
        <w:ind w:left="720"/>
        <w:jc w:val="both"/>
        <w:rPr>
          <w:rFonts w:ascii="Poppins Light" w:hAnsi="Poppins Light" w:cs="Poppins Light"/>
          <w:noProof/>
        </w:rPr>
      </w:pPr>
      <w:r w:rsidRPr="001D47A4">
        <w:rPr>
          <w:rFonts w:ascii="Poppins Light" w:hAnsi="Poppins Light" w:cs="Poppins Light"/>
          <w:noProof/>
        </w:rPr>
        <w:t>Pesquisem se existem alternativas mais sustentáveis.</w:t>
      </w:r>
    </w:p>
    <w:p w14:paraId="4B9D9F4A" w14:textId="666DAB8C" w:rsidR="006A10EF" w:rsidRPr="00560337" w:rsidRDefault="006E6949" w:rsidP="00EB47C4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560337">
        <w:rPr>
          <w:rFonts w:ascii="Poppins Light" w:hAnsi="Poppins Light" w:cs="Poppins Light"/>
          <w:noProof/>
        </w:rPr>
        <w:t>Exemplo</w:t>
      </w:r>
      <w:r w:rsidR="002F22D5" w:rsidRPr="00560337">
        <w:rPr>
          <w:rFonts w:ascii="Poppins Light" w:hAnsi="Poppins Light" w:cs="Poppins Light"/>
          <w:noProof/>
        </w:rPr>
        <w:t xml:space="preserve">: </w:t>
      </w:r>
      <w:r w:rsidR="00560337" w:rsidRPr="00560337">
        <w:rPr>
          <w:rFonts w:ascii="Poppins Light" w:hAnsi="Poppins Light" w:cs="Poppins Light"/>
          <w:noProof/>
        </w:rPr>
        <w:t>em um p</w:t>
      </w:r>
      <w:r w:rsidRPr="00560337">
        <w:rPr>
          <w:rFonts w:ascii="Poppins Light" w:hAnsi="Poppins Light" w:cs="Poppins Light"/>
          <w:noProof/>
        </w:rPr>
        <w:t>rojeto de uma horta comun</w:t>
      </w:r>
      <w:r w:rsidR="006E3FED">
        <w:rPr>
          <w:rFonts w:ascii="Poppins Light" w:hAnsi="Poppins Light" w:cs="Poppins Light"/>
          <w:noProof/>
        </w:rPr>
        <w:t>i</w:t>
      </w:r>
      <w:r w:rsidRPr="00560337">
        <w:rPr>
          <w:rFonts w:ascii="Poppins Light" w:hAnsi="Poppins Light" w:cs="Poppins Light"/>
          <w:noProof/>
        </w:rPr>
        <w:t>tária</w:t>
      </w:r>
      <w:r w:rsidR="00560337" w:rsidRPr="00560337">
        <w:rPr>
          <w:rFonts w:ascii="Poppins Light" w:hAnsi="Poppins Light" w:cs="Poppins Light"/>
          <w:noProof/>
        </w:rPr>
        <w:t>, os m</w:t>
      </w:r>
      <w:r w:rsidR="006A10EF" w:rsidRPr="00560337">
        <w:rPr>
          <w:rFonts w:ascii="Poppins Light" w:hAnsi="Poppins Light" w:cs="Poppins Light"/>
          <w:noProof/>
        </w:rPr>
        <w:t>ateriais a serem utilizados</w:t>
      </w:r>
      <w:r w:rsidR="00560337" w:rsidRPr="00560337">
        <w:rPr>
          <w:rFonts w:ascii="Poppins Light" w:hAnsi="Poppins Light" w:cs="Poppins Light"/>
          <w:noProof/>
        </w:rPr>
        <w:t>, são:</w:t>
      </w:r>
    </w:p>
    <w:p w14:paraId="60EFB73C" w14:textId="36563983" w:rsidR="006A10EF" w:rsidRPr="00CA2632" w:rsidRDefault="006A10EF" w:rsidP="0056033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CA2632">
        <w:rPr>
          <w:rFonts w:ascii="Poppins Light" w:hAnsi="Poppins Light" w:cs="Poppins Light"/>
          <w:noProof/>
        </w:rPr>
        <w:t>Terra orgânica</w:t>
      </w:r>
      <w:r w:rsidR="006E3FED">
        <w:rPr>
          <w:rFonts w:ascii="Poppins Light" w:hAnsi="Poppins Light" w:cs="Poppins Light"/>
          <w:noProof/>
        </w:rPr>
        <w:t>;</w:t>
      </w:r>
    </w:p>
    <w:p w14:paraId="6755739A" w14:textId="554816F0" w:rsidR="006A10EF" w:rsidRPr="00CA2632" w:rsidRDefault="006A10EF" w:rsidP="0056033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CA2632">
        <w:rPr>
          <w:rFonts w:ascii="Poppins Light" w:hAnsi="Poppins Light" w:cs="Poppins Light"/>
          <w:noProof/>
        </w:rPr>
        <w:t>Sementes de hortaliças (ex</w:t>
      </w:r>
      <w:r w:rsidR="006E3FED">
        <w:rPr>
          <w:rFonts w:ascii="Poppins Light" w:hAnsi="Poppins Light" w:cs="Poppins Light"/>
          <w:noProof/>
        </w:rPr>
        <w:t>.</w:t>
      </w:r>
      <w:r w:rsidRPr="00CA2632">
        <w:rPr>
          <w:rFonts w:ascii="Poppins Light" w:hAnsi="Poppins Light" w:cs="Poppins Light"/>
          <w:noProof/>
        </w:rPr>
        <w:t>: alface, cenoura, tomate, rúcula)</w:t>
      </w:r>
      <w:r w:rsidR="006E3FED">
        <w:rPr>
          <w:rFonts w:ascii="Poppins Light" w:hAnsi="Poppins Light" w:cs="Poppins Light"/>
          <w:noProof/>
        </w:rPr>
        <w:t>;</w:t>
      </w:r>
    </w:p>
    <w:p w14:paraId="5440CFFB" w14:textId="28F30621" w:rsidR="006A10EF" w:rsidRPr="00CA2632" w:rsidRDefault="006A10EF" w:rsidP="0056033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CA2632">
        <w:rPr>
          <w:rFonts w:ascii="Poppins Light" w:hAnsi="Poppins Light" w:cs="Poppins Light"/>
          <w:noProof/>
        </w:rPr>
        <w:t>Fertilizantes orgânicos (ex</w:t>
      </w:r>
      <w:r w:rsidR="006E3FED">
        <w:rPr>
          <w:rFonts w:ascii="Poppins Light" w:hAnsi="Poppins Light" w:cs="Poppins Light"/>
          <w:noProof/>
        </w:rPr>
        <w:t>.</w:t>
      </w:r>
      <w:r w:rsidRPr="00CA2632">
        <w:rPr>
          <w:rFonts w:ascii="Poppins Light" w:hAnsi="Poppins Light" w:cs="Poppins Light"/>
          <w:noProof/>
        </w:rPr>
        <w:t>: composto caseiro, esterco)</w:t>
      </w:r>
      <w:r w:rsidR="006E3FED">
        <w:rPr>
          <w:rFonts w:ascii="Poppins Light" w:hAnsi="Poppins Light" w:cs="Poppins Light"/>
          <w:noProof/>
        </w:rPr>
        <w:t>;</w:t>
      </w:r>
    </w:p>
    <w:p w14:paraId="5577C5BF" w14:textId="360E1FCF" w:rsidR="006A10EF" w:rsidRPr="00CA2632" w:rsidRDefault="006A10EF" w:rsidP="00560337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CA2632">
        <w:rPr>
          <w:rFonts w:ascii="Poppins Light" w:hAnsi="Poppins Light" w:cs="Poppins Light"/>
          <w:noProof/>
        </w:rPr>
        <w:t>Ferramentas de jardinagem (ex</w:t>
      </w:r>
      <w:r w:rsidR="006E3FED">
        <w:rPr>
          <w:rFonts w:ascii="Poppins Light" w:hAnsi="Poppins Light" w:cs="Poppins Light"/>
          <w:noProof/>
        </w:rPr>
        <w:t>.</w:t>
      </w:r>
      <w:r w:rsidRPr="00CA2632">
        <w:rPr>
          <w:rFonts w:ascii="Poppins Light" w:hAnsi="Poppins Light" w:cs="Poppins Light"/>
          <w:noProof/>
        </w:rPr>
        <w:t>: pá, enxada, ancinho, regador)</w:t>
      </w:r>
      <w:r w:rsidR="006E3FED">
        <w:rPr>
          <w:rFonts w:ascii="Poppins Light" w:hAnsi="Poppins Light" w:cs="Poppins Light"/>
          <w:noProof/>
        </w:rPr>
        <w:t>.</w:t>
      </w:r>
    </w:p>
    <w:p w14:paraId="5CCFD627" w14:textId="78E4366A" w:rsidR="00560337" w:rsidRPr="00560337" w:rsidRDefault="00560337" w:rsidP="00560337">
      <w:pPr>
        <w:pStyle w:val="PargrafodaLista"/>
        <w:numPr>
          <w:ilvl w:val="0"/>
          <w:numId w:val="16"/>
        </w:numPr>
        <w:spacing w:line="276" w:lineRule="auto"/>
        <w:ind w:left="1418"/>
        <w:jc w:val="both"/>
        <w:rPr>
          <w:rFonts w:ascii="Poppins Light" w:hAnsi="Poppins Light" w:cs="Poppins Light"/>
          <w:b/>
          <w:bCs/>
          <w:noProof/>
        </w:rPr>
      </w:pPr>
      <w:r w:rsidRPr="00A40AF3">
        <w:rPr>
          <w:rFonts w:ascii="Poppins" w:hAnsi="Poppins" w:cs="Poppins"/>
          <w:b/>
          <w:bCs/>
          <w:noProof/>
        </w:rPr>
        <w:t>Exemplo de a</w:t>
      </w:r>
      <w:r w:rsidR="006A10EF" w:rsidRPr="00A40AF3">
        <w:rPr>
          <w:rFonts w:ascii="Poppins" w:hAnsi="Poppins" w:cs="Poppins"/>
          <w:b/>
          <w:bCs/>
          <w:noProof/>
        </w:rPr>
        <w:t>lternativas mais sustentáveis</w:t>
      </w:r>
      <w:r w:rsidRPr="00A40AF3">
        <w:rPr>
          <w:rFonts w:ascii="Poppins" w:hAnsi="Poppins" w:cs="Poppins"/>
          <w:b/>
          <w:bCs/>
          <w:noProof/>
        </w:rPr>
        <w:t xml:space="preserve"> em projeto de uma horta comunit</w:t>
      </w:r>
      <w:r w:rsidR="006E3FED" w:rsidRPr="00A40AF3">
        <w:rPr>
          <w:rFonts w:ascii="Poppins" w:hAnsi="Poppins" w:cs="Poppins"/>
          <w:b/>
          <w:bCs/>
          <w:noProof/>
        </w:rPr>
        <w:t>á</w:t>
      </w:r>
      <w:r w:rsidRPr="00A40AF3">
        <w:rPr>
          <w:rFonts w:ascii="Poppins" w:hAnsi="Poppins" w:cs="Poppins"/>
          <w:b/>
          <w:bCs/>
          <w:noProof/>
        </w:rPr>
        <w:t>ria</w:t>
      </w:r>
      <w:r w:rsidRPr="00560337">
        <w:rPr>
          <w:rFonts w:ascii="Poppins Light" w:hAnsi="Poppins Light" w:cs="Poppins Light"/>
          <w:b/>
          <w:bCs/>
          <w:noProof/>
        </w:rPr>
        <w:t>:</w:t>
      </w:r>
    </w:p>
    <w:p w14:paraId="23CEE06F" w14:textId="6608765E" w:rsidR="006A10EF" w:rsidRPr="00560337" w:rsidRDefault="00560337" w:rsidP="00560337">
      <w:pPr>
        <w:pStyle w:val="PargrafodaLista"/>
        <w:numPr>
          <w:ilvl w:val="0"/>
          <w:numId w:val="16"/>
        </w:numPr>
        <w:spacing w:line="276" w:lineRule="auto"/>
        <w:ind w:left="1418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Substituir o uso de</w:t>
      </w:r>
      <w:r w:rsidR="006A10EF" w:rsidRPr="00560337">
        <w:rPr>
          <w:rFonts w:ascii="Poppins Light" w:hAnsi="Poppins Light" w:cs="Poppins Light"/>
          <w:noProof/>
        </w:rPr>
        <w:t xml:space="preserve"> terra comum, optar por terra orgânica ou composto (reduzindo a necessidade de fertilizantes químicos)</w:t>
      </w:r>
      <w:r w:rsidR="006E3FED">
        <w:rPr>
          <w:rFonts w:ascii="Poppins Light" w:hAnsi="Poppins Light" w:cs="Poppins Light"/>
          <w:noProof/>
        </w:rPr>
        <w:t>;</w:t>
      </w:r>
    </w:p>
    <w:p w14:paraId="020F82C2" w14:textId="00B05D0B" w:rsidR="006A10EF" w:rsidRPr="00560337" w:rsidRDefault="006A10EF" w:rsidP="00560337">
      <w:pPr>
        <w:pStyle w:val="PargrafodaLista"/>
        <w:numPr>
          <w:ilvl w:val="0"/>
          <w:numId w:val="16"/>
        </w:numPr>
        <w:spacing w:line="276" w:lineRule="auto"/>
        <w:ind w:left="1418"/>
        <w:jc w:val="both"/>
        <w:rPr>
          <w:rFonts w:ascii="Poppins Light" w:hAnsi="Poppins Light" w:cs="Poppins Light"/>
          <w:noProof/>
        </w:rPr>
      </w:pPr>
      <w:r w:rsidRPr="00560337">
        <w:rPr>
          <w:rFonts w:ascii="Poppins Light" w:hAnsi="Poppins Light" w:cs="Poppins Light"/>
          <w:noProof/>
        </w:rPr>
        <w:t>Escolher sementes orgânicas ou de variedades nativas, que são mais adaptadas ao ambiente local e demandam menos recursos.</w:t>
      </w:r>
    </w:p>
    <w:p w14:paraId="63387435" w14:textId="3EF86A61" w:rsidR="006E6949" w:rsidRPr="006A10EF" w:rsidRDefault="006E6949" w:rsidP="006A10EF">
      <w:pPr>
        <w:pStyle w:val="PargrafodaLista"/>
        <w:spacing w:line="276" w:lineRule="auto"/>
        <w:jc w:val="both"/>
        <w:rPr>
          <w:rFonts w:ascii="Poppins Light" w:hAnsi="Poppins Light" w:cs="Poppins Light"/>
          <w:i/>
          <w:iCs/>
          <w:noProof/>
          <w:color w:val="808080" w:themeColor="background1" w:themeShade="80"/>
        </w:rPr>
      </w:pPr>
    </w:p>
    <w:p w14:paraId="776AEA83" w14:textId="0D429884" w:rsidR="006E7176" w:rsidRPr="00560337" w:rsidRDefault="006E7176" w:rsidP="001A6CFF">
      <w:pPr>
        <w:pStyle w:val="PargrafodaLista"/>
        <w:spacing w:line="276" w:lineRule="auto"/>
        <w:jc w:val="both"/>
        <w:rPr>
          <w:rFonts w:ascii="Poppins Light" w:hAnsi="Poppins Light" w:cs="Poppins Light"/>
          <w:b/>
          <w:bCs/>
          <w:noProof/>
        </w:rPr>
      </w:pPr>
      <w:r w:rsidRPr="00A40AF3">
        <w:rPr>
          <w:rFonts w:ascii="Poppins" w:hAnsi="Poppins" w:cs="Poppins"/>
          <w:b/>
          <w:bCs/>
          <w:noProof/>
        </w:rPr>
        <w:t>Anote suas respostas</w:t>
      </w:r>
      <w:r w:rsidRPr="00560337">
        <w:rPr>
          <w:rFonts w:ascii="Poppins Light" w:hAnsi="Poppins Light" w:cs="Poppins Light"/>
          <w:b/>
          <w:bCs/>
          <w:noProof/>
        </w:rPr>
        <w:t>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5B66A9B8" w14:textId="77777777" w:rsidR="00E227A8" w:rsidRDefault="009411F9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- Equipamentos que consumam menos energergia</w:t>
            </w:r>
          </w:p>
          <w:p w14:paraId="00EE9407" w14:textId="77777777" w:rsidR="009411F9" w:rsidRDefault="009411F9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- cargas horarias de trabalho mais flexiveis ( home office)</w:t>
            </w:r>
          </w:p>
          <w:p w14:paraId="0F1F6925" w14:textId="73A97AE7" w:rsidR="009411F9" w:rsidRPr="00814E58" w:rsidRDefault="009411F9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- ambiente de trabalho com materias sustentaveis ( mesas e cadeiras)</w:t>
            </w: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6949" w:rsidRPr="00814E58" w14:paraId="6A77EA8F" w14:textId="77777777" w:rsidTr="00B45591">
        <w:tc>
          <w:tcPr>
            <w:tcW w:w="8919" w:type="dxa"/>
          </w:tcPr>
          <w:p w14:paraId="4B0DC629" w14:textId="77777777" w:rsidR="006E6949" w:rsidRPr="00814E58" w:rsidRDefault="006E6949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1A6CFF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</w:rPr>
      </w:pPr>
    </w:p>
    <w:p w14:paraId="6C1D7FAA" w14:textId="77777777" w:rsidR="006E7176" w:rsidRPr="006E7176" w:rsidRDefault="006E7176" w:rsidP="001A6CFF">
      <w:pPr>
        <w:pStyle w:val="PargrafodaLista"/>
        <w:spacing w:line="276" w:lineRule="auto"/>
        <w:jc w:val="both"/>
        <w:rPr>
          <w:rFonts w:ascii="Poppins Light" w:eastAsia="Arial Unicode MS" w:hAnsi="Poppins Light" w:cs="Poppins Light"/>
        </w:rPr>
      </w:pPr>
    </w:p>
    <w:p w14:paraId="30F4FC67" w14:textId="49FCC1F8" w:rsidR="006A10EF" w:rsidRPr="0054295F" w:rsidRDefault="006A10EF" w:rsidP="0054295F">
      <w:pPr>
        <w:pStyle w:val="PargrafodaLista"/>
        <w:numPr>
          <w:ilvl w:val="0"/>
          <w:numId w:val="2"/>
        </w:numPr>
        <w:rPr>
          <w:rFonts w:ascii="Poppins Light" w:hAnsi="Poppins Light" w:cs="Poppins Light"/>
          <w:b/>
          <w:bCs/>
          <w:noProof/>
        </w:rPr>
      </w:pPr>
      <w:r w:rsidRPr="00A40AF3">
        <w:rPr>
          <w:rFonts w:ascii="Poppins" w:hAnsi="Poppins" w:cs="Poppins"/>
          <w:b/>
          <w:bCs/>
          <w:noProof/>
        </w:rPr>
        <w:t>Identificação de poluição</w:t>
      </w:r>
      <w:r w:rsidRPr="0054295F">
        <w:rPr>
          <w:rFonts w:ascii="Poppins Light" w:hAnsi="Poppins Light" w:cs="Poppins Light"/>
          <w:b/>
          <w:bCs/>
          <w:noProof/>
        </w:rPr>
        <w:t>:</w:t>
      </w:r>
    </w:p>
    <w:p w14:paraId="50670311" w14:textId="6DB1E9B5" w:rsidR="0054295F" w:rsidRPr="0054295F" w:rsidRDefault="0054295F" w:rsidP="0054295F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54295F">
        <w:rPr>
          <w:rFonts w:ascii="Poppins Light" w:hAnsi="Poppins Light" w:cs="Poppins Light"/>
          <w:noProof/>
        </w:rPr>
        <w:t>Identifiquem se o projeto pode causar poluição do ar, da água ou do solo</w:t>
      </w:r>
      <w:r w:rsidR="006E3FED">
        <w:rPr>
          <w:rFonts w:ascii="Poppins Light" w:hAnsi="Poppins Light" w:cs="Poppins Light"/>
          <w:noProof/>
        </w:rPr>
        <w:t>.</w:t>
      </w:r>
    </w:p>
    <w:p w14:paraId="1AED8290" w14:textId="77777777" w:rsidR="0054295F" w:rsidRPr="0054295F" w:rsidRDefault="0054295F" w:rsidP="0054295F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Poppins Light" w:hAnsi="Poppins Light" w:cs="Poppins Light"/>
          <w:noProof/>
        </w:rPr>
      </w:pPr>
      <w:r w:rsidRPr="0054295F">
        <w:rPr>
          <w:rFonts w:ascii="Poppins Light" w:hAnsi="Poppins Light" w:cs="Poppins Light"/>
          <w:noProof/>
        </w:rPr>
        <w:lastRenderedPageBreak/>
        <w:t>Quais são as possíveis fontes de poluição?</w:t>
      </w:r>
    </w:p>
    <w:p w14:paraId="0CADF164" w14:textId="3A28141D" w:rsidR="001A6CFF" w:rsidRPr="0054295F" w:rsidRDefault="0054295F" w:rsidP="0054295F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Poppins Light" w:eastAsia="Arial Unicode MS" w:hAnsi="Poppins Light" w:cs="Poppins Light"/>
        </w:rPr>
      </w:pPr>
      <w:r w:rsidRPr="0054295F">
        <w:rPr>
          <w:rFonts w:ascii="Poppins Light" w:hAnsi="Poppins Light" w:cs="Poppins Light"/>
          <w:noProof/>
        </w:rPr>
        <w:t xml:space="preserve">Como vocês poderiam minimizar esses impactos? </w:t>
      </w:r>
    </w:p>
    <w:p w14:paraId="5D0826BC" w14:textId="3AC090B6" w:rsidR="001A6CFF" w:rsidRDefault="001A6CFF" w:rsidP="001A6CFF">
      <w:pPr>
        <w:spacing w:line="276" w:lineRule="auto"/>
        <w:ind w:left="360"/>
        <w:jc w:val="both"/>
        <w:rPr>
          <w:rFonts w:ascii="Poppins Light" w:eastAsia="Arial Unicode MS" w:hAnsi="Poppins Light" w:cs="Poppins Light"/>
          <w:u w:val="single"/>
        </w:rPr>
      </w:pPr>
    </w:p>
    <w:p w14:paraId="173C284A" w14:textId="15EE4A55" w:rsidR="0054295F" w:rsidRPr="00CA2632" w:rsidRDefault="001A6CFF" w:rsidP="0054295F">
      <w:pPr>
        <w:spacing w:line="276" w:lineRule="auto"/>
        <w:ind w:left="360"/>
        <w:jc w:val="both"/>
        <w:rPr>
          <w:rFonts w:ascii="Poppins Light" w:eastAsia="Arial Unicode MS" w:hAnsi="Poppins Light" w:cs="Poppins Light"/>
          <w:u w:val="single"/>
        </w:rPr>
      </w:pPr>
      <w:r w:rsidRPr="00A40AF3">
        <w:rPr>
          <w:rFonts w:ascii="Poppins" w:hAnsi="Poppins" w:cs="Poppins"/>
          <w:b/>
          <w:bCs/>
          <w:noProof/>
        </w:rPr>
        <w:t>Exemplo</w:t>
      </w:r>
      <w:r w:rsidRPr="00CA2632">
        <w:rPr>
          <w:rFonts w:ascii="Poppins Light" w:hAnsi="Poppins Light" w:cs="Poppins Light"/>
          <w:b/>
          <w:bCs/>
          <w:noProof/>
        </w:rPr>
        <w:t>:</w:t>
      </w:r>
      <w:r w:rsidRPr="00CA2632">
        <w:rPr>
          <w:rFonts w:ascii="Poppins Light" w:hAnsi="Poppins Light" w:cs="Poppins Light"/>
          <w:noProof/>
        </w:rPr>
        <w:t xml:space="preserve"> Projeto de uma horta comun</w:t>
      </w:r>
      <w:r w:rsidR="00560337">
        <w:rPr>
          <w:rFonts w:ascii="Poppins Light" w:hAnsi="Poppins Light" w:cs="Poppins Light"/>
          <w:noProof/>
        </w:rPr>
        <w:t>i</w:t>
      </w:r>
      <w:r w:rsidRPr="00CA2632">
        <w:rPr>
          <w:rFonts w:ascii="Poppins Light" w:hAnsi="Poppins Light" w:cs="Poppins Light"/>
          <w:noProof/>
        </w:rPr>
        <w:t xml:space="preserve">tária: </w:t>
      </w:r>
    </w:p>
    <w:p w14:paraId="156C992C" w14:textId="77777777" w:rsidR="00CA2632" w:rsidRDefault="0054295F" w:rsidP="0054295F">
      <w:pPr>
        <w:spacing w:line="276" w:lineRule="auto"/>
        <w:ind w:left="360"/>
        <w:jc w:val="both"/>
        <w:rPr>
          <w:rFonts w:ascii="Poppins Light" w:hAnsi="Poppins Light" w:cs="Poppins Light"/>
          <w:noProof/>
        </w:rPr>
      </w:pPr>
      <w:r w:rsidRPr="00CA2632">
        <w:rPr>
          <w:rFonts w:ascii="Poppins Light" w:hAnsi="Poppins Light" w:cs="Poppins Light"/>
          <w:noProof/>
        </w:rPr>
        <w:t>O uso excessivo de água pode causar poluição do solo. Para minimizar isso, podemos implementar um sistema de irrigação por gotejamento, que é mais eficiente.</w:t>
      </w:r>
    </w:p>
    <w:p w14:paraId="3268ECBF" w14:textId="020A7CC4" w:rsidR="001A6CFF" w:rsidRPr="00560337" w:rsidRDefault="001A6CFF" w:rsidP="001A6CFF">
      <w:pPr>
        <w:spacing w:line="276" w:lineRule="auto"/>
        <w:ind w:left="360"/>
        <w:jc w:val="both"/>
        <w:rPr>
          <w:rFonts w:ascii="Poppins Light" w:eastAsia="Arial Unicode MS" w:hAnsi="Poppins Light" w:cs="Poppins Light"/>
          <w:b/>
          <w:bCs/>
        </w:rPr>
      </w:pPr>
    </w:p>
    <w:p w14:paraId="74A803A0" w14:textId="34AB8062" w:rsidR="006E7176" w:rsidRPr="00A40AF3" w:rsidRDefault="006E7176" w:rsidP="001A6CFF">
      <w:pPr>
        <w:spacing w:line="276" w:lineRule="auto"/>
        <w:ind w:left="360"/>
        <w:jc w:val="both"/>
        <w:rPr>
          <w:rFonts w:ascii="Poppins" w:eastAsia="Arial Unicode MS" w:hAnsi="Poppins" w:cs="Poppins"/>
          <w:b/>
          <w:bCs/>
        </w:rPr>
      </w:pPr>
      <w:r w:rsidRPr="00A40AF3">
        <w:rPr>
          <w:rFonts w:ascii="Poppins" w:eastAsia="Arial Unicode MS" w:hAnsi="Poppins" w:cs="Poppins"/>
          <w:b/>
          <w:bCs/>
        </w:rPr>
        <w:t>Anote suas respostas: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6E7176" w:rsidRPr="00814E58" w14:paraId="262464D3" w14:textId="77777777" w:rsidTr="00804C33">
        <w:tc>
          <w:tcPr>
            <w:tcW w:w="8919" w:type="dxa"/>
          </w:tcPr>
          <w:p w14:paraId="140BDCDA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7BC685C2" w14:textId="77777777" w:rsidTr="00804C33">
        <w:tc>
          <w:tcPr>
            <w:tcW w:w="8919" w:type="dxa"/>
          </w:tcPr>
          <w:p w14:paraId="5D3CAD05" w14:textId="398687F9" w:rsidR="006E7176" w:rsidRPr="00814E58" w:rsidRDefault="009D2DA5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Descarte de material eletronico em lugares indevidos, pode levar a poluição. Para mitigar esses impactos, sempre analisar o melhor lugar para fazer descarte, após verificar a possibilidade de concerto do material, tentando sempre reaproveitar os dispositivos, caso não tenha ajuste, fazer descarte em ecopontos mais proximo, para dar um fim devido ao material</w:t>
            </w:r>
          </w:p>
        </w:tc>
      </w:tr>
      <w:tr w:rsidR="006E7176" w:rsidRPr="00814E58" w14:paraId="32C614FA" w14:textId="77777777" w:rsidTr="00804C33">
        <w:tc>
          <w:tcPr>
            <w:tcW w:w="8919" w:type="dxa"/>
          </w:tcPr>
          <w:p w14:paraId="0A0667BB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3920C412" w14:textId="77777777" w:rsidTr="00804C33">
        <w:tc>
          <w:tcPr>
            <w:tcW w:w="8919" w:type="dxa"/>
          </w:tcPr>
          <w:p w14:paraId="5893CCB3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34A48AF6" w14:textId="77777777" w:rsidTr="00804C33">
        <w:tc>
          <w:tcPr>
            <w:tcW w:w="8919" w:type="dxa"/>
          </w:tcPr>
          <w:p w14:paraId="06E5B02E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</w:tbl>
    <w:p w14:paraId="2571A677" w14:textId="77777777" w:rsidR="006E7176" w:rsidRPr="006E7176" w:rsidRDefault="006E7176" w:rsidP="001A6CFF">
      <w:pPr>
        <w:spacing w:line="276" w:lineRule="auto"/>
        <w:ind w:left="360"/>
        <w:jc w:val="both"/>
        <w:rPr>
          <w:rFonts w:ascii="Poppins Light" w:eastAsia="Arial Unicode MS" w:hAnsi="Poppins Light" w:cs="Poppins Light"/>
          <w:u w:val="single"/>
        </w:rPr>
      </w:pPr>
    </w:p>
    <w:p w14:paraId="7BACBD62" w14:textId="77777777" w:rsidR="00CA2632" w:rsidRDefault="00CA2632" w:rsidP="00CA2632">
      <w:pPr>
        <w:pStyle w:val="PargrafodaLista"/>
        <w:spacing w:line="276" w:lineRule="auto"/>
        <w:jc w:val="both"/>
        <w:rPr>
          <w:rFonts w:ascii="Poppins Light" w:eastAsia="Arial Unicode MS" w:hAnsi="Poppins Light" w:cs="Poppins Light"/>
          <w:b/>
          <w:bCs/>
        </w:rPr>
      </w:pPr>
    </w:p>
    <w:p w14:paraId="18EE839F" w14:textId="41F55438" w:rsidR="006E7176" w:rsidRPr="006E7176" w:rsidRDefault="0054295F" w:rsidP="001A6CF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Poppins Light" w:eastAsia="Arial Unicode MS" w:hAnsi="Poppins Light" w:cs="Poppins Light"/>
          <w:b/>
          <w:bCs/>
        </w:rPr>
      </w:pPr>
      <w:r w:rsidRPr="00A40AF3">
        <w:rPr>
          <w:rFonts w:ascii="Poppins" w:eastAsia="Arial Unicode MS" w:hAnsi="Poppins" w:cs="Poppins"/>
          <w:b/>
          <w:bCs/>
        </w:rPr>
        <w:t>Envolvimento da comunidade</w:t>
      </w:r>
      <w:r w:rsidR="006E7176" w:rsidRPr="006E7176">
        <w:rPr>
          <w:rFonts w:ascii="Poppins Light" w:eastAsia="Arial Unicode MS" w:hAnsi="Poppins Light" w:cs="Poppins Light"/>
          <w:b/>
          <w:bCs/>
        </w:rPr>
        <w:t>:</w:t>
      </w:r>
    </w:p>
    <w:p w14:paraId="545D738B" w14:textId="438AF594" w:rsidR="0054295F" w:rsidRPr="0054295F" w:rsidRDefault="0054295F" w:rsidP="0054295F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Poppins Light" w:eastAsia="Arial Unicode MS" w:hAnsi="Poppins Light" w:cs="Poppins Light"/>
        </w:rPr>
      </w:pPr>
      <w:r w:rsidRPr="0054295F">
        <w:rPr>
          <w:rFonts w:ascii="Poppins Light" w:eastAsia="Arial Unicode MS" w:hAnsi="Poppins Light" w:cs="Poppins Light"/>
        </w:rPr>
        <w:t>Considere</w:t>
      </w:r>
      <w:r w:rsidR="0015320F">
        <w:rPr>
          <w:rFonts w:ascii="Poppins Light" w:eastAsia="Arial Unicode MS" w:hAnsi="Poppins Light" w:cs="Poppins Light"/>
        </w:rPr>
        <w:t>m</w:t>
      </w:r>
      <w:r w:rsidRPr="0054295F">
        <w:rPr>
          <w:rFonts w:ascii="Poppins Light" w:eastAsia="Arial Unicode MS" w:hAnsi="Poppins Light" w:cs="Poppins Light"/>
        </w:rPr>
        <w:t xml:space="preserve"> maneiras de convidar a participação da comunidade no projeto.</w:t>
      </w:r>
    </w:p>
    <w:p w14:paraId="20266DD8" w14:textId="44FC1784" w:rsidR="0054295F" w:rsidRDefault="00560337" w:rsidP="0054295F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Poppins Light" w:eastAsia="Arial Unicode MS" w:hAnsi="Poppins Light" w:cs="Poppins Light"/>
        </w:rPr>
      </w:pPr>
      <w:r>
        <w:rPr>
          <w:rFonts w:ascii="Poppins Light" w:eastAsia="Arial Unicode MS" w:hAnsi="Poppins Light" w:cs="Poppins Light"/>
        </w:rPr>
        <w:t>Responda</w:t>
      </w:r>
      <w:r w:rsidR="0015320F">
        <w:rPr>
          <w:rFonts w:ascii="Poppins Light" w:eastAsia="Arial Unicode MS" w:hAnsi="Poppins Light" w:cs="Poppins Light"/>
        </w:rPr>
        <w:t>m</w:t>
      </w:r>
      <w:r>
        <w:rPr>
          <w:rFonts w:ascii="Poppins Light" w:eastAsia="Arial Unicode MS" w:hAnsi="Poppins Light" w:cs="Poppins Light"/>
        </w:rPr>
        <w:t xml:space="preserve">: </w:t>
      </w:r>
      <w:r w:rsidR="0054295F" w:rsidRPr="0054295F">
        <w:rPr>
          <w:rFonts w:ascii="Poppins Light" w:eastAsia="Arial Unicode MS" w:hAnsi="Poppins Light" w:cs="Poppins Light"/>
        </w:rPr>
        <w:t>Como a colaboração pode aumentar a aceitação e o sucesso da iniciativa?</w:t>
      </w:r>
    </w:p>
    <w:p w14:paraId="07F08146" w14:textId="5D5FC4BB" w:rsidR="001A6CFF" w:rsidRPr="00CA2632" w:rsidRDefault="001A6CFF" w:rsidP="001A6CFF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</w:rPr>
      </w:pPr>
      <w:r w:rsidRPr="00A40AF3">
        <w:rPr>
          <w:rFonts w:ascii="Poppins" w:hAnsi="Poppins" w:cs="Poppins"/>
          <w:b/>
          <w:bCs/>
          <w:noProof/>
        </w:rPr>
        <w:t>Exemplo</w:t>
      </w:r>
      <w:r w:rsidRPr="00CA2632">
        <w:rPr>
          <w:rFonts w:ascii="Poppins Light" w:hAnsi="Poppins Light" w:cs="Poppins Light"/>
          <w:b/>
          <w:bCs/>
          <w:noProof/>
        </w:rPr>
        <w:t>:</w:t>
      </w:r>
      <w:r w:rsidRPr="00CA2632">
        <w:rPr>
          <w:rFonts w:ascii="Poppins Light" w:hAnsi="Poppins Light" w:cs="Poppins Light"/>
          <w:noProof/>
        </w:rPr>
        <w:t xml:space="preserve"> Projeto de uma horta comun</w:t>
      </w:r>
      <w:r w:rsidR="006E3FED">
        <w:rPr>
          <w:rFonts w:ascii="Poppins Light" w:hAnsi="Poppins Light" w:cs="Poppins Light"/>
          <w:noProof/>
        </w:rPr>
        <w:t>i</w:t>
      </w:r>
      <w:r w:rsidRPr="00CA2632">
        <w:rPr>
          <w:rFonts w:ascii="Poppins Light" w:hAnsi="Poppins Light" w:cs="Poppins Light"/>
          <w:noProof/>
        </w:rPr>
        <w:t xml:space="preserve">tária: </w:t>
      </w:r>
    </w:p>
    <w:p w14:paraId="21CD872E" w14:textId="6853D437" w:rsidR="001A6CFF" w:rsidRPr="00CA2632" w:rsidRDefault="00560337" w:rsidP="001A6CFF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 xml:space="preserve">Resposta: </w:t>
      </w:r>
      <w:r w:rsidR="0054295F" w:rsidRPr="00CA2632">
        <w:rPr>
          <w:rFonts w:ascii="Poppins Light" w:hAnsi="Poppins Light" w:cs="Poppins Light"/>
          <w:noProof/>
        </w:rPr>
        <w:t>Podemos organizar oficinas de jardinagem e dias de colheita aberta para a comunidade, promovendo o aprendizado e a participação local.</w:t>
      </w:r>
    </w:p>
    <w:p w14:paraId="3CCBC698" w14:textId="77777777" w:rsidR="0054295F" w:rsidRDefault="0054295F" w:rsidP="001A6CFF">
      <w:pPr>
        <w:pStyle w:val="PargrafodaLista"/>
        <w:spacing w:line="276" w:lineRule="auto"/>
        <w:jc w:val="both"/>
        <w:rPr>
          <w:rFonts w:ascii="Poppins Light" w:hAnsi="Poppins Light" w:cs="Poppins Light"/>
          <w:i/>
          <w:iCs/>
          <w:noProof/>
          <w:color w:val="808080" w:themeColor="background1" w:themeShade="80"/>
        </w:rPr>
      </w:pPr>
    </w:p>
    <w:p w14:paraId="4EDA398D" w14:textId="161EFA3F" w:rsidR="006E7176" w:rsidRPr="00CA2632" w:rsidRDefault="006E7176" w:rsidP="001A6CFF">
      <w:pPr>
        <w:pStyle w:val="PargrafodaLista"/>
        <w:spacing w:line="276" w:lineRule="auto"/>
        <w:jc w:val="both"/>
        <w:rPr>
          <w:rFonts w:ascii="Poppins Light" w:eastAsia="Arial Unicode MS" w:hAnsi="Poppins Light" w:cs="Poppins Light"/>
          <w:b/>
          <w:bCs/>
          <w:u w:val="single"/>
        </w:rPr>
      </w:pPr>
      <w:r w:rsidRPr="00A40AF3">
        <w:rPr>
          <w:rFonts w:ascii="Poppins" w:eastAsia="Arial Unicode MS" w:hAnsi="Poppins" w:cs="Poppins"/>
          <w:b/>
          <w:bCs/>
          <w:u w:val="single"/>
        </w:rPr>
        <w:t>Anote</w:t>
      </w:r>
      <w:r w:rsidR="0015320F" w:rsidRPr="00A40AF3">
        <w:rPr>
          <w:rFonts w:ascii="Poppins" w:eastAsia="Arial Unicode MS" w:hAnsi="Poppins" w:cs="Poppins"/>
          <w:b/>
          <w:bCs/>
          <w:u w:val="single"/>
        </w:rPr>
        <w:t>m</w:t>
      </w:r>
      <w:r w:rsidRPr="00A40AF3">
        <w:rPr>
          <w:rFonts w:ascii="Poppins" w:eastAsia="Arial Unicode MS" w:hAnsi="Poppins" w:cs="Poppins"/>
          <w:b/>
          <w:bCs/>
          <w:u w:val="single"/>
        </w:rPr>
        <w:t xml:space="preserve"> suas respostas</w:t>
      </w:r>
      <w:r w:rsidRPr="00CA2632">
        <w:rPr>
          <w:rFonts w:ascii="Poppins Light" w:eastAsia="Arial Unicode MS" w:hAnsi="Poppins Light" w:cs="Poppins Light"/>
          <w:b/>
          <w:bCs/>
          <w:u w:val="single"/>
        </w:rPr>
        <w:t>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6E7176" w:rsidRPr="00814E58" w14:paraId="58FC48F2" w14:textId="77777777" w:rsidTr="00804C33">
        <w:tc>
          <w:tcPr>
            <w:tcW w:w="8919" w:type="dxa"/>
          </w:tcPr>
          <w:p w14:paraId="0D71920A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20578E96" w14:textId="77777777" w:rsidTr="00804C33">
        <w:tc>
          <w:tcPr>
            <w:tcW w:w="8919" w:type="dxa"/>
          </w:tcPr>
          <w:p w14:paraId="61875869" w14:textId="5A56770E" w:rsidR="006E7176" w:rsidRPr="00814E58" w:rsidRDefault="00671E63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Organizando um ceminario onde apontaremos as consequencias de um projeto com falta de viabilidade ambiental e todo seu impacto negativo.</w:t>
            </w:r>
          </w:p>
        </w:tc>
      </w:tr>
      <w:tr w:rsidR="006E7176" w:rsidRPr="00814E58" w14:paraId="2B9D62DC" w14:textId="77777777" w:rsidTr="00804C33">
        <w:tc>
          <w:tcPr>
            <w:tcW w:w="8919" w:type="dxa"/>
          </w:tcPr>
          <w:p w14:paraId="5A05CD2F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54765862" w14:textId="77777777" w:rsidTr="00804C33">
        <w:tc>
          <w:tcPr>
            <w:tcW w:w="8919" w:type="dxa"/>
          </w:tcPr>
          <w:p w14:paraId="4FE66325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  <w:tr w:rsidR="006E7176" w:rsidRPr="00814E58" w14:paraId="644EA717" w14:textId="77777777" w:rsidTr="00804C33">
        <w:tc>
          <w:tcPr>
            <w:tcW w:w="8919" w:type="dxa"/>
          </w:tcPr>
          <w:p w14:paraId="5B298E8D" w14:textId="77777777" w:rsidR="006E7176" w:rsidRPr="00814E58" w:rsidRDefault="006E7176" w:rsidP="001A6CFF">
            <w:pPr>
              <w:pStyle w:val="PargrafodaLista"/>
              <w:spacing w:line="360" w:lineRule="auto"/>
              <w:ind w:left="0"/>
              <w:jc w:val="both"/>
              <w:rPr>
                <w:rFonts w:ascii="Poppins Light" w:hAnsi="Poppins Light" w:cs="Poppins Light"/>
                <w:noProof/>
              </w:rPr>
            </w:pPr>
          </w:p>
        </w:tc>
      </w:tr>
    </w:tbl>
    <w:p w14:paraId="3417BB1A" w14:textId="3A393D04" w:rsidR="000A742C" w:rsidRDefault="000A742C" w:rsidP="001A6CFF">
      <w:pPr>
        <w:spacing w:line="276" w:lineRule="auto"/>
        <w:jc w:val="both"/>
        <w:rPr>
          <w:rFonts w:ascii="Poppins Light" w:eastAsia="Arial Unicode MS" w:hAnsi="Poppins Light" w:cs="Poppins Light"/>
          <w:u w:val="single"/>
        </w:rPr>
      </w:pPr>
    </w:p>
    <w:p w14:paraId="01F2187C" w14:textId="645E1417" w:rsidR="000A742C" w:rsidRPr="000A742C" w:rsidRDefault="000A742C" w:rsidP="000A742C">
      <w:pPr>
        <w:pStyle w:val="PargrafodaLista"/>
        <w:numPr>
          <w:ilvl w:val="0"/>
          <w:numId w:val="2"/>
        </w:numPr>
        <w:rPr>
          <w:rFonts w:ascii="Poppins Light" w:eastAsia="Arial Unicode MS" w:hAnsi="Poppins Light" w:cs="Poppins Light"/>
          <w:b/>
          <w:bCs/>
        </w:rPr>
      </w:pPr>
      <w:r w:rsidRPr="00A40AF3">
        <w:rPr>
          <w:rFonts w:ascii="Poppins" w:eastAsia="Arial Unicode MS" w:hAnsi="Poppins" w:cs="Poppins"/>
          <w:b/>
          <w:bCs/>
        </w:rPr>
        <w:t>Envio da atividade no AVA</w:t>
      </w:r>
      <w:r w:rsidRPr="000A742C">
        <w:rPr>
          <w:rFonts w:ascii="Poppins Light" w:eastAsia="Arial Unicode MS" w:hAnsi="Poppins Light" w:cs="Poppins Light"/>
          <w:b/>
          <w:bCs/>
        </w:rPr>
        <w:t>:</w:t>
      </w:r>
    </w:p>
    <w:p w14:paraId="4124C228" w14:textId="390269EA" w:rsidR="006E7176" w:rsidRPr="000A742C" w:rsidRDefault="000A742C" w:rsidP="000A742C">
      <w:pPr>
        <w:pStyle w:val="PargrafodaLista"/>
        <w:spacing w:line="276" w:lineRule="auto"/>
        <w:jc w:val="both"/>
        <w:rPr>
          <w:rFonts w:ascii="Poppins Light" w:eastAsia="Arial Unicode MS" w:hAnsi="Poppins Light" w:cs="Poppins Light"/>
        </w:rPr>
      </w:pPr>
      <w:r w:rsidRPr="000A742C">
        <w:rPr>
          <w:rFonts w:ascii="Poppins Light" w:eastAsia="Arial Unicode MS" w:hAnsi="Poppins Light" w:cs="Poppins Light"/>
        </w:rPr>
        <w:t xml:space="preserve">Enviar </w:t>
      </w:r>
      <w:r w:rsidR="0015320F">
        <w:rPr>
          <w:rFonts w:ascii="Poppins Light" w:eastAsia="Arial Unicode MS" w:hAnsi="Poppins Light" w:cs="Poppins Light"/>
        </w:rPr>
        <w:t>ao</w:t>
      </w:r>
      <w:r w:rsidRPr="000A742C">
        <w:rPr>
          <w:rFonts w:ascii="Poppins Light" w:eastAsia="Arial Unicode MS" w:hAnsi="Poppins Light" w:cs="Poppins Light"/>
        </w:rPr>
        <w:t xml:space="preserve"> Ambiente Virtual de Aprendizagem (AVA)</w:t>
      </w:r>
      <w:r w:rsidR="0015320F">
        <w:rPr>
          <w:rFonts w:ascii="Poppins Light" w:eastAsia="Arial Unicode MS" w:hAnsi="Poppins Light" w:cs="Poppins Light"/>
        </w:rPr>
        <w:t xml:space="preserve"> </w:t>
      </w:r>
      <w:r w:rsidR="0015320F" w:rsidRPr="000A742C">
        <w:rPr>
          <w:rFonts w:ascii="Poppins Light" w:eastAsia="Arial Unicode MS" w:hAnsi="Poppins Light" w:cs="Poppins Light"/>
        </w:rPr>
        <w:t>uma fotografia do roteiro preenchido</w:t>
      </w:r>
      <w:r w:rsidRPr="000A742C">
        <w:rPr>
          <w:rFonts w:ascii="Poppins Light" w:eastAsia="Arial Unicode MS" w:hAnsi="Poppins Light" w:cs="Poppins Light"/>
        </w:rPr>
        <w:t>.</w:t>
      </w:r>
    </w:p>
    <w:sectPr w:rsidR="006E7176" w:rsidRPr="000A742C">
      <w:headerReference w:type="default" r:id="rId11"/>
      <w:footerReference w:type="even" r:id="rId12"/>
      <w:footerReference w:type="default" r:id="rId13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04482" w14:textId="77777777" w:rsidR="00A021FA" w:rsidRDefault="00A021FA">
      <w:r>
        <w:separator/>
      </w:r>
    </w:p>
  </w:endnote>
  <w:endnote w:type="continuationSeparator" w:id="0">
    <w:p w14:paraId="529A4EE0" w14:textId="77777777" w:rsidR="00A021FA" w:rsidRDefault="00A021FA">
      <w:r>
        <w:continuationSeparator/>
      </w:r>
    </w:p>
  </w:endnote>
  <w:endnote w:type="continuationNotice" w:id="1">
    <w:p w14:paraId="57718E13" w14:textId="77777777" w:rsidR="00A021FA" w:rsidRDefault="00A02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EB2E004" w14:textId="6D283E2B" w:rsidR="6B43526E" w:rsidRDefault="6B43526E" w:rsidP="6B43526E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6B43526E">
              <w:rPr>
                <w:rFonts w:ascii="Poppins" w:hAnsi="Poppins" w:cs="Poppins"/>
                <w:sz w:val="20"/>
                <w:szCs w:val="20"/>
              </w:rPr>
              <w:t>[</w:t>
            </w:r>
            <w:r w:rsidR="0015320F">
              <w:rPr>
                <w:rFonts w:ascii="Poppins" w:hAnsi="Poppins" w:cs="Poppins"/>
                <w:sz w:val="20"/>
                <w:szCs w:val="20"/>
              </w:rPr>
              <w:t>PMD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]ANO</w:t>
            </w:r>
            <w:r w:rsidR="0015320F">
              <w:rPr>
                <w:rFonts w:ascii="Poppins" w:hAnsi="Poppins" w:cs="Poppins"/>
                <w:sz w:val="20"/>
                <w:szCs w:val="20"/>
              </w:rPr>
              <w:t>2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B</w:t>
            </w:r>
            <w:r w:rsidR="0015320F">
              <w:rPr>
                <w:rFonts w:ascii="Poppins" w:hAnsi="Poppins" w:cs="Poppins"/>
                <w:sz w:val="20"/>
                <w:szCs w:val="20"/>
              </w:rPr>
              <w:t>2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S</w:t>
            </w:r>
            <w:r w:rsidR="0015320F">
              <w:rPr>
                <w:rFonts w:ascii="Poppins" w:hAnsi="Poppins" w:cs="Poppins"/>
                <w:sz w:val="20"/>
                <w:szCs w:val="20"/>
              </w:rPr>
              <w:t>11</w:t>
            </w:r>
            <w:r w:rsidRPr="6B43526E">
              <w:rPr>
                <w:rFonts w:ascii="Poppins" w:hAnsi="Poppins" w:cs="Poppins"/>
                <w:sz w:val="20"/>
                <w:szCs w:val="20"/>
              </w:rPr>
              <w:t>A</w:t>
            </w:r>
            <w:r w:rsidR="0015320F">
              <w:rPr>
                <w:rFonts w:ascii="Poppins" w:hAnsi="Poppins" w:cs="Poppins"/>
                <w:sz w:val="20"/>
                <w:szCs w:val="20"/>
              </w:rPr>
              <w:t>1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5F8B5" w14:textId="77777777" w:rsidR="00A021FA" w:rsidRDefault="00A021FA">
      <w:r>
        <w:separator/>
      </w:r>
    </w:p>
  </w:footnote>
  <w:footnote w:type="continuationSeparator" w:id="0">
    <w:p w14:paraId="3A9C2436" w14:textId="77777777" w:rsidR="00A021FA" w:rsidRDefault="00A021FA">
      <w:r>
        <w:continuationSeparator/>
      </w:r>
    </w:p>
  </w:footnote>
  <w:footnote w:type="continuationNotice" w:id="1">
    <w:p w14:paraId="32536635" w14:textId="77777777" w:rsidR="00A021FA" w:rsidRDefault="00A02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6F7"/>
    <w:multiLevelType w:val="hybridMultilevel"/>
    <w:tmpl w:val="556A35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0CE1"/>
    <w:multiLevelType w:val="hybridMultilevel"/>
    <w:tmpl w:val="1E66AC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8F4"/>
    <w:multiLevelType w:val="hybridMultilevel"/>
    <w:tmpl w:val="888CC2C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B7BC6"/>
    <w:multiLevelType w:val="hybridMultilevel"/>
    <w:tmpl w:val="664256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614DD"/>
    <w:multiLevelType w:val="hybridMultilevel"/>
    <w:tmpl w:val="A5345E9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457836"/>
    <w:multiLevelType w:val="hybridMultilevel"/>
    <w:tmpl w:val="00540DB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D6290"/>
    <w:multiLevelType w:val="hybridMultilevel"/>
    <w:tmpl w:val="3656E9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C2BAF"/>
    <w:multiLevelType w:val="hybridMultilevel"/>
    <w:tmpl w:val="C658D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0D26BA"/>
    <w:multiLevelType w:val="hybridMultilevel"/>
    <w:tmpl w:val="F916713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E3C5A"/>
    <w:multiLevelType w:val="hybridMultilevel"/>
    <w:tmpl w:val="26B2DE7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C4716C"/>
    <w:multiLevelType w:val="hybridMultilevel"/>
    <w:tmpl w:val="3F02B36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356B13"/>
    <w:multiLevelType w:val="hybridMultilevel"/>
    <w:tmpl w:val="0140624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728627">
    <w:abstractNumId w:val="4"/>
  </w:num>
  <w:num w:numId="2" w16cid:durableId="1115713199">
    <w:abstractNumId w:val="5"/>
  </w:num>
  <w:num w:numId="3" w16cid:durableId="1821843517">
    <w:abstractNumId w:val="11"/>
  </w:num>
  <w:num w:numId="4" w16cid:durableId="1682665340">
    <w:abstractNumId w:val="7"/>
  </w:num>
  <w:num w:numId="5" w16cid:durableId="1616910080">
    <w:abstractNumId w:val="15"/>
  </w:num>
  <w:num w:numId="6" w16cid:durableId="518928012">
    <w:abstractNumId w:val="10"/>
  </w:num>
  <w:num w:numId="7" w16cid:durableId="1909613985">
    <w:abstractNumId w:val="0"/>
  </w:num>
  <w:num w:numId="8" w16cid:durableId="129790031">
    <w:abstractNumId w:val="8"/>
  </w:num>
  <w:num w:numId="9" w16cid:durableId="1117069511">
    <w:abstractNumId w:val="3"/>
  </w:num>
  <w:num w:numId="10" w16cid:durableId="1512182597">
    <w:abstractNumId w:val="14"/>
  </w:num>
  <w:num w:numId="11" w16cid:durableId="1334189904">
    <w:abstractNumId w:val="13"/>
  </w:num>
  <w:num w:numId="12" w16cid:durableId="586429545">
    <w:abstractNumId w:val="9"/>
  </w:num>
  <w:num w:numId="13" w16cid:durableId="1087923828">
    <w:abstractNumId w:val="2"/>
  </w:num>
  <w:num w:numId="14" w16cid:durableId="1870993308">
    <w:abstractNumId w:val="12"/>
  </w:num>
  <w:num w:numId="15" w16cid:durableId="1481507316">
    <w:abstractNumId w:val="1"/>
  </w:num>
  <w:num w:numId="16" w16cid:durableId="164562436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54112"/>
    <w:rsid w:val="00093C5A"/>
    <w:rsid w:val="000A4E65"/>
    <w:rsid w:val="000A742C"/>
    <w:rsid w:val="000B1A56"/>
    <w:rsid w:val="000C6619"/>
    <w:rsid w:val="000D678F"/>
    <w:rsid w:val="000F1571"/>
    <w:rsid w:val="000F7DE9"/>
    <w:rsid w:val="00124756"/>
    <w:rsid w:val="0015320F"/>
    <w:rsid w:val="00160195"/>
    <w:rsid w:val="00164EAA"/>
    <w:rsid w:val="00172ECB"/>
    <w:rsid w:val="001A2D86"/>
    <w:rsid w:val="001A32C9"/>
    <w:rsid w:val="001A6CFF"/>
    <w:rsid w:val="001B3897"/>
    <w:rsid w:val="001B7DFC"/>
    <w:rsid w:val="001C0989"/>
    <w:rsid w:val="001C335A"/>
    <w:rsid w:val="001E7BC0"/>
    <w:rsid w:val="00207E33"/>
    <w:rsid w:val="002344C7"/>
    <w:rsid w:val="002372B1"/>
    <w:rsid w:val="00252F67"/>
    <w:rsid w:val="00256D8D"/>
    <w:rsid w:val="002632D3"/>
    <w:rsid w:val="00264B6B"/>
    <w:rsid w:val="002750C9"/>
    <w:rsid w:val="002B5CBC"/>
    <w:rsid w:val="002B6CB7"/>
    <w:rsid w:val="002C2BA5"/>
    <w:rsid w:val="002C6EC9"/>
    <w:rsid w:val="002D1A6D"/>
    <w:rsid w:val="002D51E3"/>
    <w:rsid w:val="002E6314"/>
    <w:rsid w:val="002F22D5"/>
    <w:rsid w:val="003009B4"/>
    <w:rsid w:val="003031BD"/>
    <w:rsid w:val="003365AE"/>
    <w:rsid w:val="0035076F"/>
    <w:rsid w:val="00367C72"/>
    <w:rsid w:val="003C032E"/>
    <w:rsid w:val="003D71CA"/>
    <w:rsid w:val="0041464A"/>
    <w:rsid w:val="00454835"/>
    <w:rsid w:val="00464B32"/>
    <w:rsid w:val="00480B27"/>
    <w:rsid w:val="004847D4"/>
    <w:rsid w:val="00491C71"/>
    <w:rsid w:val="004A4AA6"/>
    <w:rsid w:val="004B66A3"/>
    <w:rsid w:val="004E713D"/>
    <w:rsid w:val="00517F2A"/>
    <w:rsid w:val="0053138B"/>
    <w:rsid w:val="0054295F"/>
    <w:rsid w:val="0054587F"/>
    <w:rsid w:val="005517B2"/>
    <w:rsid w:val="00560337"/>
    <w:rsid w:val="00585F34"/>
    <w:rsid w:val="005A5A09"/>
    <w:rsid w:val="005B18B6"/>
    <w:rsid w:val="005C0B7C"/>
    <w:rsid w:val="005E4165"/>
    <w:rsid w:val="005F6500"/>
    <w:rsid w:val="005F74BB"/>
    <w:rsid w:val="0060776C"/>
    <w:rsid w:val="006279B7"/>
    <w:rsid w:val="0063273B"/>
    <w:rsid w:val="00671E63"/>
    <w:rsid w:val="00676B29"/>
    <w:rsid w:val="006779A9"/>
    <w:rsid w:val="00696173"/>
    <w:rsid w:val="006A10EF"/>
    <w:rsid w:val="006B3AE9"/>
    <w:rsid w:val="006C31CB"/>
    <w:rsid w:val="006C51FD"/>
    <w:rsid w:val="006E3FED"/>
    <w:rsid w:val="006E6949"/>
    <w:rsid w:val="006E7176"/>
    <w:rsid w:val="00703796"/>
    <w:rsid w:val="00720559"/>
    <w:rsid w:val="007671B4"/>
    <w:rsid w:val="00773A8C"/>
    <w:rsid w:val="0078262D"/>
    <w:rsid w:val="00784596"/>
    <w:rsid w:val="00784E4C"/>
    <w:rsid w:val="007951A8"/>
    <w:rsid w:val="007B6ABF"/>
    <w:rsid w:val="007F2000"/>
    <w:rsid w:val="007F3DB6"/>
    <w:rsid w:val="00814E58"/>
    <w:rsid w:val="0083474B"/>
    <w:rsid w:val="00837714"/>
    <w:rsid w:val="00841D59"/>
    <w:rsid w:val="00851368"/>
    <w:rsid w:val="008925A9"/>
    <w:rsid w:val="008B4C24"/>
    <w:rsid w:val="008F775A"/>
    <w:rsid w:val="00916CA9"/>
    <w:rsid w:val="0092769D"/>
    <w:rsid w:val="009411F9"/>
    <w:rsid w:val="00963013"/>
    <w:rsid w:val="00966015"/>
    <w:rsid w:val="009B33B6"/>
    <w:rsid w:val="009D2DA5"/>
    <w:rsid w:val="009F5AC7"/>
    <w:rsid w:val="00A021FA"/>
    <w:rsid w:val="00A21653"/>
    <w:rsid w:val="00A2434D"/>
    <w:rsid w:val="00A40AF3"/>
    <w:rsid w:val="00A52FB0"/>
    <w:rsid w:val="00AA60A0"/>
    <w:rsid w:val="00AD78A6"/>
    <w:rsid w:val="00B45591"/>
    <w:rsid w:val="00B5585A"/>
    <w:rsid w:val="00B75C45"/>
    <w:rsid w:val="00B812D2"/>
    <w:rsid w:val="00BA6A76"/>
    <w:rsid w:val="00BA7BE6"/>
    <w:rsid w:val="00BD1384"/>
    <w:rsid w:val="00C12E4A"/>
    <w:rsid w:val="00C42339"/>
    <w:rsid w:val="00C4723D"/>
    <w:rsid w:val="00C6070E"/>
    <w:rsid w:val="00C62CE1"/>
    <w:rsid w:val="00CA2632"/>
    <w:rsid w:val="00CA4523"/>
    <w:rsid w:val="00CC2A45"/>
    <w:rsid w:val="00CD4FDB"/>
    <w:rsid w:val="00CF76E4"/>
    <w:rsid w:val="00D03B93"/>
    <w:rsid w:val="00D05B9C"/>
    <w:rsid w:val="00D45478"/>
    <w:rsid w:val="00D553AB"/>
    <w:rsid w:val="00D61A8F"/>
    <w:rsid w:val="00D86963"/>
    <w:rsid w:val="00DB242B"/>
    <w:rsid w:val="00DD5204"/>
    <w:rsid w:val="00DE0C0D"/>
    <w:rsid w:val="00E10D86"/>
    <w:rsid w:val="00E21D0E"/>
    <w:rsid w:val="00E227A8"/>
    <w:rsid w:val="00E400A6"/>
    <w:rsid w:val="00E71901"/>
    <w:rsid w:val="00E73E76"/>
    <w:rsid w:val="00E77AF3"/>
    <w:rsid w:val="00E97C85"/>
    <w:rsid w:val="00EA06B7"/>
    <w:rsid w:val="00EA3B37"/>
    <w:rsid w:val="00EA4B2C"/>
    <w:rsid w:val="00EE66F7"/>
    <w:rsid w:val="00EF47B1"/>
    <w:rsid w:val="00EF4AFE"/>
    <w:rsid w:val="00F044D7"/>
    <w:rsid w:val="00F472E5"/>
    <w:rsid w:val="00F51FEF"/>
    <w:rsid w:val="00F52AA0"/>
    <w:rsid w:val="00F57059"/>
    <w:rsid w:val="00F60FA3"/>
    <w:rsid w:val="00FD7F1E"/>
    <w:rsid w:val="00FF3340"/>
    <w:rsid w:val="00FF3ECB"/>
    <w:rsid w:val="09CA2F1A"/>
    <w:rsid w:val="0FA0EA72"/>
    <w:rsid w:val="20050CFA"/>
    <w:rsid w:val="21496391"/>
    <w:rsid w:val="452F9980"/>
    <w:rsid w:val="6B4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customStyle="1" w:styleId="paragraph">
    <w:name w:val="paragraph"/>
    <w:basedOn w:val="Normal"/>
    <w:rsid w:val="00DB242B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DB242B"/>
  </w:style>
  <w:style w:type="character" w:customStyle="1" w:styleId="eop">
    <w:name w:val="eop"/>
    <w:basedOn w:val="Fontepargpadro"/>
    <w:rsid w:val="00DB242B"/>
  </w:style>
  <w:style w:type="character" w:customStyle="1" w:styleId="tabchar">
    <w:name w:val="tabchar"/>
    <w:basedOn w:val="Fontepargpadro"/>
    <w:rsid w:val="00DB242B"/>
  </w:style>
  <w:style w:type="character" w:customStyle="1" w:styleId="wacimagecontainer">
    <w:name w:val="wacimagecontainer"/>
    <w:basedOn w:val="Fontepargpadro"/>
    <w:rsid w:val="00DB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6E7D496C-74AA-40D3-BB43-91C56F59D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4</Pages>
  <Words>425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2025-05-12T14:46:00Z</dcterms:created>
  <dcterms:modified xsi:type="dcterms:W3CDTF">2025-05-12T14:46:00Z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